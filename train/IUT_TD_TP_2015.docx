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noProof/>
        </w:rPr>
        <w:id w:val="-450402039"/>
        <w:docPartObj>
          <w:docPartGallery w:val="Cover Pages"/>
          <w:docPartUnique/>
        </w:docPartObj>
      </w:sdtPr>
      <w:sdtContent>
        <w:p w:rsidR="002D4303" w:rsidRPr="00F223C8" w:rsidRDefault="002D4303" w:rsidP="002D4303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9504" behindDoc="0" locked="0" layoutInCell="1" allowOverlap="1" wp14:anchorId="1F41D521" wp14:editId="3B9A0D8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245110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341C325" id="Groupe 149" o:spid="_x0000_s1026" style="position:absolute;margin-left:0;margin-top:0;width:8in;height:95.7pt;z-index:251669504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0/IsQA&#10;AADcAAAADwAAAGRycy9kb3ducmV2LnhtbESPzWrDMBCE74W+g9hCL6WRG9JQ3CghDSQkt/z0ARZr&#10;a5taKyPJivv22UOgt11mdubbxWp0ncoUYuvZwNukAEVcedtybeD7sn39ABUTssXOMxn4owir5ePD&#10;Akvrr3yifE61khCOJRpoUupLrWPVkMM48T2xaD8+OEyyhlrbgFcJd52eFsVcO2xZGhrsadNQ9Xse&#10;nIHtbAjDSa93eT/Ov466yAd8ycY8P43rT1CJxvRvvl/vreC/C7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dPyLEAAAA3AAAAA8AAAAAAAAAAAAAAAAAmAIAAGRycy9k&#10;b3ducmV2LnhtbFBLBQYAAAAABAAEAPUAAACJAwAAAAA=&#10;" path="m,l7312660,r,1129665l3619500,733425,,1091565,,xe" fillcolor="#bc451b [3204]" stroked="f" strokeweight="1.25pt">
                      <v:stroke endcap="round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Jw6cIA&#10;AADcAAAADwAAAGRycy9kb3ducmV2LnhtbERPzWrCQBC+C77DMoIXqRsFtaSuIkLBSwu1fYAxOyap&#10;mdmQ3ca1T98VCt7m4/ud9TZyo3rqfO3EwGyagSIpnK2lNPD1+fr0DMoHFIuNEzJwIw/bzXCwxty6&#10;q3xQfwylSiHiczRQhdDmWvuiIkY/dS1J4s6uYwwJdqW2HV5TODd6nmVLzVhLaqiwpX1FxeX4wwb6&#10;2+rte/K7f/dLlkM8TTieHRszHsXdC6hAMTzE/+6DTfMXM7g/ky7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QnDpwgAAANwAAAAPAAAAAAAAAAAAAAAAAJgCAABkcnMvZG93&#10;bnJldi54bWxQSwUGAAAAAAQABAD1AAAAhwMAAAAA&#10;" stroked="f" strokeweight="1.25pt">
                      <v:fill r:id="rId11" o:title="" recolor="t" rotate="t" type="frame"/>
                      <v:stroke endcap="round"/>
                    </v:rect>
                    <w10:wrap anchorx="page" anchory="page"/>
                  </v:group>
                </w:pict>
              </mc:Fallback>
            </mc:AlternateContent>
          </w: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00508BF" wp14:editId="7C2D5D0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8735060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en-US"/>
                                  </w:rPr>
                                  <w:alias w:val="Auteur"/>
                                  <w:tag w:val=""/>
                                  <w:id w:val="1519425463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640AF3" w:rsidRPr="00703848" w:rsidRDefault="00640AF3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640AF3" w:rsidRPr="00703848" w:rsidRDefault="00640AF3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-1530334729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e</w:t>
                                    </w:r>
                                    <w:r w:rsidRPr="0070384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ric.blaudez@u-psud.fr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00508BF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en-US"/>
                            </w:rPr>
                            <w:alias w:val="Auteur"/>
                            <w:tag w:val=""/>
                            <w:id w:val="1519425463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640AF3" w:rsidRPr="00703848" w:rsidRDefault="00640AF3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US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640AF3" w:rsidRPr="00703848" w:rsidRDefault="00640AF3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-1530334729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e</w:t>
                              </w:r>
                              <w:r w:rsidRPr="0070384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ric.blaudez@u-psud.fr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4303" w:rsidRPr="00F223C8" w:rsidRDefault="002B4C62">
          <w:pPr>
            <w:rPr>
              <w:noProof/>
            </w:rPr>
          </w:pPr>
          <w:r w:rsidRPr="00F223C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56C6FB" wp14:editId="631C8BAF">
                    <wp:simplePos x="0" y="0"/>
                    <wp:positionH relativeFrom="page">
                      <wp:posOffset>219456</wp:posOffset>
                    </wp:positionH>
                    <wp:positionV relativeFrom="page">
                      <wp:posOffset>1967789</wp:posOffset>
                    </wp:positionV>
                    <wp:extent cx="7315200" cy="6773469"/>
                    <wp:effectExtent l="0" t="0" r="0" b="889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677346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40AF3" w:rsidRDefault="00640AF3" w:rsidP="00256DBA">
                                <w:pPr>
                                  <w:jc w:val="right"/>
                                </w:pP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t>IUT 2015-2016</w:t>
                                </w:r>
                                <w:r>
                                  <w:rPr>
                                    <w:caps/>
                                    <w:color w:val="BC451B" w:themeColor="accent1"/>
                                    <w:sz w:val="64"/>
                                    <w:szCs w:val="64"/>
                                  </w:rPr>
                                  <w:br/>
                                  <w:t>TD / TP JAVA</w:t>
                                </w:r>
                              </w:p>
                              <w:p w:rsidR="00640AF3" w:rsidRDefault="00640AF3" w:rsidP="001C1ECA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989700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Programmation avancée</w:t>
                                    </w:r>
                                  </w:sdtContent>
                                </w:sdt>
                              </w:p>
                              <w:p w:rsidR="00640AF3" w:rsidRDefault="00640AF3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  <w:tbl>
                                <w:tblPr>
                                  <w:tblStyle w:val="TableauGrille1Clair-Accentuation1"/>
                                  <w:tblW w:w="9488" w:type="dxa"/>
                                  <w:tblInd w:w="-1925" w:type="dxa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2281"/>
                                  <w:gridCol w:w="2437"/>
                                  <w:gridCol w:w="2872"/>
                                  <w:gridCol w:w="1898"/>
                                </w:tblGrid>
                                <w:tr w:rsidR="00640AF3" w:rsidTr="00944AD0">
                                  <w:tr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Nom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Prénom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 w:rsidRPr="00260206"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e-mail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0AF3" w:rsidRPr="00260206" w:rsidRDefault="00640AF3" w:rsidP="00260206">
                                      <w:pPr>
                                        <w:jc w:val="center"/>
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Groupe TD/TP</w:t>
                                      </w:r>
                                    </w:p>
                                  </w:tc>
                                </w:tr>
                                <w:tr w:rsidR="00640AF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0AF3" w:rsidRPr="00260206" w:rsidRDefault="00640AF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BOULME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davy.boulme@u-psud.fr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  <w:tr w:rsidR="00640AF3" w:rsidTr="00944AD0">
                                  <w:trPr>
                                    <w:trHeight w:val="242"/>
                                  </w:trPr>
                                  <w:tc>
                                    <w:tcPr>
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<w:tcW w:w="2281" w:type="dxa"/>
                                    </w:tcPr>
                                    <w:p w:rsidR="00640AF3" w:rsidRPr="00260206" w:rsidRDefault="00640AF3" w:rsidP="00260206">
                                      <w:pP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KUI</w:t>
                                      </w:r>
                                    </w:p>
                                  </w:tc>
                                  <w:tc>
                                    <w:tcPr>
                                      <w:tcW w:w="2437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Stéphane</w:t>
                                      </w:r>
                                    </w:p>
                                  </w:tc>
                                  <w:tc>
                                    <w:tcPr>
                                      <w:tcW w:w="2872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stephane.kui@u-psud.fr</w:t>
                                      </w:r>
                                    </w:p>
                                  </w:tc>
                                  <w:tc>
                                    <w:tcPr>
                                      <w:tcW w:w="1898" w:type="dxa"/>
                                    </w:tcPr>
                                    <w:p w:rsidR="00640AF3" w:rsidRPr="00260206" w:rsidRDefault="00640AF3" w:rsidP="00260206">
                                      <w:pPr>
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</w:pPr>
                                      <w:r>
                                        <w:rPr>
                                          <w:smallCaps/>
                                          <w:color w:val="404040" w:themeColor="text1" w:themeTint="BF"/>
                                        </w:rPr>
                                        <w:t>TP3A1</w:t>
                                      </w:r>
                                    </w:p>
                                  </w:tc>
                                </w:tr>
                              </w:tbl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  <w:p w:rsidR="00640AF3" w:rsidRPr="007A11AB" w:rsidRDefault="00640AF3" w:rsidP="002B4C62">
                                <w:pPr>
                                  <w:jc w:val="both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356C6FB" id="Zone de texte 154" o:spid="_x0000_s1027" type="#_x0000_t202" style="position:absolute;margin-left:17.3pt;margin-top:154.95pt;width:8in;height:533.35pt;z-index:25166131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" filled="f" stroked="f" strokeweight=".5pt">
                    <v:textbox inset="126pt,0,54pt,0">
                      <w:txbxContent>
                        <w:p w:rsidR="00640AF3" w:rsidRDefault="00640AF3" w:rsidP="00256DBA">
                          <w:pPr>
                            <w:jc w:val="right"/>
                          </w:pP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t>IUT 2015-2016</w:t>
                          </w:r>
                          <w:r>
                            <w:rPr>
                              <w:caps/>
                              <w:color w:val="BC451B" w:themeColor="accent1"/>
                              <w:sz w:val="64"/>
                              <w:szCs w:val="64"/>
                            </w:rPr>
                            <w:br/>
                            <w:t>TD / TP JAVA</w:t>
                          </w:r>
                        </w:p>
                        <w:p w:rsidR="00640AF3" w:rsidRDefault="00640AF3" w:rsidP="001C1ECA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989700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Programmation avancée</w:t>
                              </w:r>
                            </w:sdtContent>
                          </w:sdt>
                        </w:p>
                        <w:p w:rsidR="00640AF3" w:rsidRDefault="00640AF3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  <w:tbl>
                          <w:tblPr>
                            <w:tblStyle w:val="TableauGrille1Clair-Accentuation1"/>
                            <w:tblW w:w="9488" w:type="dxa"/>
                            <w:tblInd w:w="-1925" w:type="dxa"/>
                            <w:tblLook w:val="04A0" w:firstRow="1" w:lastRow="0" w:firstColumn="1" w:lastColumn="0" w:noHBand="0" w:noVBand="1"/>
                          </w:tblPr>
                          <w:tblGrid>
                            <w:gridCol w:w="2281"/>
                            <w:gridCol w:w="2437"/>
                            <w:gridCol w:w="2872"/>
                            <w:gridCol w:w="1898"/>
                          </w:tblGrid>
                          <w:tr w:rsidR="00640AF3" w:rsidTr="00944AD0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Nom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Prénom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 w:rsidRPr="00260206">
                                  <w:rPr>
                                    <w:smallCaps/>
                                    <w:color w:val="404040" w:themeColor="text1" w:themeTint="BF"/>
                                  </w:rPr>
                                  <w:t>e-mail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0AF3" w:rsidRPr="00260206" w:rsidRDefault="00640AF3" w:rsidP="00260206">
                                <w:pPr>
                                  <w:jc w:val="center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Groupe TD/TP</w:t>
                                </w:r>
                              </w:p>
                            </w:tc>
                          </w:tr>
                          <w:tr w:rsidR="00640AF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0AF3" w:rsidRPr="00260206" w:rsidRDefault="00640AF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BOULME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davy.boulme@u-psud.fr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  <w:tr w:rsidR="00640AF3" w:rsidTr="00944AD0">
                            <w:trPr>
                              <w:trHeight w:val="242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81" w:type="dxa"/>
                              </w:tcPr>
                              <w:p w:rsidR="00640AF3" w:rsidRPr="00260206" w:rsidRDefault="00640AF3" w:rsidP="00260206">
                                <w:pPr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KUI</w:t>
                                </w:r>
                              </w:p>
                            </w:tc>
                            <w:tc>
                              <w:tcPr>
                                <w:tcW w:w="2437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Stéphane</w:t>
                                </w:r>
                              </w:p>
                            </w:tc>
                            <w:tc>
                              <w:tcPr>
                                <w:tcW w:w="2872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stephane.kui@u-psud.fr</w:t>
                                </w:r>
                              </w:p>
                            </w:tc>
                            <w:tc>
                              <w:tcPr>
                                <w:tcW w:w="1898" w:type="dxa"/>
                              </w:tcPr>
                              <w:p w:rsidR="00640AF3" w:rsidRPr="00260206" w:rsidRDefault="00640AF3" w:rsidP="00260206">
                                <w:pPr>
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smallCaps/>
                                    <w:color w:val="404040" w:themeColor="text1" w:themeTint="BF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</w:rPr>
                                  <w:t>TP3A1</w:t>
                                </w:r>
                              </w:p>
                            </w:tc>
                          </w:tr>
                        </w:tbl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  <w:p w:rsidR="00640AF3" w:rsidRPr="007A11AB" w:rsidRDefault="00640AF3" w:rsidP="002B4C62">
                          <w:pPr>
                            <w:jc w:val="both"/>
                            <w:rPr>
                              <w:smallCaps/>
                              <w:color w:val="404040" w:themeColor="text1" w:themeTint="BF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2D4303" w:rsidRPr="00F223C8">
            <w:rPr>
              <w:noProof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1"/>
            </w:rPr>
            <w:id w:val="-950856482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F2214" w:rsidRPr="00F223C8" w:rsidRDefault="007F2214">
              <w:pPr>
                <w:pStyle w:val="En-ttedetabledesmatires"/>
                <w:rPr>
                  <w:noProof/>
                </w:rPr>
              </w:pPr>
              <w:r w:rsidRPr="00F223C8">
                <w:rPr>
                  <w:noProof/>
                </w:rPr>
                <w:t>Table des matières</w:t>
              </w:r>
            </w:p>
            <w:p w:rsidR="00CE7C54" w:rsidRDefault="007F2214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r w:rsidRPr="00F223C8">
                <w:rPr>
                  <w:noProof/>
                </w:rPr>
                <w:fldChar w:fldCharType="begin"/>
              </w:r>
              <w:r w:rsidRPr="00F223C8">
                <w:rPr>
                  <w:noProof/>
                </w:rPr>
                <w:instrText xml:space="preserve"> TOC \o "1-3" \h \z \u </w:instrText>
              </w:r>
              <w:r w:rsidRPr="00F223C8">
                <w:rPr>
                  <w:noProof/>
                </w:rPr>
                <w:fldChar w:fldCharType="separate"/>
              </w:r>
              <w:hyperlink w:anchor="_Toc430965353" w:history="1">
                <w:r w:rsidR="00CE7C54" w:rsidRPr="007410FC">
                  <w:rPr>
                    <w:rStyle w:val="Lienhypertexte"/>
                    <w:noProof/>
                  </w:rPr>
                  <w:t>Evaluation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3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4" w:history="1">
                <w:r w:rsidR="00CE7C54" w:rsidRPr="007410FC">
                  <w:rPr>
                    <w:rStyle w:val="Lienhypertexte"/>
                    <w:noProof/>
                  </w:rPr>
                  <w:t>Organisation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5" w:history="1">
                <w:r w:rsidR="00CE7C54" w:rsidRPr="007410FC">
                  <w:rPr>
                    <w:rStyle w:val="Lienhypertexte"/>
                    <w:noProof/>
                  </w:rPr>
                  <w:t>Avant de commencer …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6" w:history="1">
                <w:r w:rsidR="00CE7C54" w:rsidRPr="007410FC">
                  <w:rPr>
                    <w:rStyle w:val="Lienhypertexte"/>
                    <w:noProof/>
                  </w:rPr>
                  <w:t>A propos des TD/TP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4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7" w:history="1">
                <w:r w:rsidR="00CE7C54" w:rsidRPr="007410FC">
                  <w:rPr>
                    <w:rStyle w:val="Lienhypertexte"/>
                    <w:noProof/>
                  </w:rPr>
                  <w:t>TD/TP 1 – Rappels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59" w:history="1">
                <w:r w:rsidR="00CE7C54" w:rsidRPr="007410FC">
                  <w:rPr>
                    <w:rStyle w:val="Lienhypertexte"/>
                    <w:noProof/>
                  </w:rPr>
                  <w:t>Exercice 1 : Classe Abstraite, Interface &amp; Héritage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_Toc430965359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0" w:history="1">
                <w:r w:rsidR="00CE7C54" w:rsidRPr="007410FC">
                  <w:rPr>
                    <w:rStyle w:val="Lienhypertexte"/>
                    <w:noProof/>
                  </w:rPr>
                  <w:t>Exercice 2 : Collections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1" w:history="1">
                <w:r w:rsidR="00CE7C54" w:rsidRPr="007410FC">
                  <w:rPr>
                    <w:rStyle w:val="Lienhypertexte"/>
                    <w:noProof/>
                  </w:rPr>
                  <w:t>Exercice 3 : GUI – Visualisation de Widgets sous forme de table : implémentation partielle d’un agenda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5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2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6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6" w:history="1">
                <w:r w:rsidR="00CE7C54" w:rsidRPr="007410FC">
                  <w:rPr>
                    <w:rStyle w:val="Lienhypertexte"/>
                    <w:noProof/>
                  </w:rPr>
                  <w:t>TD/TP 2 – Gestion des erreurs, tests &amp; bonnes pratiques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8" w:history="1">
                <w:r w:rsidR="00CE7C54" w:rsidRPr="007410FC">
                  <w:rPr>
                    <w:rStyle w:val="Lienhypertexte"/>
                    <w:noProof/>
                  </w:rPr>
                  <w:t xml:space="preserve">Exercice 1 : Tests unitaires et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debugger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69" w:history="1">
                <w:r w:rsidR="00CE7C54" w:rsidRPr="007410FC">
                  <w:rPr>
                    <w:rStyle w:val="Lienhypertexte"/>
                    <w:noProof/>
                  </w:rPr>
                  <w:t>Exercice 2 : Internationalisation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_Toc430965369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0" w:history="1">
                <w:r w:rsidR="00CE7C54" w:rsidRPr="007410FC">
                  <w:rPr>
                    <w:rStyle w:val="Lienhypertexte"/>
                    <w:noProof/>
                  </w:rPr>
                  <w:t>Exercice 3 : Gestion des erreurs (Exceptions)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1" w:history="1">
                <w:r w:rsidR="00CE7C54" w:rsidRPr="007410FC">
                  <w:rPr>
                    <w:rStyle w:val="Lienhypertexte"/>
                    <w:noProof/>
                  </w:rPr>
                  <w:t>Exercice 4 : GUI – Changer la langue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2" w:history="1">
                <w:r w:rsidR="00CE7C54" w:rsidRPr="007410FC">
                  <w:rPr>
                    <w:rStyle w:val="Lienhypertexte"/>
                    <w:noProof/>
                  </w:rPr>
                  <w:t>Exercice 5 : Créer sa bibliothèque &amp; construire un livrable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3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4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5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7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6" w:history="1">
                <w:r w:rsidR="00CE7C54" w:rsidRPr="007410FC">
                  <w:rPr>
                    <w:rStyle w:val="Lienhypertexte"/>
                    <w:noProof/>
                  </w:rPr>
                  <w:t xml:space="preserve">TD/TP 3 – Généricité, Collections &amp;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Design patterns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7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8" w:history="1">
                <w:r w:rsidR="00CE7C54" w:rsidRPr="007410FC">
                  <w:rPr>
                    <w:rStyle w:val="Lienhypertexte"/>
                    <w:noProof/>
                  </w:rPr>
                  <w:t>Exercice 0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79" w:history="1">
                <w:r w:rsidR="00CE7C54" w:rsidRPr="007410FC">
                  <w:rPr>
                    <w:rStyle w:val="Lienhypertexte"/>
                    <w:noProof/>
                  </w:rPr>
                  <w:t>Exercice 1 : Généricité – Création d’un lecteur d’arguments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_Toc430965379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0" w:history="1">
                <w:r w:rsidR="00CE7C54" w:rsidRPr="007410FC">
                  <w:rPr>
                    <w:rStyle w:val="Lienhypertexte"/>
                    <w:noProof/>
                  </w:rPr>
                  <w:t>Exercice 2 : Collections - créer une collection d’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ExamEvent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1" w:history="1">
                <w:r w:rsidR="00CE7C54" w:rsidRPr="007410FC">
                  <w:rPr>
                    <w:rStyle w:val="Lienhypertexte"/>
                    <w:noProof/>
                  </w:rPr>
                  <w:t>Exercice 3 : Design pattern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2" w:history="1">
                <w:r w:rsidR="00CE7C54" w:rsidRPr="007410FC">
                  <w:rPr>
                    <w:rStyle w:val="Lienhypertexte"/>
                    <w:noProof/>
                  </w:rPr>
                  <w:t>Exercice 4 : GUI – Menu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8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3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5" w:history="1">
                <w:r w:rsidR="00CE7C54" w:rsidRPr="007410FC">
                  <w:rPr>
                    <w:rStyle w:val="Lienhypertexte"/>
                    <w:noProof/>
                  </w:rPr>
                  <w:t>Description des travaux (+réponses aux questions)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9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7" w:history="1">
                <w:r w:rsidR="00CE7C54" w:rsidRPr="007410FC">
                  <w:rPr>
                    <w:rStyle w:val="Lienhypertexte"/>
                    <w:noProof/>
                  </w:rPr>
                  <w:t>TD/TP 4 – Les entrées / sorties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89" w:history="1">
                <w:r w:rsidR="00CE7C54" w:rsidRPr="007410FC">
                  <w:rPr>
                    <w:rStyle w:val="Lienhypertexte"/>
                    <w:noProof/>
                  </w:rPr>
                  <w:t>Exercice 1 : Lire &amp; écrire un fichier XML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_Toc430965389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0" w:history="1">
                <w:r w:rsidR="00CE7C54" w:rsidRPr="007410FC">
                  <w:rPr>
                    <w:rStyle w:val="Lienhypertexte"/>
                    <w:noProof/>
                  </w:rPr>
                  <w:t>Exercice 2: Créer et lire un fichier de configuration pour 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1" w:history="1">
                <w:r w:rsidR="00CE7C54" w:rsidRPr="007410FC">
                  <w:rPr>
                    <w:rStyle w:val="Lienhypertexte"/>
                    <w:noProof/>
                  </w:rPr>
                  <w:t>Exercice 3 : Sauvegarder et charger l’état d’une application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2" w:history="1">
                <w:r w:rsidR="00CE7C54" w:rsidRPr="007410FC">
                  <w:rPr>
                    <w:rStyle w:val="Lienhypertexte"/>
                    <w:noProof/>
                  </w:rPr>
                  <w:t>Exercice 4 : GUI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3" w:history="1">
                <w:r w:rsidR="00CE7C54" w:rsidRPr="007410FC">
                  <w:rPr>
                    <w:rStyle w:val="Lienhypertexte"/>
                    <w:noProof/>
                  </w:rPr>
                  <w:t>Exercice 5 - facultatif: Base de données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4" w:history="1">
                <w:r w:rsidR="00CE7C54" w:rsidRPr="007410FC">
                  <w:rPr>
                    <w:rStyle w:val="Lienhypertexte"/>
                    <w:noProof/>
                  </w:rPr>
                  <w:t>Aide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5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6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7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10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8" w:history="1">
                <w:r w:rsidR="00CE7C54" w:rsidRPr="007410FC">
                  <w:rPr>
                    <w:rStyle w:val="Lienhypertexte"/>
                    <w:noProof/>
                  </w:rPr>
                  <w:t xml:space="preserve">TD/TP 5 –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Threads</w:t>
                </w:r>
                <w:r w:rsidR="00CE7C54" w:rsidRPr="007410FC">
                  <w:rPr>
                    <w:rStyle w:val="Lienhypertexte"/>
                    <w:noProof/>
                  </w:rPr>
                  <w:t xml:space="preserve"> &amp; Calcul distribué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399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_Toc430965399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0" w:history="1">
                <w:r w:rsidR="00CE7C54" w:rsidRPr="007410FC">
                  <w:rPr>
                    <w:rStyle w:val="Lienhypertexte"/>
                    <w:noProof/>
                  </w:rPr>
                  <w:t>Exercice 1 : Sauvegarde en tâche de fond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1" w:history="1">
                <w:r w:rsidR="00CE7C54" w:rsidRPr="007410FC">
                  <w:rPr>
                    <w:rStyle w:val="Lienhypertexte"/>
                    <w:noProof/>
                  </w:rPr>
                  <w:t xml:space="preserve">Exercice 2 : </w:t>
                </w:r>
                <w:r w:rsidR="00CE7C54" w:rsidRPr="007410FC">
                  <w:rPr>
                    <w:rStyle w:val="Lienhypertexte"/>
                    <w:b/>
                    <w:i/>
                    <w:noProof/>
                  </w:rPr>
                  <w:t>ShutdownHook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2" w:history="1">
                <w:r w:rsidR="00CE7C54" w:rsidRPr="007410FC">
                  <w:rPr>
                    <w:rStyle w:val="Lienhypertexte"/>
                    <w:noProof/>
                  </w:rPr>
                  <w:t>Exercice 2 : Lancer des calculs distribués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3" w:history="1">
                <w:r w:rsidR="00CE7C54" w:rsidRPr="007410FC">
                  <w:rPr>
                    <w:rStyle w:val="Lienhypertexte"/>
                    <w:noProof/>
                  </w:rPr>
                  <w:t>Exercice 3 : GUI – configuration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4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_Toc430965404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5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_Toc430965405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6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_Toc430965406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11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1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7" w:history="1">
                <w:r w:rsidR="00CE7C54" w:rsidRPr="007410FC">
                  <w:rPr>
                    <w:rStyle w:val="Lienhypertexte"/>
                    <w:noProof/>
                  </w:rPr>
                  <w:t>TD/TP 6 – Les applications en réseau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_Toc430965407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8" w:history="1">
                <w:r w:rsidR="00CE7C54" w:rsidRPr="007410FC">
                  <w:rPr>
                    <w:rStyle w:val="Lienhypertexte"/>
                    <w:noProof/>
                  </w:rPr>
                  <w:t>Exercices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_Toc430965408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09" w:history="1">
                <w:r w:rsidR="00CE7C54" w:rsidRPr="007410FC">
                  <w:rPr>
                    <w:rStyle w:val="Lienhypertexte"/>
                    <w:noProof/>
                  </w:rPr>
                  <w:t xml:space="preserve">Exercice 1 : Créer une application de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Chat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_Toc430965409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0" w:history="1">
                <w:r w:rsidR="00CE7C54" w:rsidRPr="007410FC">
                  <w:rPr>
                    <w:rStyle w:val="Lienhypertexte"/>
                    <w:noProof/>
                  </w:rPr>
                  <w:t xml:space="preserve">Exercice 2 : Créer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 xml:space="preserve">Shoutbox </w:t>
                </w:r>
                <w:r w:rsidR="00CE7C54" w:rsidRPr="007410FC">
                  <w:rPr>
                    <w:rStyle w:val="Lienhypertexte"/>
                    <w:noProof/>
                  </w:rPr>
                  <w:t xml:space="preserve">avec une </w:t>
                </w:r>
                <w:r w:rsidR="00CE7C54" w:rsidRPr="007410FC">
                  <w:rPr>
                    <w:rStyle w:val="Lienhypertexte"/>
                    <w:i/>
                    <w:noProof/>
                  </w:rPr>
                  <w:t>servlet (ou une page JSP)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_Toc430965410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2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1" w:history="1">
                <w:r w:rsidR="00CE7C54" w:rsidRPr="007410FC">
                  <w:rPr>
                    <w:rStyle w:val="Lienhypertexte"/>
                    <w:noProof/>
                  </w:rPr>
                  <w:t>Rapport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_Toc430965411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2" w:history="1">
                <w:r w:rsidR="00CE7C54" w:rsidRPr="007410FC">
                  <w:rPr>
                    <w:rStyle w:val="Lienhypertexte"/>
                    <w:noProof/>
                  </w:rPr>
                  <w:t>Description des travaux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_Toc430965412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CE7C54" w:rsidRDefault="00640AF3">
              <w:pPr>
                <w:pStyle w:val="TM3"/>
                <w:tabs>
                  <w:tab w:val="right" w:leader="dot" w:pos="10451"/>
                </w:tabs>
                <w:rPr>
                  <w:noProof/>
                  <w:sz w:val="22"/>
                  <w:szCs w:val="22"/>
                </w:rPr>
              </w:pPr>
              <w:hyperlink w:anchor="_Toc430965413" w:history="1">
                <w:r w:rsidR="00CE7C54" w:rsidRPr="007410FC">
                  <w:rPr>
                    <w:rStyle w:val="Lienhypertexte"/>
                    <w:noProof/>
                  </w:rPr>
                  <w:t>Difficultés rencontrées</w:t>
                </w:r>
                <w:r w:rsidR="00CE7C54">
                  <w:rPr>
                    <w:noProof/>
                    <w:webHidden/>
                  </w:rPr>
                  <w:tab/>
                </w:r>
                <w:r w:rsidR="00CE7C54">
                  <w:rPr>
                    <w:noProof/>
                    <w:webHidden/>
                  </w:rPr>
                  <w:fldChar w:fldCharType="begin"/>
                </w:r>
                <w:r w:rsidR="00CE7C54">
                  <w:rPr>
                    <w:noProof/>
                    <w:webHidden/>
                  </w:rPr>
                  <w:instrText xml:space="preserve"> PAGEREF _Toc430965413 \h </w:instrText>
                </w:r>
                <w:r w:rsidR="00CE7C54">
                  <w:rPr>
                    <w:noProof/>
                    <w:webHidden/>
                  </w:rPr>
                </w:r>
                <w:r w:rsidR="00CE7C54">
                  <w:rPr>
                    <w:noProof/>
                    <w:webHidden/>
                  </w:rPr>
                  <w:fldChar w:fldCharType="separate"/>
                </w:r>
                <w:r w:rsidR="00CE7C54">
                  <w:rPr>
                    <w:noProof/>
                    <w:webHidden/>
                  </w:rPr>
                  <w:t>12</w:t>
                </w:r>
                <w:r w:rsidR="00CE7C54">
                  <w:rPr>
                    <w:noProof/>
                    <w:webHidden/>
                  </w:rPr>
                  <w:fldChar w:fldCharType="end"/>
                </w:r>
              </w:hyperlink>
            </w:p>
            <w:p w:rsidR="003121AA" w:rsidRDefault="007F2214" w:rsidP="007F2214">
              <w:pPr>
                <w:rPr>
                  <w:b/>
                  <w:bCs/>
                  <w:noProof/>
                </w:rPr>
              </w:pPr>
              <w:r w:rsidRPr="00F223C8"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F2214" w:rsidRPr="003121AA" w:rsidRDefault="007F2214" w:rsidP="007F2214">
          <w:pPr>
            <w:rPr>
              <w:noProof/>
            </w:rPr>
          </w:pPr>
          <w:r w:rsidRPr="00F223C8">
            <w:rPr>
              <w:noProof/>
            </w:rPr>
            <w:br w:type="page"/>
          </w:r>
        </w:p>
      </w:sdtContent>
    </w:sdt>
    <w:p w:rsidR="00944AD0" w:rsidRDefault="00A324F1" w:rsidP="00A324F1">
      <w:pPr>
        <w:pStyle w:val="Titre1"/>
      </w:pPr>
      <w:bookmarkStart w:id="0" w:name="_Toc430965353"/>
      <w:r>
        <w:lastRenderedPageBreak/>
        <w:t>Evaluation</w:t>
      </w:r>
      <w:bookmarkEnd w:id="0"/>
    </w:p>
    <w:p w:rsidR="00A324F1" w:rsidRPr="00A324F1" w:rsidRDefault="00A324F1" w:rsidP="00A324F1"/>
    <w:tbl>
      <w:tblPr>
        <w:tblStyle w:val="TableauGrille1Clair-Accentuation1"/>
        <w:tblW w:w="9489" w:type="dxa"/>
        <w:tblInd w:w="478" w:type="dxa"/>
        <w:tblLayout w:type="fixed"/>
        <w:tblLook w:val="04A0" w:firstRow="1" w:lastRow="0" w:firstColumn="1" w:lastColumn="0" w:noHBand="0" w:noVBand="1"/>
      </w:tblPr>
      <w:tblGrid>
        <w:gridCol w:w="1494"/>
        <w:gridCol w:w="993"/>
        <w:gridCol w:w="7002"/>
      </w:tblGrid>
      <w:tr w:rsidR="00944AD0" w:rsidTr="00944A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jc w:val="center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td /</w:t>
            </w:r>
            <w:proofErr w:type="spellStart"/>
            <w:r>
              <w:rPr>
                <w:smallCaps/>
                <w:color w:val="404040" w:themeColor="text1" w:themeTint="BF"/>
              </w:rPr>
              <w:t>tp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Note</w:t>
            </w:r>
          </w:p>
        </w:tc>
        <w:tc>
          <w:tcPr>
            <w:tcW w:w="7002" w:type="dxa"/>
          </w:tcPr>
          <w:p w:rsidR="00944AD0" w:rsidRDefault="00944AD0" w:rsidP="009E78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Commentaire</w:t>
            </w: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 xml:space="preserve">0 - </w:t>
            </w:r>
            <w:proofErr w:type="spellStart"/>
            <w:r>
              <w:rPr>
                <w:smallCaps/>
                <w:color w:val="404040" w:themeColor="text1" w:themeTint="BF"/>
              </w:rPr>
              <w:t>Github</w:t>
            </w:r>
            <w:proofErr w:type="spellEnd"/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/2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1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2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3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4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 (+1)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5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  <w:tr w:rsidR="00944AD0" w:rsidTr="00944AD0">
        <w:trPr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4" w:type="dxa"/>
          </w:tcPr>
          <w:p w:rsidR="00944AD0" w:rsidRPr="00260206" w:rsidRDefault="00944AD0" w:rsidP="009E7824">
            <w:pPr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6</w:t>
            </w:r>
          </w:p>
        </w:tc>
        <w:tc>
          <w:tcPr>
            <w:tcW w:w="993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  <w:r>
              <w:rPr>
                <w:smallCaps/>
                <w:color w:val="404040" w:themeColor="text1" w:themeTint="BF"/>
              </w:rPr>
              <w:t>/3</w:t>
            </w:r>
          </w:p>
        </w:tc>
        <w:tc>
          <w:tcPr>
            <w:tcW w:w="7002" w:type="dxa"/>
          </w:tcPr>
          <w:p w:rsidR="00944AD0" w:rsidRPr="00260206" w:rsidRDefault="00944AD0" w:rsidP="009E78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color w:val="404040" w:themeColor="text1" w:themeTint="BF"/>
              </w:rPr>
            </w:pPr>
          </w:p>
        </w:tc>
      </w:tr>
    </w:tbl>
    <w:p w:rsidR="00944AD0" w:rsidRDefault="00944AD0" w:rsidP="00944AD0"/>
    <w:p w:rsidR="00944AD0" w:rsidRDefault="00944AD0" w:rsidP="00944AD0">
      <w:r>
        <w:br w:type="page"/>
      </w:r>
    </w:p>
    <w:p w:rsidR="007A11AB" w:rsidRDefault="007A11AB" w:rsidP="003121AA">
      <w:pPr>
        <w:pStyle w:val="Titre1"/>
        <w:rPr>
          <w:noProof/>
        </w:rPr>
      </w:pPr>
      <w:bookmarkStart w:id="1" w:name="_Toc430965354"/>
      <w:r w:rsidRPr="003121AA">
        <w:lastRenderedPageBreak/>
        <w:t>Organisation</w:t>
      </w:r>
      <w:r>
        <w:rPr>
          <w:noProof/>
        </w:rPr>
        <w:t xml:space="preserve"> des </w:t>
      </w:r>
      <w:r w:rsidRPr="007A48B3">
        <w:t>TD</w:t>
      </w:r>
      <w:r>
        <w:rPr>
          <w:noProof/>
        </w:rPr>
        <w:t>/TP</w:t>
      </w:r>
      <w:bookmarkEnd w:id="1"/>
    </w:p>
    <w:p w:rsidR="00A33286" w:rsidRPr="00A33286" w:rsidRDefault="00A33286" w:rsidP="00D22DC9">
      <w:pPr>
        <w:pStyle w:val="Titre2"/>
      </w:pPr>
    </w:p>
    <w:p w:rsidR="00EF7E70" w:rsidRDefault="00EF7E70" w:rsidP="00D22DC9">
      <w:pPr>
        <w:pStyle w:val="Titre2"/>
      </w:pPr>
      <w:bookmarkStart w:id="2" w:name="_Toc430965355"/>
      <w:r>
        <w:t>Avant de commencer …</w:t>
      </w:r>
      <w:bookmarkEnd w:id="2"/>
    </w:p>
    <w:p w:rsidR="00EF7E70" w:rsidRPr="00EF7E70" w:rsidRDefault="00EF7E70" w:rsidP="00EF7E70"/>
    <w:p w:rsidR="007A11AB" w:rsidRDefault="007A11AB" w:rsidP="007A11AB">
      <w:pPr>
        <w:pStyle w:val="Paragraphedeliste"/>
        <w:numPr>
          <w:ilvl w:val="0"/>
          <w:numId w:val="1"/>
        </w:numPr>
      </w:pPr>
      <w:r>
        <w:t>Ces TD/TP sont accompagné</w:t>
      </w:r>
      <w:r w:rsidR="00FF7CCC">
        <w:t>s</w:t>
      </w:r>
      <w:r>
        <w:t xml:space="preserve"> des codes sources qu’il </w:t>
      </w:r>
      <w:r w:rsidR="00340A2D">
        <w:t>s’agit</w:t>
      </w:r>
      <w:r>
        <w:t xml:space="preserve"> de compléter. </w:t>
      </w:r>
    </w:p>
    <w:p w:rsidR="007A11AB" w:rsidRDefault="007A11AB" w:rsidP="00D05BD7">
      <w:pPr>
        <w:pStyle w:val="Paragraphedeliste"/>
        <w:numPr>
          <w:ilvl w:val="0"/>
          <w:numId w:val="1"/>
        </w:numPr>
      </w:pPr>
      <w:r>
        <w:t xml:space="preserve">Il est </w:t>
      </w:r>
      <w:r w:rsidRPr="007A11AB">
        <w:rPr>
          <w:b/>
          <w:u w:val="single"/>
        </w:rPr>
        <w:t>obligatoire</w:t>
      </w:r>
      <w:r>
        <w:t xml:space="preserve"> de créer un compte </w:t>
      </w:r>
      <w:proofErr w:type="spellStart"/>
      <w:r w:rsidRPr="00D05BD7">
        <w:rPr>
          <w:b/>
        </w:rPr>
        <w:t>GitHub</w:t>
      </w:r>
      <w:proofErr w:type="spellEnd"/>
      <w:r w:rsidR="002D5A2B">
        <w:t xml:space="preserve"> (</w:t>
      </w:r>
      <w:r w:rsidR="002D5A2B" w:rsidRPr="00D05BD7">
        <w:rPr>
          <w:b/>
          <w:i/>
        </w:rPr>
        <w:t>https://github.com</w:t>
      </w:r>
      <w:r w:rsidR="002D5A2B">
        <w:t>)  par groupe de travail</w:t>
      </w:r>
      <w:r w:rsidR="008872C5">
        <w:t xml:space="preserve"> (normalement u</w:t>
      </w:r>
      <w:r w:rsidR="0082389A">
        <w:t>n binôme)</w:t>
      </w:r>
      <w:r>
        <w:t xml:space="preserve"> </w:t>
      </w:r>
      <w:r w:rsidR="002D5A2B" w:rsidRPr="002D5A2B">
        <w:rPr>
          <w:b/>
          <w:u w:val="single"/>
        </w:rPr>
        <w:t>avant</w:t>
      </w:r>
      <w:r w:rsidR="002D5A2B">
        <w:t xml:space="preserve"> le premier TD/TP </w:t>
      </w:r>
      <w:r>
        <w:t xml:space="preserve">(vous fournirez les adresses à vos chargés de TD). </w:t>
      </w:r>
      <w:r w:rsidR="00196881">
        <w:t>Chaque semaine, v</w:t>
      </w:r>
      <w:r>
        <w:t>ous y déposer</w:t>
      </w:r>
      <w:r w:rsidR="002D5A2B">
        <w:t>ez</w:t>
      </w:r>
      <w:r>
        <w:t xml:space="preserve"> vos travaux</w:t>
      </w:r>
      <w:r w:rsidR="002D5A2B">
        <w:t>.</w:t>
      </w:r>
      <w:r>
        <w:t xml:space="preserve"> </w:t>
      </w:r>
      <w:r w:rsidR="00D05BD7">
        <w:t xml:space="preserve">La documentation de </w:t>
      </w:r>
      <w:proofErr w:type="spellStart"/>
      <w:r w:rsidR="00D05BD7" w:rsidRPr="00D05BD7">
        <w:rPr>
          <w:b/>
        </w:rPr>
        <w:t>GitHub</w:t>
      </w:r>
      <w:proofErr w:type="spellEnd"/>
      <w:r w:rsidR="00D05BD7">
        <w:t xml:space="preserve"> est disponible sur </w:t>
      </w:r>
      <w:r w:rsidR="00D05BD7" w:rsidRPr="00D05BD7">
        <w:rPr>
          <w:b/>
          <w:i/>
        </w:rPr>
        <w:t>https://help.github.com/</w:t>
      </w:r>
    </w:p>
    <w:p w:rsidR="002B4C62" w:rsidRDefault="002D5A2B" w:rsidP="002B4C62">
      <w:pPr>
        <w:pStyle w:val="Paragraphedeliste"/>
        <w:numPr>
          <w:ilvl w:val="0"/>
          <w:numId w:val="1"/>
        </w:numPr>
      </w:pPr>
      <w:r>
        <w:t>Une copie de c</w:t>
      </w:r>
      <w:r w:rsidR="007A11AB">
        <w:t>e document</w:t>
      </w:r>
      <w:r>
        <w:t xml:space="preserve"> se trouve dans le dossier </w:t>
      </w:r>
      <w:r w:rsidR="002B4C62">
        <w:t>« </w:t>
      </w:r>
      <w:r w:rsidR="002B4C62" w:rsidRPr="002B4C62">
        <w:rPr>
          <w:b/>
          <w:i/>
        </w:rPr>
        <w:t>train</w:t>
      </w:r>
      <w:r w:rsidR="002B4C62">
        <w:t xml:space="preserve"> », il </w:t>
      </w:r>
      <w:r w:rsidR="007A11AB">
        <w:t xml:space="preserve">devra </w:t>
      </w:r>
      <w:r w:rsidR="00FF7CCC">
        <w:t>être complété (</w:t>
      </w:r>
      <w:r>
        <w:t xml:space="preserve">nom, prénom, email et groupe </w:t>
      </w:r>
      <w:r w:rsidR="002B4C62">
        <w:t xml:space="preserve">- </w:t>
      </w:r>
      <w:r>
        <w:t>en première page)</w:t>
      </w:r>
      <w:r w:rsidR="002B4C62">
        <w:t xml:space="preserve"> et </w:t>
      </w:r>
      <w:proofErr w:type="spellStart"/>
      <w:r w:rsidR="002B4C62" w:rsidRPr="002B4C62">
        <w:rPr>
          <w:i/>
        </w:rPr>
        <w:t>versionné</w:t>
      </w:r>
      <w:proofErr w:type="spellEnd"/>
      <w:r w:rsidR="002B4C62">
        <w:t xml:space="preserve"> au même titre que vos travaux.</w:t>
      </w:r>
      <w:r>
        <w:t xml:space="preserve"> </w:t>
      </w:r>
    </w:p>
    <w:p w:rsidR="00F00B21" w:rsidRDefault="00F00B21" w:rsidP="002B4C62">
      <w:pPr>
        <w:pStyle w:val="Paragraphedeliste"/>
        <w:numPr>
          <w:ilvl w:val="0"/>
          <w:numId w:val="1"/>
        </w:numPr>
      </w:pPr>
      <w:r>
        <w:t>La hiérarchie de dossiers (</w:t>
      </w:r>
      <w:proofErr w:type="spellStart"/>
      <w:r w:rsidRPr="00F00B21">
        <w:rPr>
          <w:i/>
        </w:rPr>
        <w:t>versionné</w:t>
      </w:r>
      <w:r w:rsidR="00DF2062">
        <w:rPr>
          <w:i/>
        </w:rPr>
        <w:t>es</w:t>
      </w:r>
      <w:proofErr w:type="spellEnd"/>
      <w:r>
        <w:t>) devra être la suivante</w:t>
      </w:r>
      <w:r w:rsidR="001C1ECA">
        <w:t xml:space="preserve"> (le fichier zip avec le premier TP respect</w:t>
      </w:r>
      <w:r w:rsidR="00144017">
        <w:t>e</w:t>
      </w:r>
      <w:r w:rsidR="001C1ECA">
        <w:t xml:space="preserve"> cette hiérarchie, il suffira de </w:t>
      </w:r>
      <w:proofErr w:type="spellStart"/>
      <w:r w:rsidR="00DF2062">
        <w:rPr>
          <w:i/>
        </w:rPr>
        <w:t>versionner</w:t>
      </w:r>
      <w:proofErr w:type="spellEnd"/>
      <w:r w:rsidR="001C1ECA">
        <w:rPr>
          <w:i/>
        </w:rPr>
        <w:t xml:space="preserve"> </w:t>
      </w:r>
      <w:r w:rsidR="001C1ECA">
        <w:t xml:space="preserve">son contenu) </w:t>
      </w:r>
    </w:p>
    <w:p w:rsidR="00277995" w:rsidRDefault="00277995" w:rsidP="0078485C">
      <w:pPr>
        <w:pStyle w:val="Paragraphedeliste"/>
        <w:jc w:val="center"/>
      </w:pPr>
    </w:p>
    <w:p w:rsidR="00F00B21" w:rsidRDefault="00F00B21" w:rsidP="0078485C">
      <w:pPr>
        <w:pStyle w:val="Paragraphedeliste"/>
        <w:jc w:val="center"/>
      </w:pPr>
      <w:r>
        <w:rPr>
          <w:noProof/>
        </w:rPr>
        <w:drawing>
          <wp:inline distT="0" distB="0" distL="0" distR="0" wp14:anchorId="2DAFB49E" wp14:editId="48B0CEFD">
            <wp:extent cx="5156937" cy="3035808"/>
            <wp:effectExtent l="0" t="0" r="5715" b="12700"/>
            <wp:docPr id="2" name="Diagramme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</w:p>
    <w:p w:rsidR="00277995" w:rsidRDefault="00277995" w:rsidP="00277995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4E5F59" wp14:editId="22ACBC64">
                <wp:simplePos x="0" y="0"/>
                <wp:positionH relativeFrom="margin">
                  <wp:align>left</wp:align>
                </wp:positionH>
                <wp:positionV relativeFrom="paragraph">
                  <wp:posOffset>2464</wp:posOffset>
                </wp:positionV>
                <wp:extent cx="614045" cy="138430"/>
                <wp:effectExtent l="0" t="0" r="14605" b="1397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4857BC" id="Rectangle 8" o:spid="_x0000_s1026" style="position:absolute;margin-left:0;margin-top:.2pt;width:48.35pt;height:10.9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" fillcolor="#bc451b [3204]" strokecolor="#5d220d [1604]" strokeweight="1.25pt">
                <v:stroke endcap="round"/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 xml:space="preserve">Dossiers </w:t>
      </w:r>
    </w:p>
    <w:p w:rsidR="00EF7E70" w:rsidRPr="00277995" w:rsidRDefault="00277995" w:rsidP="00277995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574FA4" wp14:editId="43970EBC">
                <wp:simplePos x="0" y="0"/>
                <wp:positionH relativeFrom="margin">
                  <wp:align>left</wp:align>
                </wp:positionH>
                <wp:positionV relativeFrom="paragraph">
                  <wp:posOffset>6248</wp:posOffset>
                </wp:positionV>
                <wp:extent cx="614045" cy="138430"/>
                <wp:effectExtent l="0" t="0" r="14605" b="13970"/>
                <wp:wrapSquare wrapText="bothSides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65396" id="Rectangle 4" o:spid="_x0000_s1026" style="position:absolute;margin-left:0;margin-top:.5pt;width:48.35pt;height:10.9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" fillcolor="#d3ba68 [3205]" strokecolor="#796523 [1605]" strokeweight="1.25pt">
                <v:stroke endcap="round"/>
                <w10:wrap type="square" anchorx="margin"/>
              </v:rect>
            </w:pict>
          </mc:Fallback>
        </mc:AlternateContent>
      </w:r>
      <w:proofErr w:type="spellStart"/>
      <w:r w:rsidR="009B5C10" w:rsidRPr="009B5C10">
        <w:rPr>
          <w:b/>
          <w:i/>
          <w:sz w:val="24"/>
          <w:szCs w:val="24"/>
        </w:rPr>
        <w:t>Workspace</w:t>
      </w:r>
      <w:proofErr w:type="spellEnd"/>
      <w:r w:rsidR="009B5C10" w:rsidRPr="009B5C10">
        <w:rPr>
          <w:b/>
          <w:i/>
          <w:sz w:val="24"/>
          <w:szCs w:val="24"/>
        </w:rPr>
        <w:t xml:space="preserve"> Eclipse</w:t>
      </w:r>
    </w:p>
    <w:p w:rsidR="00DF4C2E" w:rsidRPr="009B5C10" w:rsidRDefault="009B5C10" w:rsidP="00EF7E70">
      <w:pPr>
        <w:rPr>
          <w:b/>
          <w:i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997B53" wp14:editId="5F1CD879">
                <wp:simplePos x="0" y="0"/>
                <wp:positionH relativeFrom="margin">
                  <wp:align>left</wp:align>
                </wp:positionH>
                <wp:positionV relativeFrom="paragraph">
                  <wp:posOffset>6578</wp:posOffset>
                </wp:positionV>
                <wp:extent cx="614045" cy="138430"/>
                <wp:effectExtent l="0" t="0" r="14605" b="13970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13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40AF3" w:rsidRDefault="00640AF3" w:rsidP="009B5C10">
                            <w:pPr>
                              <w:jc w:val="center"/>
                            </w:pPr>
                          </w:p>
                          <w:p w:rsidR="00640AF3" w:rsidRDefault="00640AF3" w:rsidP="009B5C1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7B53" id="Rectangle 9" o:spid="_x0000_s1028" style="position:absolute;margin-left:0;margin-top:.5pt;width:48.35pt;height:10.9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" fillcolor="#ad9277 [3207]" strokecolor="#5a4836 [1607]" strokeweight="1.25pt">
                <v:stroke endcap="round"/>
                <v:textbox>
                  <w:txbxContent>
                    <w:p w:rsidR="00640AF3" w:rsidRDefault="00640AF3" w:rsidP="009B5C10">
                      <w:pPr>
                        <w:jc w:val="center"/>
                      </w:pPr>
                    </w:p>
                    <w:p w:rsidR="00640AF3" w:rsidRDefault="00640AF3" w:rsidP="009B5C10">
                      <w:pPr>
                        <w:jc w:val="cente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b/>
          <w:i/>
          <w:sz w:val="24"/>
          <w:szCs w:val="24"/>
        </w:rPr>
        <w:t>Fichiers</w:t>
      </w:r>
    </w:p>
    <w:p w:rsidR="00EF7E70" w:rsidRDefault="00EF7E70" w:rsidP="00D22DC9">
      <w:pPr>
        <w:pStyle w:val="Titre2"/>
      </w:pPr>
      <w:bookmarkStart w:id="3" w:name="_Toc430965356"/>
      <w:r>
        <w:t>A propos des TD/TP</w:t>
      </w:r>
      <w:bookmarkEnd w:id="3"/>
    </w:p>
    <w:p w:rsidR="00EF7E70" w:rsidRPr="00EF7E70" w:rsidRDefault="00EF7E70" w:rsidP="00EF7E70"/>
    <w:p w:rsidR="00EF7E70" w:rsidRDefault="00EF7E70" w:rsidP="002B4C62">
      <w:pPr>
        <w:pStyle w:val="Paragraphedeliste"/>
        <w:numPr>
          <w:ilvl w:val="0"/>
          <w:numId w:val="1"/>
        </w:numPr>
      </w:pPr>
      <w:r>
        <w:t xml:space="preserve">A partir du TP 2, tous les codes fournis devront être </w:t>
      </w:r>
      <w:r w:rsidRPr="00FD6EA4">
        <w:rPr>
          <w:b/>
          <w:u w:val="single"/>
        </w:rPr>
        <w:t>commentés</w:t>
      </w:r>
      <w:r>
        <w:t xml:space="preserve"> en </w:t>
      </w:r>
      <w:proofErr w:type="spellStart"/>
      <w:r w:rsidRPr="00EF7E70">
        <w:rPr>
          <w:b/>
          <w:i/>
        </w:rPr>
        <w:t>JavaDoc</w:t>
      </w:r>
      <w:proofErr w:type="spellEnd"/>
      <w:r>
        <w:t xml:space="preserve"> et </w:t>
      </w:r>
      <w:r w:rsidR="008872C5">
        <w:t>les</w:t>
      </w:r>
      <w:r>
        <w:t xml:space="preserve"> classe</w:t>
      </w:r>
      <w:r w:rsidR="008872C5">
        <w:t>s que vous jugez critiques</w:t>
      </w:r>
      <w:r>
        <w:t xml:space="preserve"> devr</w:t>
      </w:r>
      <w:r w:rsidR="008872C5">
        <w:t>ont</w:t>
      </w:r>
      <w:r>
        <w:t xml:space="preserve"> faire l’objet de </w:t>
      </w:r>
      <w:r w:rsidRPr="00FD6EA4">
        <w:rPr>
          <w:b/>
          <w:u w:val="single"/>
        </w:rPr>
        <w:t>tests unitaires</w:t>
      </w:r>
      <w:r>
        <w:t xml:space="preserve"> (il faudra effectuer ce travail sur le TP1 également).</w:t>
      </w:r>
      <w:r w:rsidR="000C4001">
        <w:t xml:space="preserve"> Une note comprise entre 0,25 et 0,</w:t>
      </w:r>
      <w:r w:rsidR="0044640A">
        <w:t>7</w:t>
      </w:r>
      <w:r w:rsidR="000C4001">
        <w:t xml:space="preserve">5 </w:t>
      </w:r>
      <w:r w:rsidR="0044640A">
        <w:t xml:space="preserve">par TP </w:t>
      </w:r>
      <w:r w:rsidR="000C4001">
        <w:t>sera donnée pour ce travail</w:t>
      </w:r>
      <w:r w:rsidR="0044640A">
        <w:t>.</w:t>
      </w:r>
    </w:p>
    <w:p w:rsidR="00857811" w:rsidRDefault="00947471" w:rsidP="00857811">
      <w:pPr>
        <w:pStyle w:val="Paragraphedeliste"/>
        <w:numPr>
          <w:ilvl w:val="0"/>
          <w:numId w:val="1"/>
        </w:numPr>
      </w:pPr>
      <w:r>
        <w:t>Le code source à compléter est une base de travail, vous pouvez ajouter ou supprimer des objets.</w:t>
      </w:r>
    </w:p>
    <w:p w:rsidR="00DE341D" w:rsidRDefault="00B650CE" w:rsidP="00DE341D">
      <w:pPr>
        <w:pStyle w:val="Paragraphedeliste"/>
        <w:numPr>
          <w:ilvl w:val="0"/>
          <w:numId w:val="1"/>
        </w:numPr>
      </w:pPr>
      <w:r>
        <w:t>A l’</w:t>
      </w:r>
      <w:r w:rsidR="00295FB2">
        <w:t xml:space="preserve">issu de chaque TD/TP, vous </w:t>
      </w:r>
      <w:r w:rsidR="00295FB2" w:rsidRPr="00857811">
        <w:rPr>
          <w:b/>
          <w:u w:val="single"/>
        </w:rPr>
        <w:t>dev</w:t>
      </w:r>
      <w:r w:rsidRPr="00857811">
        <w:rPr>
          <w:b/>
          <w:u w:val="single"/>
        </w:rPr>
        <w:t>ez</w:t>
      </w:r>
      <w:r>
        <w:t xml:space="preserve"> compléter la partie « </w:t>
      </w:r>
      <w:r w:rsidRPr="00857811">
        <w:rPr>
          <w:b/>
          <w:i/>
        </w:rPr>
        <w:t>rapport</w:t>
      </w:r>
      <w:r>
        <w:t> »</w:t>
      </w:r>
      <w:r w:rsidR="00673B02">
        <w:t xml:space="preserve"> de ce document afin</w:t>
      </w:r>
      <w:r>
        <w:t xml:space="preserve"> </w:t>
      </w:r>
      <w:r w:rsidR="00E970DC">
        <w:t>d’expliquer</w:t>
      </w:r>
      <w:r w:rsidR="00C52A8A">
        <w:t xml:space="preserve"> </w:t>
      </w:r>
      <w:r>
        <w:t>votre démarche</w:t>
      </w:r>
      <w:r w:rsidR="00FC5B04">
        <w:t xml:space="preserve"> et</w:t>
      </w:r>
      <w:r w:rsidR="00256999">
        <w:t xml:space="preserve"> </w:t>
      </w:r>
      <w:r w:rsidR="00673B02">
        <w:t>les difficultés rencontrées.</w:t>
      </w:r>
      <w:r w:rsidR="00FD6EA4">
        <w:t xml:space="preserve"> Vous pouvez ajouter d</w:t>
      </w:r>
      <w:r w:rsidR="00256999">
        <w:t xml:space="preserve">es diagrammes de classes et d’états.  </w:t>
      </w:r>
    </w:p>
    <w:p w:rsidR="00DE341D" w:rsidRDefault="00DE341D" w:rsidP="00DE341D">
      <w:pPr>
        <w:pStyle w:val="Paragraphedeliste"/>
        <w:numPr>
          <w:ilvl w:val="0"/>
          <w:numId w:val="1"/>
        </w:numPr>
      </w:pPr>
      <w:r>
        <w:t xml:space="preserve">Tous les TP sont basés sur le même code : chaque TP est donc une amélioration du TP précédent. Sur votre compte </w:t>
      </w:r>
      <w:proofErr w:type="spellStart"/>
      <w:r w:rsidRPr="00DE341D">
        <w:rPr>
          <w:b/>
          <w:i/>
        </w:rPr>
        <w:t>GitHub</w:t>
      </w:r>
      <w:proofErr w:type="spellEnd"/>
      <w:r>
        <w:t>, il sera inutile de faire un dossier par TP, vous compléterez l’existant</w:t>
      </w:r>
      <w:r w:rsidR="008B5709">
        <w:t> : suivez la hiérarchie de dossier proposée</w:t>
      </w:r>
      <w:r>
        <w:t xml:space="preserve">. </w:t>
      </w:r>
    </w:p>
    <w:p w:rsidR="00340A2D" w:rsidRDefault="00340A2D" w:rsidP="002B4C62">
      <w:pPr>
        <w:pStyle w:val="Paragraphedeliste"/>
        <w:numPr>
          <w:ilvl w:val="0"/>
          <w:numId w:val="1"/>
        </w:numPr>
      </w:pPr>
      <w:r>
        <w:t>La plupart des exercices seront utiles pour le projet</w:t>
      </w:r>
      <w:r w:rsidR="00EF7E70">
        <w:t>.</w:t>
      </w:r>
    </w:p>
    <w:p w:rsidR="00EF7E70" w:rsidRDefault="00EF7E70" w:rsidP="00EF7E70"/>
    <w:p w:rsidR="007A11AB" w:rsidRDefault="003121AA" w:rsidP="003121AA">
      <w:pPr>
        <w:rPr>
          <w:noProof/>
        </w:rPr>
      </w:pPr>
      <w:r>
        <w:rPr>
          <w:noProof/>
        </w:rPr>
        <w:br w:type="page"/>
      </w:r>
    </w:p>
    <w:p w:rsidR="00925F56" w:rsidRDefault="00925F56" w:rsidP="003121AA">
      <w:pPr>
        <w:pStyle w:val="Titre1"/>
        <w:rPr>
          <w:noProof/>
        </w:rPr>
      </w:pPr>
      <w:bookmarkStart w:id="4" w:name="_Toc430965357"/>
      <w:r w:rsidRPr="00F223C8">
        <w:rPr>
          <w:noProof/>
        </w:rPr>
        <w:lastRenderedPageBreak/>
        <w:t xml:space="preserve">TD/TP 1 – </w:t>
      </w:r>
      <w:r w:rsidR="00F223C8" w:rsidRPr="00F223C8">
        <w:rPr>
          <w:noProof/>
        </w:rPr>
        <w:t>Rappels</w:t>
      </w:r>
      <w:bookmarkEnd w:id="4"/>
    </w:p>
    <w:p w:rsidR="00260206" w:rsidRDefault="00260206" w:rsidP="00260206"/>
    <w:p w:rsidR="00260206" w:rsidRDefault="00295FB2" w:rsidP="00D22DC9">
      <w:pPr>
        <w:pStyle w:val="Titre2"/>
      </w:pPr>
      <w:bookmarkStart w:id="5" w:name="_Toc430965358"/>
      <w:r>
        <w:t>Exercices</w:t>
      </w:r>
      <w:bookmarkEnd w:id="5"/>
    </w:p>
    <w:p w:rsidR="00DB2F71" w:rsidRPr="00295FB2" w:rsidRDefault="00DB2F71" w:rsidP="00295FB2"/>
    <w:p w:rsidR="00277D95" w:rsidRDefault="00410DF4" w:rsidP="00295FB2">
      <w:pPr>
        <w:pStyle w:val="Titre3"/>
      </w:pPr>
      <w:bookmarkStart w:id="6" w:name="_Toc430965359"/>
      <w:r>
        <w:t xml:space="preserve">Exercice 1 : </w:t>
      </w:r>
      <w:r w:rsidR="00DA19D8">
        <w:t>Classe Abstraite, Interface</w:t>
      </w:r>
      <w:r w:rsidR="00277D95">
        <w:t xml:space="preserve"> &amp; Héritage</w:t>
      </w:r>
      <w:bookmarkEnd w:id="6"/>
    </w:p>
    <w:p w:rsidR="0027003B" w:rsidRPr="00410DF4" w:rsidRDefault="0027003B" w:rsidP="00410DF4">
      <w:r>
        <w:t xml:space="preserve">Pour l’exercice suivant les classes se situent dans les </w:t>
      </w:r>
      <w:r w:rsidRPr="0027003B">
        <w:rPr>
          <w:i/>
        </w:rPr>
        <w:t>package</w:t>
      </w:r>
      <w:r>
        <w:rPr>
          <w:i/>
        </w:rPr>
        <w:t>s</w:t>
      </w:r>
      <w:r>
        <w:t xml:space="preserve"> </w:t>
      </w:r>
      <w:proofErr w:type="spellStart"/>
      <w:r w:rsidRPr="0027003B">
        <w:rPr>
          <w:b/>
          <w:i/>
        </w:rPr>
        <w:t>edu.iut.app</w:t>
      </w:r>
      <w:proofErr w:type="spellEnd"/>
      <w:r>
        <w:rPr>
          <w:b/>
          <w:i/>
        </w:rPr>
        <w:t xml:space="preserve"> </w:t>
      </w:r>
      <w:r w:rsidRPr="0027003B">
        <w:t>et</w:t>
      </w:r>
      <w:r>
        <w:t xml:space="preserve"> </w:t>
      </w:r>
      <w:proofErr w:type="spellStart"/>
      <w:r w:rsidRPr="0027003B">
        <w:rPr>
          <w:b/>
          <w:i/>
        </w:rPr>
        <w:t>edu.iut.</w:t>
      </w:r>
      <w:r>
        <w:rPr>
          <w:b/>
          <w:i/>
        </w:rPr>
        <w:t>gui.listeners</w:t>
      </w:r>
      <w:proofErr w:type="spellEnd"/>
    </w:p>
    <w:p w:rsidR="00DB2F71" w:rsidRDefault="00DB2F71" w:rsidP="00DB2F71">
      <w:pPr>
        <w:pStyle w:val="Paragraphedeliste"/>
        <w:numPr>
          <w:ilvl w:val="0"/>
          <w:numId w:val="9"/>
        </w:numPr>
      </w:pPr>
      <w:r>
        <w:t>C</w:t>
      </w:r>
      <w:r w:rsidR="004D0AA7">
        <w:t>ompléter</w:t>
      </w:r>
      <w:r>
        <w:t xml:space="preserve"> </w:t>
      </w:r>
      <w:r w:rsidR="0027003B">
        <w:t>l’</w:t>
      </w:r>
      <w:r>
        <w:t xml:space="preserve">interface </w:t>
      </w:r>
      <w:proofErr w:type="spellStart"/>
      <w:r w:rsidRPr="008F16D5">
        <w:rPr>
          <w:b/>
          <w:i/>
        </w:rPr>
        <w:t>IApplicationLogListener</w:t>
      </w:r>
      <w:proofErr w:type="spellEnd"/>
      <w:r>
        <w:t xml:space="preserve"> ayant une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="003F3483">
        <w:rPr>
          <w:b/>
          <w:i/>
        </w:rPr>
        <w:t xml:space="preserve">String </w:t>
      </w:r>
      <w:proofErr w:type="spellStart"/>
      <w:r w:rsidR="003F3483">
        <w:rPr>
          <w:b/>
          <w:i/>
        </w:rPr>
        <w:t>level</w:t>
      </w:r>
      <w:proofErr w:type="spellEnd"/>
      <w:r w:rsidR="003F3483">
        <w:rPr>
          <w:b/>
          <w:i/>
        </w:rPr>
        <w:t xml:space="preserve">, </w:t>
      </w:r>
      <w:r w:rsidRPr="008F16D5">
        <w:rPr>
          <w:b/>
          <w:i/>
        </w:rPr>
        <w:t>String message)</w:t>
      </w:r>
    </w:p>
    <w:p w:rsidR="00DB2F71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E1668">
        <w:t xml:space="preserve"> une interface </w:t>
      </w:r>
      <w:proofErr w:type="spellStart"/>
      <w:r w:rsidR="005E1668" w:rsidRPr="008F16D5">
        <w:rPr>
          <w:b/>
          <w:i/>
        </w:rPr>
        <w:t>IApplicationLog</w:t>
      </w:r>
      <w:proofErr w:type="spellEnd"/>
      <w:r w:rsidR="00DB2F71">
        <w:t xml:space="preserve"> ayant </w:t>
      </w:r>
      <w:r w:rsidR="005E1668">
        <w:t xml:space="preserve"> </w:t>
      </w:r>
      <w:r w:rsidR="00DB2F71">
        <w:t>les méthodes suivantes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  <w:rPr>
          <w:b/>
          <w:i/>
        </w:rPr>
      </w:pP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setMessage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</w:p>
    <w:p w:rsidR="008F16D5" w:rsidRPr="008F16D5" w:rsidRDefault="008F16D5" w:rsidP="008F16D5">
      <w:pPr>
        <w:pStyle w:val="Paragraphedeliste"/>
        <w:numPr>
          <w:ilvl w:val="0"/>
          <w:numId w:val="11"/>
        </w:numPr>
      </w:pPr>
      <w:r w:rsidRPr="008F16D5">
        <w:rPr>
          <w:b/>
          <w:i/>
        </w:rPr>
        <w:t xml:space="preserve">String </w:t>
      </w:r>
      <w:proofErr w:type="spellStart"/>
      <w:proofErr w:type="gramStart"/>
      <w:r w:rsidRPr="008F16D5">
        <w:rPr>
          <w:b/>
          <w:i/>
        </w:rPr>
        <w:t>getMessage</w:t>
      </w:r>
      <w:proofErr w:type="spellEnd"/>
      <w:r w:rsidRPr="008F16D5">
        <w:rPr>
          <w:b/>
          <w:i/>
        </w:rPr>
        <w:t>()</w:t>
      </w:r>
      <w:proofErr w:type="gramEnd"/>
    </w:p>
    <w:p w:rsidR="008F16D5" w:rsidRPr="00176F4F" w:rsidRDefault="008F16D5" w:rsidP="008F16D5">
      <w:pPr>
        <w:pStyle w:val="Paragraphedeliste"/>
        <w:numPr>
          <w:ilvl w:val="0"/>
          <w:numId w:val="11"/>
        </w:numPr>
      </w:pPr>
      <w:proofErr w:type="spellStart"/>
      <w:r>
        <w:rPr>
          <w:b/>
          <w:i/>
        </w:rPr>
        <w:t>void</w:t>
      </w:r>
      <w:proofErr w:type="spellEnd"/>
      <w:r>
        <w:rPr>
          <w:b/>
          <w:i/>
        </w:rPr>
        <w:t xml:space="preserve"> </w:t>
      </w:r>
      <w:proofErr w:type="spellStart"/>
      <w:proofErr w:type="gramStart"/>
      <w:r>
        <w:rPr>
          <w:b/>
          <w:i/>
        </w:rPr>
        <w:t>addListener</w:t>
      </w:r>
      <w:proofErr w:type="spellEnd"/>
      <w:r>
        <w:rPr>
          <w:b/>
          <w:i/>
        </w:rPr>
        <w:t>(</w:t>
      </w:r>
      <w:proofErr w:type="spellStart"/>
      <w:proofErr w:type="gramEnd"/>
      <w:r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listener</w:t>
      </w:r>
      <w:proofErr w:type="spellEnd"/>
      <w:r>
        <w:rPr>
          <w:b/>
          <w:i/>
        </w:rPr>
        <w:t>)</w:t>
      </w:r>
    </w:p>
    <w:p w:rsidR="00176F4F" w:rsidRPr="008F16D5" w:rsidRDefault="00176F4F" w:rsidP="008F16D5">
      <w:pPr>
        <w:pStyle w:val="Paragraphedeliste"/>
        <w:numPr>
          <w:ilvl w:val="0"/>
          <w:numId w:val="11"/>
        </w:numPr>
      </w:pPr>
      <w:proofErr w:type="spellStart"/>
      <w:proofErr w:type="gramStart"/>
      <w:r>
        <w:rPr>
          <w:b/>
          <w:i/>
        </w:rPr>
        <w:t>IApplicationLogListener</w:t>
      </w:r>
      <w:proofErr w:type="spellEnd"/>
      <w:r>
        <w:rPr>
          <w:b/>
          <w:i/>
        </w:rPr>
        <w:t>[</w:t>
      </w:r>
      <w:proofErr w:type="gramEnd"/>
      <w:r>
        <w:rPr>
          <w:b/>
          <w:i/>
        </w:rPr>
        <w:t xml:space="preserve">] </w:t>
      </w:r>
      <w:proofErr w:type="spellStart"/>
      <w:r>
        <w:rPr>
          <w:b/>
          <w:i/>
        </w:rPr>
        <w:t>getpplicationLogListeners</w:t>
      </w:r>
      <w:proofErr w:type="spellEnd"/>
      <w:r>
        <w:rPr>
          <w:b/>
          <w:i/>
        </w:rPr>
        <w:t>() </w:t>
      </w:r>
    </w:p>
    <w:p w:rsidR="008F16D5" w:rsidRDefault="008F16D5" w:rsidP="008F16D5">
      <w:pPr>
        <w:pStyle w:val="Paragraphedeliste"/>
        <w:ind w:left="1440"/>
      </w:pPr>
    </w:p>
    <w:p w:rsidR="00547DBF" w:rsidRPr="00547DBF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547DBF">
        <w:t xml:space="preserve"> </w:t>
      </w:r>
      <w:r w:rsidR="0027003B">
        <w:t>la</w:t>
      </w:r>
      <w:r w:rsidR="00547DBF">
        <w:t xml:space="preserve"> classe </w:t>
      </w:r>
      <w:proofErr w:type="spellStart"/>
      <w:r w:rsidR="00547DBF">
        <w:rPr>
          <w:b/>
          <w:i/>
        </w:rPr>
        <w:t>Abstract</w:t>
      </w:r>
      <w:r w:rsidR="00547DBF" w:rsidRPr="008F16D5">
        <w:rPr>
          <w:b/>
          <w:i/>
        </w:rPr>
        <w:t>ApplicationLog</w:t>
      </w:r>
      <w:proofErr w:type="spellEnd"/>
      <w:r w:rsidR="00547DBF">
        <w:t xml:space="preserve"> implémentant l’interface </w:t>
      </w:r>
      <w:proofErr w:type="spellStart"/>
      <w:r w:rsidR="00547DBF" w:rsidRPr="00547DBF">
        <w:rPr>
          <w:b/>
          <w:i/>
        </w:rPr>
        <w:t>IApplicationLog</w:t>
      </w:r>
      <w:proofErr w:type="spellEnd"/>
    </w:p>
    <w:p w:rsidR="00547DBF" w:rsidRDefault="00547DBF" w:rsidP="00547DBF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47DBF">
        <w:rPr>
          <w:b/>
          <w:i/>
        </w:rPr>
        <w:t>setMessage</w:t>
      </w:r>
      <w:proofErr w:type="spellEnd"/>
      <w:r>
        <w:t xml:space="preserve"> sera abstraite</w:t>
      </w:r>
    </w:p>
    <w:p w:rsidR="004D0AA7" w:rsidRDefault="004D0AA7" w:rsidP="004D0AA7">
      <w:pPr>
        <w:pStyle w:val="Paragraphedeliste"/>
        <w:numPr>
          <w:ilvl w:val="1"/>
          <w:numId w:val="9"/>
        </w:numPr>
      </w:pPr>
      <w:r>
        <w:t xml:space="preserve">Cette classe devra contenir un tableau de </w:t>
      </w:r>
      <w:proofErr w:type="spellStart"/>
      <w:r w:rsidRPr="008F16D5">
        <w:rPr>
          <w:b/>
          <w:i/>
        </w:rPr>
        <w:t>IApplicationLogListener</w:t>
      </w:r>
      <w:proofErr w:type="spellEnd"/>
      <w:r>
        <w:rPr>
          <w:b/>
          <w:i/>
        </w:rPr>
        <w:t xml:space="preserve"> </w:t>
      </w:r>
      <w:r>
        <w:t>(sous forme de collection) avec une méthode d’ajout et une méthode permettant d’obtenir le tableau/</w:t>
      </w:r>
    </w:p>
    <w:p w:rsidR="00EF7E70" w:rsidRPr="008F16D5" w:rsidRDefault="004D0AA7" w:rsidP="00DB2F71">
      <w:pPr>
        <w:pStyle w:val="Paragraphedeliste"/>
        <w:numPr>
          <w:ilvl w:val="0"/>
          <w:numId w:val="9"/>
        </w:numPr>
      </w:pPr>
      <w:r>
        <w:t>Compléter</w:t>
      </w:r>
      <w:r w:rsidR="00FF7CCC">
        <w:t xml:space="preserve"> l</w:t>
      </w:r>
      <w:r w:rsidR="005E1668">
        <w:t>es classe</w:t>
      </w:r>
      <w:r w:rsidR="00FF7CCC">
        <w:t>s</w:t>
      </w:r>
      <w:r w:rsidR="005E1668">
        <w:t xml:space="preserve"> </w:t>
      </w:r>
      <w:proofErr w:type="spellStart"/>
      <w:r w:rsidR="00D75E6F" w:rsidRPr="008F16D5">
        <w:rPr>
          <w:b/>
          <w:i/>
        </w:rPr>
        <w:t>ApplicationErrorLog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ApplicationWarningsLog</w:t>
      </w:r>
      <w:proofErr w:type="spellEnd"/>
      <w:r w:rsidR="00D75E6F" w:rsidRPr="008F16D5">
        <w:rPr>
          <w:b/>
          <w:i/>
        </w:rPr>
        <w:t xml:space="preserve">, </w:t>
      </w:r>
      <w:proofErr w:type="spellStart"/>
      <w:r w:rsidR="00D75E6F" w:rsidRPr="008F16D5">
        <w:rPr>
          <w:b/>
          <w:i/>
        </w:rPr>
        <w:t>ApplicationInfoLog</w:t>
      </w:r>
      <w:proofErr w:type="spellEnd"/>
      <w:r w:rsidR="008F16D5">
        <w:t xml:space="preserve"> </w:t>
      </w:r>
      <w:r w:rsidR="00547DBF">
        <w:t xml:space="preserve">dérivant </w:t>
      </w:r>
      <w:proofErr w:type="gramStart"/>
      <w:r w:rsidR="00547DBF">
        <w:t xml:space="preserve">de </w:t>
      </w:r>
      <w:r w:rsidR="008F16D5">
        <w:t xml:space="preserve"> </w:t>
      </w:r>
      <w:proofErr w:type="spellStart"/>
      <w:r w:rsidR="00547DBF">
        <w:rPr>
          <w:b/>
          <w:i/>
        </w:rPr>
        <w:t>Abstract</w:t>
      </w:r>
      <w:r w:rsidR="008F16D5" w:rsidRPr="008F16D5">
        <w:rPr>
          <w:b/>
          <w:i/>
        </w:rPr>
        <w:t>ApplicationLog</w:t>
      </w:r>
      <w:proofErr w:type="spellEnd"/>
      <w:proofErr w:type="gramEnd"/>
      <w:r w:rsidR="005E1668" w:rsidRPr="008F16D5">
        <w:rPr>
          <w:b/>
          <w:i/>
        </w:rPr>
        <w:t xml:space="preserve"> </w:t>
      </w:r>
    </w:p>
    <w:p w:rsidR="00DB2F71" w:rsidRDefault="008F16D5" w:rsidP="00DB2F71">
      <w:pPr>
        <w:pStyle w:val="Paragraphedeliste"/>
        <w:numPr>
          <w:ilvl w:val="1"/>
          <w:numId w:val="9"/>
        </w:numPr>
      </w:pPr>
      <w:r>
        <w:t xml:space="preserve">Ces classes devront contenir un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rPr>
          <w:b/>
          <w:i/>
        </w:rPr>
        <w:t xml:space="preserve"> </w:t>
      </w:r>
      <w:r>
        <w:t>(sous forme de collection)</w:t>
      </w:r>
    </w:p>
    <w:p w:rsidR="0059514E" w:rsidRDefault="0059514E" w:rsidP="00DB2F71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59514E">
        <w:rPr>
          <w:b/>
          <w:i/>
        </w:rPr>
        <w:t>setMessage</w:t>
      </w:r>
      <w:proofErr w:type="spellEnd"/>
      <w:r>
        <w:t xml:space="preserve"> doit appeler la méthode </w:t>
      </w:r>
      <w:proofErr w:type="spellStart"/>
      <w:r w:rsidRPr="008F16D5">
        <w:rPr>
          <w:b/>
          <w:i/>
        </w:rPr>
        <w:t>newMessage</w:t>
      </w:r>
      <w:proofErr w:type="spellEnd"/>
      <w:r>
        <w:t xml:space="preserve"> de chaque élément du tableau </w:t>
      </w:r>
      <w:proofErr w:type="gramStart"/>
      <w:r>
        <w:t xml:space="preserve">de </w:t>
      </w:r>
      <w:proofErr w:type="spellStart"/>
      <w:r w:rsidRPr="008F16D5">
        <w:rPr>
          <w:b/>
          <w:i/>
        </w:rPr>
        <w:t>IApplicationLogListener</w:t>
      </w:r>
      <w:proofErr w:type="spellEnd"/>
      <w:proofErr w:type="gramEnd"/>
      <w:r>
        <w:t xml:space="preserve"> et </w:t>
      </w:r>
      <w:r w:rsidR="0041213E">
        <w:t>conserver</w:t>
      </w:r>
      <w:r>
        <w:t xml:space="preserve"> le message</w:t>
      </w:r>
    </w:p>
    <w:p w:rsidR="001924E7" w:rsidRPr="001924E7" w:rsidRDefault="004D0AA7" w:rsidP="0002265F">
      <w:pPr>
        <w:pStyle w:val="Paragraphedeliste"/>
        <w:numPr>
          <w:ilvl w:val="0"/>
          <w:numId w:val="9"/>
        </w:numPr>
      </w:pPr>
      <w:r>
        <w:t>Compléter</w:t>
      </w:r>
      <w:r w:rsidR="0002265F">
        <w:t xml:space="preserve"> </w:t>
      </w:r>
      <w:r>
        <w:t>la</w:t>
      </w:r>
      <w:r w:rsidR="0002265F">
        <w:t xml:space="preserve"> boîte de dialogue abstraite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r w:rsidR="007F5B6E">
        <w:t xml:space="preserve"> </w:t>
      </w:r>
      <w:r w:rsidR="0002265F">
        <w:t xml:space="preserve">implémentant l’interface </w:t>
      </w:r>
      <w:proofErr w:type="spellStart"/>
      <w:r w:rsidR="0002265F" w:rsidRPr="0002265F">
        <w:rPr>
          <w:b/>
          <w:i/>
        </w:rPr>
        <w:t>IApplicationLogListener</w:t>
      </w:r>
      <w:proofErr w:type="spellEnd"/>
    </w:p>
    <w:p w:rsidR="001924E7" w:rsidRDefault="001924E7" w:rsidP="001924E7">
      <w:pPr>
        <w:pStyle w:val="Paragraphedeliste"/>
        <w:numPr>
          <w:ilvl w:val="1"/>
          <w:numId w:val="9"/>
        </w:numPr>
      </w:pPr>
      <w:r>
        <w:t xml:space="preserve">ajouter une méthode abstraite </w:t>
      </w:r>
      <w:proofErr w:type="spellStart"/>
      <w:r w:rsidRPr="001924E7">
        <w:rPr>
          <w:b/>
          <w:i/>
        </w:rPr>
        <w:t>void</w:t>
      </w:r>
      <w:proofErr w:type="spellEnd"/>
      <w:r w:rsidRPr="001924E7">
        <w:rPr>
          <w:b/>
          <w:i/>
        </w:rPr>
        <w:t xml:space="preserve"> </w:t>
      </w:r>
      <w:proofErr w:type="spellStart"/>
      <w:proofErr w:type="gramStart"/>
      <w:r w:rsidRPr="001924E7">
        <w:rPr>
          <w:b/>
          <w:i/>
        </w:rPr>
        <w:t>showMessage</w:t>
      </w:r>
      <w:proofErr w:type="spellEnd"/>
      <w:r w:rsidRPr="001924E7">
        <w:rPr>
          <w:b/>
          <w:i/>
        </w:rPr>
        <w:t>(</w:t>
      </w:r>
      <w:proofErr w:type="gramEnd"/>
      <w:r w:rsidRPr="001924E7">
        <w:rPr>
          <w:b/>
          <w:i/>
        </w:rPr>
        <w:t> )</w:t>
      </w:r>
      <w:r>
        <w:t xml:space="preserve">, cette méthode doit être accessible par les classe filles seulement. </w:t>
      </w:r>
    </w:p>
    <w:p w:rsidR="0002265F" w:rsidRPr="007F5B6E" w:rsidRDefault="0002265F" w:rsidP="001924E7">
      <w:pPr>
        <w:pStyle w:val="Paragraphedeliste"/>
        <w:numPr>
          <w:ilvl w:val="1"/>
          <w:numId w:val="9"/>
        </w:numPr>
      </w:pPr>
      <w:r>
        <w:t xml:space="preserve">la méthode </w:t>
      </w:r>
      <w:proofErr w:type="spellStart"/>
      <w:r w:rsidRPr="008F16D5">
        <w:rPr>
          <w:b/>
          <w:i/>
        </w:rPr>
        <w:t>void</w:t>
      </w:r>
      <w:proofErr w:type="spellEnd"/>
      <w:r w:rsidRPr="008F16D5">
        <w:rPr>
          <w:b/>
          <w:i/>
        </w:rPr>
        <w:t xml:space="preserve"> </w:t>
      </w:r>
      <w:proofErr w:type="spellStart"/>
      <w:proofErr w:type="gramStart"/>
      <w:r w:rsidRPr="008F16D5">
        <w:rPr>
          <w:b/>
          <w:i/>
        </w:rPr>
        <w:t>newMessage</w:t>
      </w:r>
      <w:proofErr w:type="spellEnd"/>
      <w:r w:rsidRPr="008F16D5">
        <w:rPr>
          <w:b/>
          <w:i/>
        </w:rPr>
        <w:t>(</w:t>
      </w:r>
      <w:proofErr w:type="gramEnd"/>
      <w:r w:rsidRPr="008F16D5">
        <w:rPr>
          <w:b/>
          <w:i/>
        </w:rPr>
        <w:t>String message)</w:t>
      </w:r>
      <w:r>
        <w:rPr>
          <w:b/>
          <w:i/>
        </w:rPr>
        <w:t xml:space="preserve"> </w:t>
      </w:r>
      <w:r w:rsidR="001924E7">
        <w:t xml:space="preserve">doit appeler la méthode </w:t>
      </w:r>
      <w:proofErr w:type="spellStart"/>
      <w:r w:rsidR="001924E7" w:rsidRPr="001924E7">
        <w:rPr>
          <w:b/>
          <w:i/>
        </w:rPr>
        <w:t>showMessage</w:t>
      </w:r>
      <w:proofErr w:type="spellEnd"/>
      <w:r w:rsidR="001924E7" w:rsidRPr="001924E7">
        <w:rPr>
          <w:b/>
          <w:i/>
        </w:rPr>
        <w:t>( )</w:t>
      </w:r>
    </w:p>
    <w:p w:rsidR="007F5B6E" w:rsidRDefault="004D0AA7" w:rsidP="007F5B6E">
      <w:pPr>
        <w:pStyle w:val="Paragraphedeliste"/>
        <w:numPr>
          <w:ilvl w:val="0"/>
          <w:numId w:val="9"/>
        </w:numPr>
      </w:pPr>
      <w:r>
        <w:t>Compléter</w:t>
      </w:r>
      <w:r w:rsidR="007F5B6E">
        <w:t xml:space="preserve"> </w:t>
      </w:r>
      <w:r>
        <w:t xml:space="preserve">les </w:t>
      </w:r>
      <w:r w:rsidR="007F5B6E">
        <w:t xml:space="preserve">3 boites de dialogue dérivant </w:t>
      </w:r>
      <w:proofErr w:type="gramStart"/>
      <w:r w:rsidR="007F5B6E">
        <w:t xml:space="preserve">de </w:t>
      </w:r>
      <w:proofErr w:type="spellStart"/>
      <w:r w:rsidR="007F5B6E" w:rsidRPr="007F5B6E">
        <w:rPr>
          <w:b/>
          <w:i/>
        </w:rPr>
        <w:t>AbstractApplicationMessageDialog</w:t>
      </w:r>
      <w:proofErr w:type="spellEnd"/>
      <w:proofErr w:type="gramEnd"/>
      <w:r w:rsidR="007F5B6E">
        <w:rPr>
          <w:b/>
          <w:i/>
        </w:rPr>
        <w:t> </w:t>
      </w:r>
      <w:r w:rsidR="007F5B6E">
        <w:t>: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proofErr w:type="gramStart"/>
      <w:r w:rsidRPr="000501B1">
        <w:rPr>
          <w:b/>
          <w:i/>
        </w:rPr>
        <w:t>ApplicationErrorMessage</w:t>
      </w:r>
      <w:r w:rsidR="000501B1" w:rsidRPr="000501B1">
        <w:rPr>
          <w:b/>
          <w:i/>
        </w:rPr>
        <w:t>Dialog</w:t>
      </w:r>
      <w:proofErr w:type="spellEnd"/>
      <w:r w:rsidR="000501B1" w:rsidRPr="000501B1">
        <w:rPr>
          <w:b/>
          <w:i/>
        </w:rPr>
        <w:t> </w:t>
      </w:r>
      <w:r w:rsidRPr="000501B1">
        <w:rPr>
          <w:b/>
          <w:i/>
        </w:rPr>
        <w:t>,</w:t>
      </w:r>
      <w:proofErr w:type="gramEnd"/>
      <w:r w:rsidR="000501B1">
        <w:rPr>
          <w:b/>
          <w:i/>
        </w:rPr>
        <w:t xml:space="preserve"> </w:t>
      </w:r>
      <w:r w:rsidR="000501B1">
        <w:t>affichant un message d’erreur</w:t>
      </w:r>
    </w:p>
    <w:p w:rsidR="007F5B6E" w:rsidRPr="000501B1" w:rsidRDefault="007F5B6E" w:rsidP="007F5B6E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ApplicationWarningMessage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avertissement</w:t>
      </w:r>
    </w:p>
    <w:p w:rsidR="001924E7" w:rsidRPr="006D09F6" w:rsidRDefault="007F5B6E" w:rsidP="006D09F6">
      <w:pPr>
        <w:pStyle w:val="Paragraphedeliste"/>
        <w:numPr>
          <w:ilvl w:val="1"/>
          <w:numId w:val="9"/>
        </w:numPr>
        <w:rPr>
          <w:b/>
          <w:i/>
        </w:rPr>
      </w:pPr>
      <w:proofErr w:type="spellStart"/>
      <w:r w:rsidRPr="000501B1">
        <w:rPr>
          <w:b/>
          <w:i/>
        </w:rPr>
        <w:t>ApplicationInfoMessage</w:t>
      </w:r>
      <w:r w:rsidR="000501B1" w:rsidRPr="000501B1">
        <w:rPr>
          <w:b/>
          <w:i/>
        </w:rPr>
        <w:t>Dialog</w:t>
      </w:r>
      <w:proofErr w:type="spellEnd"/>
      <w:r w:rsidR="000501B1">
        <w:t>, affichant un message</w:t>
      </w:r>
    </w:p>
    <w:p w:rsidR="0002265F" w:rsidRDefault="0002265F" w:rsidP="00DB2F71">
      <w:pPr>
        <w:pStyle w:val="Titre3"/>
      </w:pPr>
    </w:p>
    <w:p w:rsidR="00410DF4" w:rsidRPr="00410DF4" w:rsidRDefault="00410DF4" w:rsidP="000A1783">
      <w:pPr>
        <w:pStyle w:val="Titre3"/>
      </w:pPr>
      <w:bookmarkStart w:id="7" w:name="_Toc430965360"/>
      <w:r>
        <w:t>Exercice 2 : </w:t>
      </w:r>
      <w:r w:rsidR="00DB2F71">
        <w:t>Collection</w:t>
      </w:r>
      <w:r w:rsidR="0002265F">
        <w:t>s</w:t>
      </w:r>
      <w:bookmarkEnd w:id="7"/>
    </w:p>
    <w:p w:rsidR="00884990" w:rsidRDefault="00DB2F71" w:rsidP="0002265F">
      <w:r>
        <w:t>Créer une table de logs</w:t>
      </w:r>
      <w:r w:rsidR="00884990">
        <w:t xml:space="preserve"> </w:t>
      </w:r>
      <w:proofErr w:type="spellStart"/>
      <w:r w:rsidR="00884990" w:rsidRPr="0002265F">
        <w:rPr>
          <w:b/>
          <w:i/>
        </w:rPr>
        <w:t>ApplicationLogs</w:t>
      </w:r>
      <w:proofErr w:type="spellEnd"/>
    </w:p>
    <w:p w:rsidR="00DB2F71" w:rsidRDefault="00884990" w:rsidP="0002265F">
      <w:pPr>
        <w:pStyle w:val="Paragraphedeliste"/>
        <w:numPr>
          <w:ilvl w:val="0"/>
          <w:numId w:val="10"/>
        </w:numPr>
      </w:pPr>
      <w:r>
        <w:t xml:space="preserve">La classe </w:t>
      </w:r>
      <w:proofErr w:type="spellStart"/>
      <w:r w:rsidRPr="00884990">
        <w:rPr>
          <w:b/>
          <w:i/>
        </w:rPr>
        <w:t>ApplicationLogs</w:t>
      </w:r>
      <w:proofErr w:type="spellEnd"/>
      <w:r>
        <w:rPr>
          <w:b/>
          <w:i/>
        </w:rPr>
        <w:t xml:space="preserve"> </w:t>
      </w:r>
      <w:r>
        <w:t>doit dériver d’une Collection représentant un tableau</w:t>
      </w:r>
      <w:r w:rsidR="00F86913">
        <w:t xml:space="preserve"> </w:t>
      </w:r>
      <w:proofErr w:type="gramStart"/>
      <w:r w:rsidR="00F86913">
        <w:t xml:space="preserve">de </w:t>
      </w:r>
      <w:proofErr w:type="spellStart"/>
      <w:r w:rsidR="00F86913" w:rsidRPr="008F16D5">
        <w:rPr>
          <w:b/>
          <w:i/>
        </w:rPr>
        <w:t>IApplicationLog</w:t>
      </w:r>
      <w:proofErr w:type="spellEnd"/>
      <w:proofErr w:type="gramEnd"/>
    </w:p>
    <w:p w:rsidR="00884990" w:rsidRPr="00884990" w:rsidRDefault="00884990" w:rsidP="0002265F">
      <w:pPr>
        <w:pStyle w:val="Paragraphedeliste"/>
        <w:numPr>
          <w:ilvl w:val="0"/>
          <w:numId w:val="10"/>
        </w:numPr>
      </w:pPr>
      <w:r>
        <w:t xml:space="preserve">Implémenter les fonctions </w:t>
      </w:r>
      <w:r w:rsidR="00EE4DD4">
        <w:t>suivante</w:t>
      </w:r>
      <w:r w:rsidR="00A41E61">
        <w:t>s</w:t>
      </w:r>
      <w:r w:rsidR="00EE4DD4">
        <w:t xml:space="preserve"> permettant de catégoriser les erreurs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getErrors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884990" w:rsidRPr="00884990" w:rsidRDefault="00884990" w:rsidP="0002265F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getWarnings</w:t>
      </w:r>
      <w:proofErr w:type="spellEnd"/>
      <w:r w:rsidRPr="00884990">
        <w:rPr>
          <w:b/>
          <w:i/>
        </w:rPr>
        <w:t>(</w:t>
      </w:r>
      <w:proofErr w:type="gramEnd"/>
      <w:r w:rsidRPr="00884990">
        <w:rPr>
          <w:b/>
          <w:i/>
        </w:rPr>
        <w:t>),</w:t>
      </w:r>
    </w:p>
    <w:p w:rsidR="00A2429C" w:rsidRPr="00C65133" w:rsidRDefault="00884990" w:rsidP="00A2429C">
      <w:pPr>
        <w:pStyle w:val="Paragraphedeliste"/>
        <w:numPr>
          <w:ilvl w:val="1"/>
          <w:numId w:val="10"/>
        </w:numPr>
        <w:rPr>
          <w:b/>
          <w:i/>
        </w:rPr>
      </w:pPr>
      <w:proofErr w:type="spellStart"/>
      <w:r w:rsidRPr="00884990">
        <w:rPr>
          <w:b/>
          <w:i/>
        </w:rPr>
        <w:t>ArrayList</w:t>
      </w:r>
      <w:proofErr w:type="spellEnd"/>
      <w:r w:rsidRPr="00884990">
        <w:rPr>
          <w:b/>
          <w:i/>
        </w:rPr>
        <w:t>&lt;</w:t>
      </w:r>
      <w:proofErr w:type="spellStart"/>
      <w:r w:rsidRPr="00884990">
        <w:rPr>
          <w:b/>
          <w:i/>
        </w:rPr>
        <w:t>IApplication</w:t>
      </w:r>
      <w:r>
        <w:rPr>
          <w:b/>
          <w:i/>
        </w:rPr>
        <w:t>Log</w:t>
      </w:r>
      <w:proofErr w:type="spellEnd"/>
      <w:r w:rsidRPr="00884990">
        <w:rPr>
          <w:b/>
          <w:i/>
        </w:rPr>
        <w:t xml:space="preserve">&gt; </w:t>
      </w:r>
      <w:proofErr w:type="spellStart"/>
      <w:proofErr w:type="gramStart"/>
      <w:r w:rsidRPr="00884990">
        <w:rPr>
          <w:b/>
          <w:i/>
        </w:rPr>
        <w:t>getInfos</w:t>
      </w:r>
      <w:proofErr w:type="spellEnd"/>
      <w:r w:rsidRPr="00884990">
        <w:rPr>
          <w:b/>
          <w:i/>
        </w:rPr>
        <w:t>()</w:t>
      </w:r>
      <w:proofErr w:type="gramEnd"/>
    </w:p>
    <w:p w:rsidR="00EF7E70" w:rsidRDefault="00EF7E70" w:rsidP="00A2429C"/>
    <w:p w:rsidR="00A2429C" w:rsidRDefault="00D833B2" w:rsidP="00295FB2">
      <w:pPr>
        <w:pStyle w:val="Titre3"/>
      </w:pPr>
      <w:bookmarkStart w:id="8" w:name="_Toc430965361"/>
      <w:r>
        <w:t xml:space="preserve">Exercice </w:t>
      </w:r>
      <w:r w:rsidR="00C65133">
        <w:t>3</w:t>
      </w:r>
      <w:r w:rsidR="001736EB">
        <w:t> </w:t>
      </w:r>
      <w:r>
        <w:t xml:space="preserve">: </w:t>
      </w:r>
      <w:r w:rsidR="00A2429C">
        <w:t>GUI</w:t>
      </w:r>
      <w:r w:rsidR="00E277B8">
        <w:t xml:space="preserve"> – Visualisation de </w:t>
      </w:r>
      <w:proofErr w:type="spellStart"/>
      <w:r w:rsidR="00E277B8">
        <w:t>Widget</w:t>
      </w:r>
      <w:r w:rsidR="0031120D">
        <w:t>s</w:t>
      </w:r>
      <w:proofErr w:type="spellEnd"/>
      <w:r w:rsidR="00E277B8">
        <w:t xml:space="preserve"> sous forme de table</w:t>
      </w:r>
      <w:r w:rsidR="00FF6C3C">
        <w:t> : implémentation partielle d’un agenda</w:t>
      </w:r>
      <w:bookmarkEnd w:id="8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Implémenter 3 vues (Mois / Semaine / Jour) : classes </w:t>
      </w:r>
      <w:proofErr w:type="spellStart"/>
      <w:r w:rsidRPr="00FF6C3C">
        <w:rPr>
          <w:b/>
          <w:i/>
        </w:rPr>
        <w:t>EventPanel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Default="00FF6C3C" w:rsidP="00FF6C3C">
      <w:pPr>
        <w:pStyle w:val="Paragraphedeliste"/>
        <w:numPr>
          <w:ilvl w:val="0"/>
          <w:numId w:val="13"/>
        </w:numPr>
      </w:pPr>
      <w:r>
        <w:t xml:space="preserve">Trouver un </w:t>
      </w:r>
      <w:proofErr w:type="spellStart"/>
      <w:r>
        <w:rPr>
          <w:i/>
        </w:rPr>
        <w:t>Layout</w:t>
      </w:r>
      <w:proofErr w:type="spellEnd"/>
      <w:r>
        <w:rPr>
          <w:i/>
        </w:rPr>
        <w:t xml:space="preserve"> </w:t>
      </w:r>
      <w:r>
        <w:t xml:space="preserve">permettant de superposer ces trois vues : classe </w:t>
      </w:r>
      <w:proofErr w:type="spellStart"/>
      <w:r w:rsidRPr="00FF6C3C">
        <w:rPr>
          <w:b/>
          <w:i/>
        </w:rPr>
        <w:t>SchedulerFrame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 xml:space="preserve">Créer une </w:t>
      </w:r>
      <w:proofErr w:type="spellStart"/>
      <w:r w:rsidRPr="00FF6C3C">
        <w:rPr>
          <w:b/>
          <w:i/>
        </w:rPr>
        <w:t>Factory</w:t>
      </w:r>
      <w:proofErr w:type="spellEnd"/>
      <w:r>
        <w:rPr>
          <w:b/>
          <w:i/>
        </w:rPr>
        <w:t xml:space="preserve"> </w:t>
      </w:r>
      <w:r w:rsidR="00E53578" w:rsidRPr="00E53578">
        <w:t>(classe</w:t>
      </w:r>
      <w:r w:rsidR="00E53578">
        <w:rPr>
          <w:b/>
          <w:i/>
        </w:rPr>
        <w:t xml:space="preserve"> </w:t>
      </w:r>
      <w:proofErr w:type="spellStart"/>
      <w:r w:rsidR="00E53578">
        <w:rPr>
          <w:b/>
          <w:i/>
        </w:rPr>
        <w:t>AgendaPanelFactory</w:t>
      </w:r>
      <w:proofErr w:type="spellEnd"/>
      <w:r w:rsidR="00E53578" w:rsidRPr="00E53578">
        <w:t>)</w:t>
      </w:r>
      <w:r w:rsidR="00E53578">
        <w:rPr>
          <w:b/>
          <w:i/>
        </w:rPr>
        <w:t xml:space="preserve"> </w:t>
      </w:r>
      <w:r>
        <w:t xml:space="preserve">permettant de gérer les trois classes 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</w:p>
    <w:p w:rsidR="00FF6C3C" w:rsidRPr="00FF6C3C" w:rsidRDefault="00FF6C3C" w:rsidP="00FF6C3C">
      <w:pPr>
        <w:pStyle w:val="Paragraphedeliste"/>
        <w:numPr>
          <w:ilvl w:val="0"/>
          <w:numId w:val="13"/>
        </w:numPr>
      </w:pPr>
      <w:r>
        <w:t>Créer une Panel perm</w:t>
      </w:r>
      <w:r w:rsidR="00E50C64">
        <w:t>ett</w:t>
      </w:r>
      <w:r>
        <w:t xml:space="preserve">ant de gérer les vues </w:t>
      </w:r>
      <w:proofErr w:type="spellStart"/>
      <w:r w:rsidRPr="00FF6C3C">
        <w:rPr>
          <w:b/>
          <w:i/>
        </w:rPr>
        <w:t>MonthPanel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WeekPanel</w:t>
      </w:r>
      <w:proofErr w:type="spellEnd"/>
      <w:r w:rsidRPr="00FF6C3C">
        <w:rPr>
          <w:b/>
          <w:i/>
        </w:rPr>
        <w:t xml:space="preserve">, </w:t>
      </w:r>
      <w:proofErr w:type="spellStart"/>
      <w:r w:rsidRPr="00FF6C3C">
        <w:rPr>
          <w:b/>
          <w:i/>
        </w:rPr>
        <w:t>DayPanel</w:t>
      </w:r>
      <w:proofErr w:type="spellEnd"/>
      <w:r>
        <w:rPr>
          <w:b/>
          <w:i/>
        </w:rPr>
        <w:t xml:space="preserve"> : </w:t>
      </w:r>
      <w:r>
        <w:t>en cliquant sur un bouton ‘</w:t>
      </w:r>
      <w:proofErr w:type="spellStart"/>
      <w:r>
        <w:rPr>
          <w:b/>
          <w:i/>
        </w:rPr>
        <w:t>next</w:t>
      </w:r>
      <w:proofErr w:type="spellEnd"/>
      <w:r>
        <w:t>’ nous devons pouvoir voyager entre les vues</w:t>
      </w:r>
    </w:p>
    <w:p w:rsidR="00C65133" w:rsidRPr="00C65133" w:rsidRDefault="00C65133" w:rsidP="00C65133"/>
    <w:p w:rsidR="00295FB2" w:rsidRDefault="00FC6207" w:rsidP="00FC6207">
      <w:pPr>
        <w:pStyle w:val="Titre2"/>
      </w:pPr>
      <w:bookmarkStart w:id="9" w:name="_Toc430965362"/>
      <w:r>
        <w:lastRenderedPageBreak/>
        <w:t>Aide</w:t>
      </w:r>
      <w:bookmarkEnd w:id="9"/>
    </w:p>
    <w:p w:rsidR="0064617C" w:rsidRPr="0064617C" w:rsidRDefault="0064617C" w:rsidP="001736EB">
      <w:pPr>
        <w:pStyle w:val="Paragraphedeliste"/>
        <w:numPr>
          <w:ilvl w:val="0"/>
          <w:numId w:val="12"/>
        </w:numPr>
      </w:pPr>
      <w:r>
        <w:t xml:space="preserve">Operateur </w:t>
      </w:r>
      <w:proofErr w:type="spellStart"/>
      <w:r w:rsidRPr="0064617C">
        <w:rPr>
          <w:b/>
          <w:i/>
        </w:rPr>
        <w:t>instanceof</w:t>
      </w:r>
      <w:proofErr w:type="spellEnd"/>
    </w:p>
    <w:p w:rsidR="00FC6207" w:rsidRPr="0064617C" w:rsidRDefault="001736EB" w:rsidP="001736EB">
      <w:pPr>
        <w:pStyle w:val="Paragraphedeliste"/>
        <w:numPr>
          <w:ilvl w:val="0"/>
          <w:numId w:val="12"/>
        </w:numPr>
        <w:rPr>
          <w:rStyle w:val="Lienhypertexte"/>
          <w:color w:val="auto"/>
          <w:u w:val="none"/>
        </w:rPr>
      </w:pPr>
      <w:proofErr w:type="spellStart"/>
      <w:r w:rsidRPr="001736EB">
        <w:rPr>
          <w:b/>
          <w:i/>
        </w:rPr>
        <w:t>JOptionPane</w:t>
      </w:r>
      <w:proofErr w:type="spellEnd"/>
      <w:r w:rsidRPr="001736EB">
        <w:rPr>
          <w:b/>
          <w:i/>
        </w:rPr>
        <w:t> </w:t>
      </w:r>
      <w:r>
        <w:t xml:space="preserve">: </w:t>
      </w:r>
      <w:hyperlink r:id="rId17" w:history="1">
        <w:r w:rsidRPr="00F929EC">
          <w:rPr>
            <w:rStyle w:val="Lienhypertexte"/>
          </w:rPr>
          <w:t>https://openclassrooms.com/courses/apprenez-a-programmer-en-java/les-menus-et-boites-de-dialogue</w:t>
        </w:r>
      </w:hyperlink>
    </w:p>
    <w:p w:rsidR="00295FB2" w:rsidRDefault="00295FB2" w:rsidP="00295FB2"/>
    <w:p w:rsidR="00295FB2" w:rsidRDefault="00295FB2" w:rsidP="00D22DC9">
      <w:pPr>
        <w:pStyle w:val="Titre2"/>
      </w:pPr>
      <w:bookmarkStart w:id="10" w:name="_Toc430965363"/>
      <w:r>
        <w:t>Rapport</w:t>
      </w:r>
      <w:bookmarkEnd w:id="10"/>
    </w:p>
    <w:p w:rsidR="006269BC" w:rsidRDefault="006269BC" w:rsidP="001D0CCB"/>
    <w:p w:rsidR="001D0CCB" w:rsidRDefault="001D0CCB" w:rsidP="001D0CCB">
      <w:pPr>
        <w:pStyle w:val="Titre3"/>
      </w:pPr>
      <w:bookmarkStart w:id="11" w:name="_Toc430965364"/>
      <w:r>
        <w:t>Description des travaux</w:t>
      </w:r>
      <w:bookmarkEnd w:id="11"/>
    </w:p>
    <w:p w:rsidR="006269BC" w:rsidRPr="006269BC" w:rsidRDefault="006269BC" w:rsidP="001E5F4C">
      <w:pPr>
        <w:pStyle w:val="Paragraphedeliste"/>
        <w:numPr>
          <w:ilvl w:val="0"/>
          <w:numId w:val="33"/>
        </w:numPr>
      </w:pPr>
      <w:r>
        <w:t xml:space="preserve">On a mis en place </w:t>
      </w:r>
      <w:r w:rsidR="001E5F4C">
        <w:t>toute l’arborescence attendue</w:t>
      </w:r>
      <w:r>
        <w:t xml:space="preserve"> à l’aide de GITHUB.</w:t>
      </w:r>
    </w:p>
    <w:p w:rsidR="001D0CCB" w:rsidRDefault="007F2CE0" w:rsidP="001E5F4C">
      <w:pPr>
        <w:pStyle w:val="Paragraphedeliste"/>
        <w:numPr>
          <w:ilvl w:val="0"/>
          <w:numId w:val="33"/>
        </w:numPr>
      </w:pPr>
      <w:r>
        <w:t xml:space="preserve">Nous avons pu réaliser </w:t>
      </w:r>
      <w:proofErr w:type="gramStart"/>
      <w:r>
        <w:t>l’exercice</w:t>
      </w:r>
      <w:proofErr w:type="gramEnd"/>
      <w:r>
        <w:t xml:space="preserve"> 1 et 2 du TP1. Cependant, nous ne savions pas si nous avions implémentés correctem</w:t>
      </w:r>
      <w:r w:rsidR="00324B66">
        <w:t xml:space="preserve">ent le programme car nous n’avions </w:t>
      </w:r>
      <w:r>
        <w:t>pas pu tester notre programme car il n’y a pas de main.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>Pour l’exercice 1, nous avons pu utiliser les propriétés des classes abstraites et interfaces afin de pouvoir implémenter les fonctions et méthodes qu’ils nous dem</w:t>
      </w:r>
      <w:r w:rsidR="008A7416">
        <w:t>andaient d’</w:t>
      </w:r>
      <w:r>
        <w:t>écrire.</w:t>
      </w:r>
    </w:p>
    <w:p w:rsidR="007F2CE0" w:rsidRDefault="007F2CE0" w:rsidP="001E5F4C">
      <w:pPr>
        <w:pStyle w:val="Paragraphedeliste"/>
        <w:numPr>
          <w:ilvl w:val="0"/>
          <w:numId w:val="33"/>
        </w:numPr>
      </w:pPr>
      <w:r>
        <w:t xml:space="preserve">De la même manière, nous avons pu distinguer les différentes erreurs à l’aide de la méthode </w:t>
      </w:r>
      <w:proofErr w:type="spellStart"/>
      <w:proofErr w:type="gramStart"/>
      <w:r>
        <w:t>newMessage</w:t>
      </w:r>
      <w:proofErr w:type="spellEnd"/>
      <w:r>
        <w:t>(</w:t>
      </w:r>
      <w:proofErr w:type="gramEnd"/>
      <w:r>
        <w:t xml:space="preserve">) qui sera redéfini selon le type d’erreur à l’aide de </w:t>
      </w:r>
      <w:proofErr w:type="spellStart"/>
      <w:r>
        <w:t>fireNewMessage</w:t>
      </w:r>
      <w:proofErr w:type="spellEnd"/>
      <w:r>
        <w:t xml:space="preserve"> qui prend un paramètre en plus.</w:t>
      </w:r>
    </w:p>
    <w:p w:rsidR="007F2CE0" w:rsidRDefault="000378A3" w:rsidP="001E5F4C">
      <w:pPr>
        <w:pStyle w:val="Paragraphedeliste"/>
        <w:numPr>
          <w:ilvl w:val="0"/>
          <w:numId w:val="33"/>
        </w:numPr>
      </w:pPr>
      <w:r>
        <w:t>Pour l’exercice 3, nous n’av</w:t>
      </w:r>
      <w:r w:rsidR="007F2CE0">
        <w:t>ons pas vraiment compris le but de l’exercice car nous avions r</w:t>
      </w:r>
      <w:r w:rsidR="00E315A6">
        <w:t>emarqué que selon les questions posées</w:t>
      </w:r>
      <w:r w:rsidR="007F2CE0">
        <w:t xml:space="preserve">, le code était déjà implémenté pour répondre à la question. </w:t>
      </w:r>
    </w:p>
    <w:p w:rsidR="00B529AB" w:rsidRDefault="00B02410" w:rsidP="001E5F4C">
      <w:pPr>
        <w:pStyle w:val="Paragraphedeliste"/>
        <w:numPr>
          <w:ilvl w:val="0"/>
          <w:numId w:val="33"/>
        </w:numPr>
      </w:pPr>
      <w:r>
        <w:t>Nous n’</w:t>
      </w:r>
      <w:r w:rsidR="00DE7BB6">
        <w:t>av</w:t>
      </w:r>
      <w:r>
        <w:t>ons pas pu tester si notre programme correspond aux fonctionnalités qu’on attendait car nous n’avions pas de main.</w:t>
      </w:r>
    </w:p>
    <w:p w:rsidR="001D0CCB" w:rsidRDefault="001D0CCB" w:rsidP="001D0CCB">
      <w:pPr>
        <w:pStyle w:val="Titre3"/>
      </w:pPr>
      <w:bookmarkStart w:id="12" w:name="_Toc430965365"/>
      <w:r>
        <w:t>Difficultés rencontrées</w:t>
      </w:r>
      <w:bookmarkEnd w:id="12"/>
    </w:p>
    <w:p w:rsidR="007F2CE0" w:rsidRDefault="007F2CE0" w:rsidP="001E5F4C">
      <w:pPr>
        <w:pStyle w:val="Paragraphedeliste"/>
        <w:numPr>
          <w:ilvl w:val="0"/>
          <w:numId w:val="32"/>
        </w:numPr>
      </w:pPr>
      <w:r>
        <w:t>Les problèmes rencontrés étaient de bien définir les méthodes, leur visibilité afin de pouvoir les générer automatiquement</w:t>
      </w:r>
      <w:r w:rsidR="000945E3">
        <w:t>.</w:t>
      </w:r>
    </w:p>
    <w:p w:rsidR="00B02410" w:rsidRDefault="00B02410" w:rsidP="001E5F4C">
      <w:pPr>
        <w:pStyle w:val="Paragraphedeliste"/>
        <w:numPr>
          <w:ilvl w:val="0"/>
          <w:numId w:val="32"/>
        </w:numPr>
      </w:pPr>
      <w:r>
        <w:t xml:space="preserve">Nous avions rencontrés un problème pour convertir un tableau en </w:t>
      </w:r>
      <w:proofErr w:type="spellStart"/>
      <w:r>
        <w:t>ArrayList</w:t>
      </w:r>
      <w:proofErr w:type="spellEnd"/>
      <w:r>
        <w:t>.</w:t>
      </w:r>
    </w:p>
    <w:p w:rsidR="000945E3" w:rsidRDefault="000945E3" w:rsidP="001E5F4C">
      <w:pPr>
        <w:pStyle w:val="Paragraphedeliste"/>
        <w:numPr>
          <w:ilvl w:val="0"/>
          <w:numId w:val="32"/>
        </w:numPr>
      </w:pPr>
      <w:r>
        <w:t xml:space="preserve">Il était aussi difficile de comprendre l’énoncé du sujet car </w:t>
      </w:r>
      <w:r w:rsidR="00064E07">
        <w:t xml:space="preserve">la </w:t>
      </w:r>
      <w:r w:rsidR="00B551E3">
        <w:t>plupart de code a déjà été écrit.</w:t>
      </w:r>
    </w:p>
    <w:p w:rsidR="00E841EF" w:rsidRDefault="00E841EF" w:rsidP="001E5F4C">
      <w:pPr>
        <w:pStyle w:val="Paragraphedeliste"/>
        <w:numPr>
          <w:ilvl w:val="0"/>
          <w:numId w:val="32"/>
        </w:numPr>
      </w:pPr>
      <w:r>
        <w:t xml:space="preserve">Lors du lancement d’Eclipse, il nous mettait </w:t>
      </w:r>
      <w:r w:rsidR="001E5F4C">
        <w:t>tout le dossier</w:t>
      </w:r>
      <w:r>
        <w:t xml:space="preserve"> </w:t>
      </w:r>
      <w:proofErr w:type="spellStart"/>
      <w:r>
        <w:t>edu</w:t>
      </w:r>
      <w:proofErr w:type="spellEnd"/>
      <w:r>
        <w:t xml:space="preserve"> dans le bin et dans </w:t>
      </w:r>
      <w:proofErr w:type="spellStart"/>
      <w:r>
        <w:t>src</w:t>
      </w:r>
      <w:proofErr w:type="spellEnd"/>
      <w:r>
        <w:t>, on ne savait</w:t>
      </w:r>
      <w:r w:rsidR="001E5F4C">
        <w:t xml:space="preserve"> pas</w:t>
      </w:r>
      <w:r>
        <w:t xml:space="preserve"> comment résoudre ce problème.</w:t>
      </w:r>
    </w:p>
    <w:p w:rsidR="00B551E3" w:rsidRPr="007F2CE0" w:rsidRDefault="00B551E3" w:rsidP="001E5F4C">
      <w:pPr>
        <w:pStyle w:val="Paragraphedeliste"/>
        <w:numPr>
          <w:ilvl w:val="0"/>
          <w:numId w:val="32"/>
        </w:numPr>
        <w:tabs>
          <w:tab w:val="left" w:pos="9042"/>
        </w:tabs>
      </w:pPr>
      <w:r>
        <w:t xml:space="preserve">Nous avions rencontré des problèmes avec GITHUB car nous résidons en résidence universitaire. Ces résidences universitaires </w:t>
      </w:r>
      <w:r w:rsidR="001E5F4C">
        <w:t>bloquent</w:t>
      </w:r>
      <w:r>
        <w:t xml:space="preserve"> l’accès au port 43, donc nous ne pouvions pas l’utiliser durant la semaine de cours.</w:t>
      </w:r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7F2214" w:rsidRPr="00F223C8" w:rsidRDefault="007F2214" w:rsidP="007F2214">
      <w:pPr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13" w:name="_Toc430965366"/>
      <w:r w:rsidRPr="00F223C8">
        <w:rPr>
          <w:noProof/>
        </w:rPr>
        <w:t>TD/TP 2 –</w:t>
      </w:r>
      <w:r w:rsidR="00F223C8" w:rsidRPr="00F223C8">
        <w:rPr>
          <w:noProof/>
        </w:rPr>
        <w:t xml:space="preserve"> Gestion des erreurs, tests &amp; bonnes pratiques</w:t>
      </w:r>
      <w:bookmarkEnd w:id="13"/>
    </w:p>
    <w:p w:rsidR="00260206" w:rsidRDefault="00260206" w:rsidP="00D22DC9">
      <w:pPr>
        <w:pStyle w:val="Titre2"/>
      </w:pPr>
    </w:p>
    <w:p w:rsidR="001D0CCB" w:rsidRDefault="001D0CCB" w:rsidP="00D22DC9">
      <w:pPr>
        <w:pStyle w:val="Titre2"/>
      </w:pPr>
      <w:bookmarkStart w:id="14" w:name="_Toc430965367"/>
      <w:r>
        <w:t>Exercices</w:t>
      </w:r>
      <w:bookmarkEnd w:id="14"/>
    </w:p>
    <w:p w:rsidR="008C43F9" w:rsidRDefault="008C43F9" w:rsidP="00533439"/>
    <w:p w:rsidR="008C43F9" w:rsidRDefault="00FD6EA4" w:rsidP="001D0CCB">
      <w:pPr>
        <w:pStyle w:val="Titre3"/>
        <w:rPr>
          <w:i/>
        </w:rPr>
      </w:pPr>
      <w:bookmarkStart w:id="15" w:name="_Toc430965368"/>
      <w:r>
        <w:t xml:space="preserve">Exercice </w:t>
      </w:r>
      <w:r w:rsidR="000A1783">
        <w:t>1</w:t>
      </w:r>
      <w:r>
        <w:t xml:space="preserve"> : </w:t>
      </w:r>
      <w:r w:rsidR="008C43F9">
        <w:t xml:space="preserve">Tests unitaires et </w:t>
      </w:r>
      <w:r w:rsidR="008C43F9" w:rsidRPr="00533439">
        <w:rPr>
          <w:i/>
        </w:rPr>
        <w:t>debugger</w:t>
      </w:r>
      <w:bookmarkEnd w:id="15"/>
    </w:p>
    <w:p w:rsidR="004F3E14" w:rsidRDefault="000A1783" w:rsidP="004F3E14">
      <w:pPr>
        <w:pStyle w:val="Paragraphedeliste"/>
        <w:numPr>
          <w:ilvl w:val="0"/>
          <w:numId w:val="18"/>
        </w:numPr>
      </w:pPr>
      <w:r>
        <w:t>Pour chaq</w:t>
      </w:r>
      <w:r w:rsidR="00CD67CA">
        <w:t>ue classe ‘non graphique’ du TP</w:t>
      </w:r>
      <w:r>
        <w:t xml:space="preserve">, créer un test unitaire. </w:t>
      </w:r>
    </w:p>
    <w:p w:rsidR="000A1783" w:rsidRPr="000A1783" w:rsidRDefault="000A1783" w:rsidP="004F3E14">
      <w:pPr>
        <w:pStyle w:val="Paragraphedeliste"/>
        <w:numPr>
          <w:ilvl w:val="0"/>
          <w:numId w:val="18"/>
        </w:numPr>
      </w:pPr>
      <w:r>
        <w:t>A l’aide du débugger, trouve</w:t>
      </w:r>
      <w:r w:rsidR="00174ABD">
        <w:t>r</w:t>
      </w:r>
      <w:r>
        <w:t xml:space="preserve"> l’(es) erreur(s) introduite(s) dans le code du TP2.</w:t>
      </w:r>
    </w:p>
    <w:p w:rsidR="008C43F9" w:rsidRDefault="008C43F9" w:rsidP="00533439"/>
    <w:p w:rsidR="000A1783" w:rsidRDefault="000A1783" w:rsidP="000A1783">
      <w:pPr>
        <w:pStyle w:val="Titre3"/>
      </w:pPr>
      <w:bookmarkStart w:id="16" w:name="_Toc430965369"/>
      <w:r>
        <w:t>Exercice 2 : Internationalisation</w:t>
      </w:r>
      <w:bookmarkEnd w:id="16"/>
    </w:p>
    <w:p w:rsidR="000A1783" w:rsidRPr="008C3C62" w:rsidRDefault="000A1783" w:rsidP="00533439">
      <w:pPr>
        <w:rPr>
          <w:b/>
          <w:i/>
        </w:rPr>
      </w:pPr>
      <w:r>
        <w:t xml:space="preserve">Créer un </w:t>
      </w:r>
      <w:r w:rsidRPr="000A1783">
        <w:rPr>
          <w:b/>
          <w:i/>
        </w:rPr>
        <w:t>Singleton</w:t>
      </w:r>
      <w:r>
        <w:t xml:space="preserve"> session, permettant de gérer l’internationalisation (français / anglais)</w:t>
      </w:r>
      <w:r w:rsidR="008C3C62">
        <w:t xml:space="preserve"> </w:t>
      </w:r>
      <w:proofErr w:type="spellStart"/>
      <w:r w:rsidR="008C3C62">
        <w:rPr>
          <w:b/>
          <w:i/>
        </w:rPr>
        <w:t>edu.iut.app.ApplicationSession</w:t>
      </w:r>
      <w:proofErr w:type="spellEnd"/>
    </w:p>
    <w:p w:rsidR="000A1783" w:rsidRDefault="000A1783" w:rsidP="00533439"/>
    <w:p w:rsidR="00533439" w:rsidRDefault="00FD6EA4" w:rsidP="001D0CCB">
      <w:pPr>
        <w:pStyle w:val="Titre3"/>
      </w:pPr>
      <w:bookmarkStart w:id="17" w:name="_Toc430965370"/>
      <w:r>
        <w:t xml:space="preserve">Exercice 3 : </w:t>
      </w:r>
      <w:r w:rsidR="00533439">
        <w:t>Gestion des erreurs</w:t>
      </w:r>
      <w:r w:rsidR="00E361B1">
        <w:t xml:space="preserve"> (Exceptions)</w:t>
      </w:r>
      <w:bookmarkEnd w:id="17"/>
    </w:p>
    <w:p w:rsidR="00533439" w:rsidRDefault="000A1783" w:rsidP="00533439">
      <w:pPr>
        <w:pStyle w:val="Paragraphedeliste"/>
        <w:numPr>
          <w:ilvl w:val="0"/>
          <w:numId w:val="14"/>
        </w:numPr>
      </w:pPr>
      <w:r>
        <w:t>Créer vos propre</w:t>
      </w:r>
      <w:r w:rsidR="008C3C62">
        <w:t>s</w:t>
      </w:r>
      <w:r>
        <w:t xml:space="preserve"> classes d’</w:t>
      </w:r>
      <w:r w:rsidR="008C3C62">
        <w:t xml:space="preserve">exceptions : créer une classe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>
        <w:t xml:space="preserve"> de laquelle dériveront toutes vos futures classes d’exception. </w:t>
      </w:r>
      <w:proofErr w:type="spellStart"/>
      <w:r w:rsidR="008C3C62" w:rsidRPr="00AD46FF">
        <w:rPr>
          <w:b/>
          <w:i/>
        </w:rPr>
        <w:t>IUTException</w:t>
      </w:r>
      <w:proofErr w:type="spellEnd"/>
      <w:r w:rsidR="008C3C62" w:rsidRPr="00AD46FF">
        <w:rPr>
          <w:b/>
          <w:i/>
        </w:rPr>
        <w:t xml:space="preserve"> </w:t>
      </w:r>
      <w:r w:rsidR="008C3C62">
        <w:t>devra pouvoir ‘</w:t>
      </w:r>
      <w:proofErr w:type="spellStart"/>
      <w:r w:rsidR="008C3C62">
        <w:t>logger</w:t>
      </w:r>
      <w:proofErr w:type="spellEnd"/>
      <w:r w:rsidR="008C3C62">
        <w:t xml:space="preserve">’ les erreurs : en vous appuyant sur la classe de Session pour initialiser le </w:t>
      </w:r>
      <w:proofErr w:type="spellStart"/>
      <w:r w:rsidR="008C3C62" w:rsidRPr="00AD46FF">
        <w:rPr>
          <w:b/>
          <w:i/>
        </w:rPr>
        <w:t>logger</w:t>
      </w:r>
      <w:proofErr w:type="spellEnd"/>
      <w:r w:rsidR="008C3C62">
        <w:t>.</w:t>
      </w:r>
    </w:p>
    <w:p w:rsidR="00AD46FF" w:rsidRPr="00AD46FF" w:rsidRDefault="00AD46FF" w:rsidP="00533439">
      <w:pPr>
        <w:pStyle w:val="Paragraphedeliste"/>
        <w:numPr>
          <w:ilvl w:val="0"/>
          <w:numId w:val="14"/>
        </w:numPr>
        <w:rPr>
          <w:b/>
          <w:i/>
        </w:rPr>
      </w:pPr>
      <w:r>
        <w:t xml:space="preserve">Dans le TP1, nous avons créé les classes </w:t>
      </w:r>
      <w:proofErr w:type="spellStart"/>
      <w:r w:rsidRPr="008F16D5">
        <w:rPr>
          <w:b/>
          <w:i/>
        </w:rPr>
        <w:t>ApplicationErrorLog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ApplicationWarningsLog</w:t>
      </w:r>
      <w:proofErr w:type="spellEnd"/>
      <w:r w:rsidRPr="008F16D5">
        <w:rPr>
          <w:b/>
          <w:i/>
        </w:rPr>
        <w:t xml:space="preserve">, </w:t>
      </w:r>
      <w:proofErr w:type="spellStart"/>
      <w:r w:rsidRPr="008F16D5">
        <w:rPr>
          <w:b/>
          <w:i/>
        </w:rPr>
        <w:t>ApplicationInfoLog</w:t>
      </w:r>
      <w:proofErr w:type="spellEnd"/>
      <w:r>
        <w:t xml:space="preserve"> permettant une gestion avancée des erreurs utilisant des </w:t>
      </w:r>
      <w:proofErr w:type="spellStart"/>
      <w:r>
        <w:rPr>
          <w:b/>
          <w:i/>
        </w:rPr>
        <w:t>listener</w:t>
      </w:r>
      <w:r w:rsidR="00C27EF8">
        <w:rPr>
          <w:b/>
          <w:i/>
        </w:rPr>
        <w:t>s</w:t>
      </w:r>
      <w:proofErr w:type="spellEnd"/>
      <w:r>
        <w:t xml:space="preserve"> (permettant d’afficher des messages à l’écran). Il faudrait que ces messages soient aussi ‘</w:t>
      </w:r>
      <w:proofErr w:type="spellStart"/>
      <w:r w:rsidRPr="00384CFB">
        <w:rPr>
          <w:b/>
          <w:i/>
        </w:rPr>
        <w:t>loggés</w:t>
      </w:r>
      <w:proofErr w:type="spellEnd"/>
      <w:r>
        <w:t>’ :</w:t>
      </w:r>
      <w:r w:rsidR="00764B6E">
        <w:t xml:space="preserve"> modifier ces classes afin d’utiliser </w:t>
      </w:r>
      <w:r w:rsidR="004F3E14">
        <w:t>un</w:t>
      </w:r>
      <w:r w:rsidR="00764B6E">
        <w:t xml:space="preserve"> </w:t>
      </w:r>
      <w:proofErr w:type="spellStart"/>
      <w:r w:rsidR="00764B6E" w:rsidRPr="00764B6E">
        <w:rPr>
          <w:b/>
          <w:i/>
        </w:rPr>
        <w:t>logger</w:t>
      </w:r>
      <w:proofErr w:type="spellEnd"/>
      <w:r w:rsidR="001E1E0E">
        <w:t xml:space="preserve"> initialiser dans la</w:t>
      </w:r>
      <w:r w:rsidR="00764B6E">
        <w:t xml:space="preserve"> session.</w:t>
      </w:r>
    </w:p>
    <w:p w:rsidR="005E1668" w:rsidRDefault="005E1668" w:rsidP="005E1668"/>
    <w:p w:rsidR="005E1668" w:rsidRDefault="008C3C62" w:rsidP="001D0CCB">
      <w:pPr>
        <w:pStyle w:val="Titre3"/>
      </w:pPr>
      <w:bookmarkStart w:id="18" w:name="_Toc430965371"/>
      <w:r>
        <w:t>Exercice 4</w:t>
      </w:r>
      <w:r w:rsidR="00FD6EA4">
        <w:t xml:space="preserve"> : </w:t>
      </w:r>
      <w:r w:rsidR="005E1668">
        <w:t>GUI – Changer la langue d’une application</w:t>
      </w:r>
      <w:bookmarkEnd w:id="18"/>
    </w:p>
    <w:p w:rsidR="008C3C62" w:rsidRPr="008C3C62" w:rsidRDefault="008C3C62" w:rsidP="008C3C62">
      <w:r>
        <w:t xml:space="preserve">En vous appuyant sur le code d’internationalisation de la session, faite en sorte que les éléments affichés (dans l’interface) ou dans les erreurs, soient dépendant de </w:t>
      </w:r>
      <w:r w:rsidRPr="00F06147">
        <w:rPr>
          <w:b/>
          <w:i/>
        </w:rPr>
        <w:t>Locale</w:t>
      </w:r>
      <w:r>
        <w:t xml:space="preserve"> (autrement</w:t>
      </w:r>
      <w:r w:rsidR="00F06147">
        <w:t xml:space="preserve"> dit</w:t>
      </w:r>
      <w:r>
        <w:t>, l’application devra pouvoir afficher de l’anglais et du français sans avoir été recompilée).</w:t>
      </w:r>
    </w:p>
    <w:p w:rsidR="001D0CCB" w:rsidRDefault="001D0CCB" w:rsidP="001D0CCB"/>
    <w:p w:rsidR="000A1783" w:rsidRDefault="008C3C62" w:rsidP="000A1783">
      <w:pPr>
        <w:pStyle w:val="Titre3"/>
      </w:pPr>
      <w:bookmarkStart w:id="19" w:name="_Toc430965372"/>
      <w:r>
        <w:t>Exercice 5</w:t>
      </w:r>
      <w:r w:rsidR="000A1783">
        <w:t> : Créer sa bibliothèque &amp; construire un livrable</w:t>
      </w:r>
      <w:bookmarkEnd w:id="19"/>
    </w:p>
    <w:p w:rsidR="008C3C62" w:rsidRDefault="008C3C62" w:rsidP="008C3C62">
      <w:r>
        <w:t>A l’aide d’</w:t>
      </w:r>
      <w:r w:rsidR="00E46ECD">
        <w:rPr>
          <w:b/>
          <w:i/>
        </w:rPr>
        <w:t>E</w:t>
      </w:r>
      <w:r w:rsidRPr="0059127C">
        <w:rPr>
          <w:b/>
          <w:i/>
        </w:rPr>
        <w:t>clipse</w:t>
      </w:r>
      <w:r>
        <w:t>, créer une application (un ‘</w:t>
      </w:r>
      <w:r w:rsidRPr="00ED6BED">
        <w:rPr>
          <w:b/>
          <w:i/>
        </w:rPr>
        <w:t>.jar</w:t>
      </w:r>
      <w:r>
        <w:t>’</w:t>
      </w:r>
      <w:r w:rsidR="00A16B4B">
        <w:t>) livrable (à vos chargés de TD par exemple)</w:t>
      </w:r>
    </w:p>
    <w:p w:rsidR="007A14E5" w:rsidRPr="004E00B4" w:rsidRDefault="007A14E5" w:rsidP="008C3C62">
      <w:pPr>
        <w:rPr>
          <w:b/>
          <w:i/>
        </w:rPr>
      </w:pPr>
      <w:r w:rsidRPr="004E00B4">
        <w:rPr>
          <w:b/>
          <w:i/>
        </w:rPr>
        <w:t>Ce livrable devra désormais être disponible tout le temps (pour chaque TD/TP ou à chaque évolution majeur de vos codes</w:t>
      </w:r>
      <w:r w:rsidR="00384CFB">
        <w:rPr>
          <w:b/>
          <w:i/>
        </w:rPr>
        <w:t>, il faudra le reconstruire</w:t>
      </w:r>
      <w:r w:rsidRPr="004E00B4">
        <w:rPr>
          <w:b/>
          <w:i/>
        </w:rPr>
        <w:t>).</w:t>
      </w:r>
      <w:r w:rsidR="00384CFB">
        <w:rPr>
          <w:b/>
          <w:i/>
        </w:rPr>
        <w:t xml:space="preserve"> Il faut</w:t>
      </w:r>
      <w:r w:rsidR="009B5C10" w:rsidRPr="004E00B4">
        <w:rPr>
          <w:b/>
          <w:i/>
        </w:rPr>
        <w:t xml:space="preserve"> donc le ‘</w:t>
      </w:r>
      <w:proofErr w:type="spellStart"/>
      <w:r w:rsidR="009B5C10" w:rsidRPr="004E00B4">
        <w:rPr>
          <w:b/>
          <w:i/>
        </w:rPr>
        <w:t>versionner</w:t>
      </w:r>
      <w:proofErr w:type="spellEnd"/>
      <w:r w:rsidR="009B5C10" w:rsidRPr="004E00B4">
        <w:rPr>
          <w:b/>
          <w:i/>
        </w:rPr>
        <w:t xml:space="preserve">’ dans le dossier </w:t>
      </w:r>
      <w:r w:rsidR="009B5C10" w:rsidRPr="004E00B4">
        <w:rPr>
          <w:b/>
          <w:i/>
          <w:u w:val="single"/>
        </w:rPr>
        <w:t>train</w:t>
      </w:r>
      <w:r w:rsidR="009B5C10" w:rsidRPr="004E00B4">
        <w:rPr>
          <w:b/>
          <w:i/>
        </w:rPr>
        <w:t>. Les scripts ‘run.sh’ et ‘run.bat’ permettent d’exécuter votre application.</w:t>
      </w:r>
    </w:p>
    <w:p w:rsidR="001D0CCB" w:rsidRDefault="00D75180" w:rsidP="001D0CCB">
      <w:r>
        <w:br w:type="page"/>
      </w:r>
    </w:p>
    <w:p w:rsidR="001D0CCB" w:rsidRDefault="001D0CCB" w:rsidP="00D22DC9">
      <w:pPr>
        <w:pStyle w:val="Titre2"/>
      </w:pPr>
      <w:bookmarkStart w:id="20" w:name="_Toc430965373"/>
      <w:r>
        <w:lastRenderedPageBreak/>
        <w:t>Rapport</w:t>
      </w:r>
      <w:bookmarkEnd w:id="20"/>
    </w:p>
    <w:p w:rsidR="001D0CCB" w:rsidRDefault="001D0CCB" w:rsidP="001D0CCB"/>
    <w:p w:rsidR="001D0CCB" w:rsidRDefault="001D0CCB" w:rsidP="001D0CCB">
      <w:pPr>
        <w:pStyle w:val="Titre3"/>
      </w:pPr>
      <w:bookmarkStart w:id="21" w:name="_Toc430965374"/>
      <w:r>
        <w:t>Description des travaux</w:t>
      </w:r>
      <w:bookmarkEnd w:id="21"/>
    </w:p>
    <w:p w:rsidR="00D75180" w:rsidRDefault="00D75180" w:rsidP="00AA6DA3">
      <w:pPr>
        <w:pStyle w:val="Paragraphedeliste"/>
        <w:numPr>
          <w:ilvl w:val="0"/>
          <w:numId w:val="36"/>
        </w:numPr>
      </w:pPr>
      <w:r>
        <w:t xml:space="preserve">Nous avions essayé de mettre en place des commentaires types </w:t>
      </w:r>
      <w:proofErr w:type="spellStart"/>
      <w:r>
        <w:t>javadoc</w:t>
      </w:r>
      <w:proofErr w:type="spellEnd"/>
      <w:r>
        <w:t>.</w:t>
      </w:r>
    </w:p>
    <w:p w:rsidR="00D75180" w:rsidRPr="00D75180" w:rsidRDefault="00D75180" w:rsidP="00AA6DA3">
      <w:pPr>
        <w:pStyle w:val="Paragraphedeliste"/>
        <w:numPr>
          <w:ilvl w:val="0"/>
          <w:numId w:val="36"/>
        </w:numPr>
      </w:pPr>
      <w:r>
        <w:t>Nous avions essayé de faire des classes unitaires pour les classes réalisés dans le TP1.</w:t>
      </w:r>
    </w:p>
    <w:p w:rsidR="00D75180" w:rsidRPr="00D75180" w:rsidRDefault="00D75180" w:rsidP="00AA6DA3">
      <w:pPr>
        <w:pStyle w:val="Paragraphedeliste"/>
        <w:numPr>
          <w:ilvl w:val="0"/>
          <w:numId w:val="36"/>
        </w:numPr>
      </w:pPr>
      <w:r>
        <w:t xml:space="preserve">Nous avions complété le code fourni dans le </w:t>
      </w:r>
      <w:r w:rsidR="00E4512F">
        <w:t xml:space="preserve">TP2 pour la classe </w:t>
      </w:r>
      <w:proofErr w:type="spellStart"/>
      <w:r w:rsidR="00E4512F">
        <w:t>Applicatio</w:t>
      </w:r>
      <w:r w:rsidR="00AA6DA3">
        <w:t>n</w:t>
      </w:r>
      <w:r w:rsidR="00E4512F">
        <w:t>Session</w:t>
      </w:r>
      <w:proofErr w:type="spellEnd"/>
      <w:r w:rsidR="001A3067">
        <w:t xml:space="preserve"> à l’aide du cours et d’internet. Nous avons mis en place le Locale et le </w:t>
      </w:r>
      <w:proofErr w:type="spellStart"/>
      <w:r w:rsidR="001A3067">
        <w:t>ressourceBundle</w:t>
      </w:r>
      <w:proofErr w:type="spellEnd"/>
      <w:r w:rsidR="001A3067">
        <w:t>.</w:t>
      </w:r>
    </w:p>
    <w:p w:rsidR="001D0CCB" w:rsidRDefault="00D75180" w:rsidP="00AA6DA3">
      <w:pPr>
        <w:pStyle w:val="Paragraphedeliste"/>
        <w:numPr>
          <w:ilvl w:val="0"/>
          <w:numId w:val="36"/>
        </w:numPr>
      </w:pPr>
      <w:r>
        <w:t>Nous avions mis en place les exceptions liées à l’exercice 3.</w:t>
      </w:r>
    </w:p>
    <w:p w:rsidR="007801F0" w:rsidRDefault="007801F0" w:rsidP="00AA6DA3">
      <w:pPr>
        <w:pStyle w:val="Paragraphedeliste"/>
        <w:numPr>
          <w:ilvl w:val="0"/>
          <w:numId w:val="36"/>
        </w:numPr>
      </w:pPr>
      <w:r>
        <w:t>Nous avions créé un e</w:t>
      </w:r>
      <w:r w:rsidR="00E4512F">
        <w:t>xécutable .jar à partir d’</w:t>
      </w:r>
      <w:proofErr w:type="spellStart"/>
      <w:r w:rsidR="00E4512F">
        <w:t>eclip</w:t>
      </w:r>
      <w:r w:rsidR="0072766A">
        <w:t>se</w:t>
      </w:r>
      <w:proofErr w:type="spellEnd"/>
      <w:r w:rsidR="0072766A">
        <w:t xml:space="preserve"> pour l’exercice 5.</w:t>
      </w:r>
    </w:p>
    <w:p w:rsidR="001D0CCB" w:rsidRDefault="001D0CCB" w:rsidP="00AA6DA3">
      <w:pPr>
        <w:pStyle w:val="Titre3"/>
        <w:tabs>
          <w:tab w:val="left" w:pos="9108"/>
        </w:tabs>
      </w:pPr>
      <w:bookmarkStart w:id="22" w:name="_Toc430965375"/>
      <w:r>
        <w:t>Difficultés rencontrées</w:t>
      </w:r>
      <w:bookmarkEnd w:id="22"/>
      <w:r w:rsidR="00AA6DA3">
        <w:tab/>
      </w:r>
    </w:p>
    <w:p w:rsidR="001D0CCB" w:rsidRDefault="007801F0" w:rsidP="00AA6DA3">
      <w:pPr>
        <w:pStyle w:val="Paragraphedeliste"/>
        <w:numPr>
          <w:ilvl w:val="0"/>
          <w:numId w:val="34"/>
        </w:numPr>
      </w:pPr>
      <w:r>
        <w:t>Nous avions rencontré des problèmes pour effectuer les tests unitaires pour la question 1 car nous n’avions pas vraiment compris le principe de test unitaire.</w:t>
      </w:r>
    </w:p>
    <w:p w:rsidR="0072766A" w:rsidRDefault="0072766A" w:rsidP="00AA6DA3">
      <w:pPr>
        <w:pStyle w:val="Paragraphedeliste"/>
        <w:numPr>
          <w:ilvl w:val="0"/>
          <w:numId w:val="34"/>
        </w:numPr>
      </w:pPr>
      <w:r>
        <w:t xml:space="preserve">Nous n’avions pas pu réaliser l’exercice 4 car on ne savait pas comment mettre en relation </w:t>
      </w:r>
      <w:proofErr w:type="spellStart"/>
      <w:r>
        <w:t>AplicationSession</w:t>
      </w:r>
      <w:proofErr w:type="spellEnd"/>
      <w:r>
        <w:t xml:space="preserve"> et le frame.</w:t>
      </w:r>
    </w:p>
    <w:p w:rsidR="00872A87" w:rsidRDefault="00872A87" w:rsidP="00AA6DA3">
      <w:pPr>
        <w:pStyle w:val="Paragraphedeliste"/>
        <w:numPr>
          <w:ilvl w:val="0"/>
          <w:numId w:val="34"/>
        </w:numPr>
      </w:pPr>
      <w:r>
        <w:t>Nous avions eu des soucis pour tester les modifi</w:t>
      </w:r>
      <w:r w:rsidR="00626C4F">
        <w:t>cations que nous avions ajouté</w:t>
      </w:r>
      <w:r w:rsidR="0072766A">
        <w:t>e</w:t>
      </w:r>
      <w:r w:rsidR="00626C4F">
        <w:t xml:space="preserve">s et sur l’utilisation des commentaires en </w:t>
      </w:r>
      <w:proofErr w:type="spellStart"/>
      <w:r w:rsidR="00626C4F">
        <w:t>javadoc</w:t>
      </w:r>
      <w:proofErr w:type="spellEnd"/>
      <w:r w:rsidR="00626C4F">
        <w:t>.</w:t>
      </w:r>
    </w:p>
    <w:p w:rsidR="008A5A41" w:rsidRPr="001D0CCB" w:rsidRDefault="008A5A41" w:rsidP="00AA6DA3">
      <w:pPr>
        <w:pStyle w:val="Paragraphedeliste"/>
        <w:numPr>
          <w:ilvl w:val="0"/>
          <w:numId w:val="34"/>
        </w:numPr>
      </w:pPr>
      <w:r>
        <w:t xml:space="preserve">Nous n’avons pas compris le fonctionnement de l’internationalisation car le Locale était défini en anglais. Mais si on le modifiait en français, cela ne </w:t>
      </w:r>
      <w:r w:rsidR="0072766A">
        <w:t>prenait</w:t>
      </w:r>
      <w:r w:rsidR="00F20942">
        <w:t xml:space="preserve"> pas</w:t>
      </w:r>
      <w:r>
        <w:t xml:space="preserve"> en compte </w:t>
      </w:r>
      <w:r w:rsidR="00F20942">
        <w:t xml:space="preserve">dans l’exécution du </w:t>
      </w:r>
      <w:r w:rsidR="00C51C2A">
        <w:t>programme.</w:t>
      </w:r>
    </w:p>
    <w:p w:rsidR="00260206" w:rsidRDefault="007801F0" w:rsidP="00AA6DA3">
      <w:pPr>
        <w:pStyle w:val="Paragraphedeliste"/>
        <w:numPr>
          <w:ilvl w:val="0"/>
          <w:numId w:val="34"/>
        </w:numPr>
      </w:pPr>
      <w:r>
        <w:t xml:space="preserve">Nous avions eu des soucis pour l’utilisation de </w:t>
      </w:r>
      <w:proofErr w:type="spellStart"/>
      <w:r>
        <w:t>GitHub</w:t>
      </w:r>
      <w:proofErr w:type="spellEnd"/>
      <w:r>
        <w:t xml:space="preserve"> chez soi car nous n’avons pas assez chez soi.</w:t>
      </w:r>
    </w:p>
    <w:p w:rsidR="00260206" w:rsidRPr="00260206" w:rsidRDefault="00260206" w:rsidP="00D22DC9">
      <w:pPr>
        <w:pStyle w:val="Titre2"/>
      </w:pPr>
    </w:p>
    <w:p w:rsidR="00533439" w:rsidRPr="00533439" w:rsidRDefault="00533439" w:rsidP="00533439"/>
    <w:p w:rsidR="007F2214" w:rsidRPr="00F223C8" w:rsidRDefault="00A16B4B">
      <w:r>
        <w:br w:type="page"/>
      </w:r>
    </w:p>
    <w:p w:rsidR="00925F56" w:rsidRDefault="00925F56" w:rsidP="00925F56">
      <w:pPr>
        <w:pStyle w:val="Titre1"/>
        <w:rPr>
          <w:i/>
          <w:noProof/>
        </w:rPr>
      </w:pPr>
      <w:bookmarkStart w:id="23" w:name="_Toc430965376"/>
      <w:r w:rsidRPr="00F223C8">
        <w:rPr>
          <w:noProof/>
        </w:rPr>
        <w:lastRenderedPageBreak/>
        <w:t>TD/TP 3 –</w:t>
      </w:r>
      <w:r w:rsidR="00F223C8">
        <w:rPr>
          <w:noProof/>
        </w:rPr>
        <w:t xml:space="preserve"> Généricité, Collections &amp; </w:t>
      </w:r>
      <w:r w:rsidR="00F223C8" w:rsidRPr="00F223C8">
        <w:rPr>
          <w:i/>
          <w:noProof/>
        </w:rPr>
        <w:t>Design patterns</w:t>
      </w:r>
      <w:bookmarkEnd w:id="23"/>
    </w:p>
    <w:p w:rsidR="00762249" w:rsidRDefault="00762249" w:rsidP="00762249"/>
    <w:p w:rsidR="001D0CCB" w:rsidRPr="001D0CCB" w:rsidRDefault="001D0CCB" w:rsidP="00D22DC9">
      <w:pPr>
        <w:pStyle w:val="Titre2"/>
      </w:pPr>
      <w:bookmarkStart w:id="24" w:name="_Toc430965377"/>
      <w:r>
        <w:t>Exercices</w:t>
      </w:r>
      <w:bookmarkEnd w:id="24"/>
    </w:p>
    <w:p w:rsidR="00D24305" w:rsidRDefault="00D24305" w:rsidP="00D24305">
      <w:pPr>
        <w:pStyle w:val="Titre3"/>
      </w:pPr>
    </w:p>
    <w:p w:rsidR="00D24305" w:rsidRDefault="00D24305" w:rsidP="00D24305">
      <w:pPr>
        <w:pStyle w:val="Titre3"/>
      </w:pPr>
      <w:bookmarkStart w:id="25" w:name="_Toc430965378"/>
      <w:r>
        <w:t>Exercice 0</w:t>
      </w:r>
      <w:bookmarkEnd w:id="25"/>
    </w:p>
    <w:p w:rsidR="001D0CCB" w:rsidRDefault="00D24305" w:rsidP="00D24305">
      <w:r>
        <w:t xml:space="preserve">Pourquoi, dans le TP1, a-t-on créé un </w:t>
      </w:r>
      <w:r w:rsidRPr="00A16B4B">
        <w:rPr>
          <w:b/>
          <w:i/>
        </w:rPr>
        <w:t>Singleton</w:t>
      </w:r>
      <w:r>
        <w:t xml:space="preserve"> (classe </w:t>
      </w:r>
      <w:proofErr w:type="spellStart"/>
      <w:r w:rsidRPr="00A16B4B">
        <w:rPr>
          <w:b/>
          <w:i/>
        </w:rPr>
        <w:t>ApplicationSession</w:t>
      </w:r>
      <w:proofErr w:type="spellEnd"/>
      <w:r>
        <w:t>)</w:t>
      </w:r>
      <w:r w:rsidR="00B00449">
        <w:t xml:space="preserve"> </w:t>
      </w:r>
      <w:r>
        <w:t>?</w:t>
      </w:r>
    </w:p>
    <w:p w:rsidR="00D24305" w:rsidRDefault="00D24305" w:rsidP="00D24305"/>
    <w:p w:rsidR="00DC25D3" w:rsidRDefault="00FD6EA4" w:rsidP="001D0CCB">
      <w:pPr>
        <w:pStyle w:val="Titre3"/>
      </w:pPr>
      <w:bookmarkStart w:id="26" w:name="_Toc430965379"/>
      <w:r>
        <w:t xml:space="preserve">Exercice 1 : </w:t>
      </w:r>
      <w:r w:rsidR="00A04B36">
        <w:t>Généricité</w:t>
      </w:r>
      <w:r w:rsidR="00DC25D3">
        <w:t xml:space="preserve"> – Création d’un lecteur d’arguments</w:t>
      </w:r>
      <w:bookmarkEnd w:id="26"/>
      <w:r w:rsidR="00DC25D3">
        <w:t xml:space="preserve"> </w:t>
      </w:r>
    </w:p>
    <w:p w:rsidR="00C54988" w:rsidRPr="00C54988" w:rsidRDefault="00DC25D3" w:rsidP="007D3180">
      <w:pPr>
        <w:pStyle w:val="Paragraphedeliste"/>
        <w:numPr>
          <w:ilvl w:val="0"/>
          <w:numId w:val="22"/>
        </w:numPr>
      </w:pPr>
      <w:r>
        <w:t xml:space="preserve">Créer une classe générique </w:t>
      </w:r>
      <w:r w:rsidRPr="007D3180">
        <w:rPr>
          <w:b/>
        </w:rPr>
        <w:t>Option</w:t>
      </w:r>
      <w:r w:rsidR="00180EC6" w:rsidRPr="007D3180">
        <w:rPr>
          <w:b/>
        </w:rPr>
        <w:t xml:space="preserve">, </w:t>
      </w:r>
      <w:r w:rsidR="00180EC6">
        <w:t xml:space="preserve">Les options peuvent être </w:t>
      </w:r>
      <w:r w:rsidR="00160E5F">
        <w:t xml:space="preserve">des booléens, </w:t>
      </w:r>
      <w:r w:rsidR="00180EC6">
        <w:t>des entiers, des réels, des chaînes de caractère</w:t>
      </w:r>
      <w:r w:rsidR="008E1E3B">
        <w:t>s</w:t>
      </w:r>
      <w:r w:rsidR="00180EC6">
        <w:t xml:space="preserve"> ou encore des fichiers. Un</w:t>
      </w:r>
      <w:r w:rsidR="003D55CD">
        <w:t xml:space="preserve">e option est caractérisée par </w:t>
      </w:r>
      <w:r w:rsidR="00180EC6">
        <w:t xml:space="preserve"> une clé, une </w:t>
      </w:r>
      <w:r w:rsidR="003D55CD">
        <w:t xml:space="preserve">valeur </w:t>
      </w:r>
      <w:r w:rsidR="00180EC6">
        <w:t>et la description de l’option (Note : pensez à l’internationalisation).</w:t>
      </w:r>
      <w:r w:rsidR="00A872C4">
        <w:t xml:space="preserve"> Ici vous devrez travailler sur la classe </w:t>
      </w:r>
      <w:proofErr w:type="spellStart"/>
      <w:r w:rsidR="00A872C4" w:rsidRPr="007D3180">
        <w:rPr>
          <w:b/>
          <w:i/>
        </w:rPr>
        <w:t>CommandLineOption</w:t>
      </w:r>
      <w:proofErr w:type="spellEnd"/>
      <w:r w:rsidR="000B5741" w:rsidRPr="007D3180">
        <w:rPr>
          <w:b/>
          <w:i/>
        </w:rPr>
        <w:t>.</w:t>
      </w:r>
      <w:r w:rsidR="00C54988">
        <w:t xml:space="preserve"> </w:t>
      </w:r>
    </w:p>
    <w:p w:rsidR="000B5741" w:rsidRPr="007D3180" w:rsidRDefault="000B5741" w:rsidP="007D3180">
      <w:pPr>
        <w:pStyle w:val="Paragraphedeliste"/>
        <w:numPr>
          <w:ilvl w:val="0"/>
          <w:numId w:val="22"/>
        </w:numPr>
        <w:rPr>
          <w:b/>
        </w:rPr>
      </w:pPr>
      <w:r>
        <w:t xml:space="preserve">Créer une classe </w:t>
      </w:r>
      <w:r w:rsidR="00DC25D3" w:rsidRPr="007D3180">
        <w:rPr>
          <w:i/>
        </w:rPr>
        <w:t xml:space="preserve"> </w:t>
      </w:r>
      <w:proofErr w:type="spellStart"/>
      <w:r w:rsidRPr="007D3180">
        <w:rPr>
          <w:b/>
          <w:i/>
        </w:rPr>
        <w:t>CommandLine</w:t>
      </w:r>
      <w:r w:rsidR="00DC25D3" w:rsidRPr="007D3180">
        <w:rPr>
          <w:b/>
          <w:i/>
        </w:rPr>
        <w:t>Parser</w:t>
      </w:r>
      <w:proofErr w:type="spellEnd"/>
    </w:p>
    <w:p w:rsidR="00A872C4" w:rsidRPr="007D3180" w:rsidRDefault="0088622B" w:rsidP="007D3180">
      <w:pPr>
        <w:pStyle w:val="Paragraphedeliste"/>
        <w:numPr>
          <w:ilvl w:val="0"/>
          <w:numId w:val="22"/>
        </w:numPr>
        <w:rPr>
          <w:b/>
        </w:rPr>
      </w:pPr>
      <w:r>
        <w:t>Modifier le</w:t>
      </w:r>
      <w:r w:rsidR="00A872C4">
        <w:t xml:space="preserve"> programme principal pour utiliser votre </w:t>
      </w:r>
      <w:proofErr w:type="spellStart"/>
      <w:r w:rsidR="00A872C4" w:rsidRPr="007D3180">
        <w:rPr>
          <w:b/>
          <w:i/>
        </w:rPr>
        <w:t>parser</w:t>
      </w:r>
      <w:proofErr w:type="spellEnd"/>
      <w:r w:rsidR="00A872C4">
        <w:t xml:space="preserve"> d’options</w:t>
      </w:r>
    </w:p>
    <w:p w:rsidR="001C7146" w:rsidRDefault="001C7146" w:rsidP="00A04B36"/>
    <w:p w:rsidR="00DC25D3" w:rsidRDefault="00FD6EA4" w:rsidP="001D0CCB">
      <w:pPr>
        <w:pStyle w:val="Titre3"/>
        <w:rPr>
          <w:b/>
          <w:i/>
        </w:rPr>
      </w:pPr>
      <w:bookmarkStart w:id="27" w:name="_Toc430965380"/>
      <w:r>
        <w:t xml:space="preserve">Exercice 2 : </w:t>
      </w:r>
      <w:r w:rsidR="00A04B36">
        <w:t>Collections</w:t>
      </w:r>
      <w:r w:rsidR="005E1668">
        <w:t xml:space="preserve"> - c</w:t>
      </w:r>
      <w:r w:rsidR="00DC25D3">
        <w:t>réer un</w:t>
      </w:r>
      <w:r w:rsidR="00903F91">
        <w:t xml:space="preserve">e collection </w:t>
      </w:r>
      <w:r w:rsidR="002245B8">
        <w:t>d’</w:t>
      </w:r>
      <w:proofErr w:type="spellStart"/>
      <w:r w:rsidR="00FD03EE" w:rsidRPr="00FD03EE">
        <w:rPr>
          <w:b/>
          <w:i/>
        </w:rPr>
        <w:t>ExamE</w:t>
      </w:r>
      <w:r w:rsidR="00903F91" w:rsidRPr="00903F91">
        <w:rPr>
          <w:b/>
          <w:i/>
        </w:rPr>
        <w:t>vent</w:t>
      </w:r>
      <w:bookmarkEnd w:id="27"/>
      <w:proofErr w:type="spellEnd"/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>Créer les classes :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Person,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proofErr w:type="spellStart"/>
      <w:r>
        <w:t>Classroom</w:t>
      </w:r>
      <w:proofErr w:type="spellEnd"/>
      <w:r>
        <w:t xml:space="preserve">, </w:t>
      </w:r>
    </w:p>
    <w:p w:rsidR="00FF1E0F" w:rsidRDefault="00FF1E0F" w:rsidP="00FF1E0F">
      <w:pPr>
        <w:pStyle w:val="Paragraphedeliste"/>
        <w:numPr>
          <w:ilvl w:val="1"/>
          <w:numId w:val="25"/>
        </w:numPr>
      </w:pPr>
      <w:r>
        <w:t xml:space="preserve">Document </w:t>
      </w:r>
    </w:p>
    <w:p w:rsidR="002960CE" w:rsidRDefault="002960CE" w:rsidP="00FF1E0F">
      <w:pPr>
        <w:pStyle w:val="Paragraphedeliste"/>
        <w:numPr>
          <w:ilvl w:val="1"/>
          <w:numId w:val="25"/>
        </w:numPr>
      </w:pPr>
      <w:r>
        <w:t>… toutes celles qui vous semble</w:t>
      </w:r>
      <w:r w:rsidR="00FD03EE">
        <w:t>nt</w:t>
      </w:r>
      <w:r>
        <w:t xml:space="preserve"> nécessaires</w:t>
      </w:r>
    </w:p>
    <w:p w:rsidR="00FF1E0F" w:rsidRDefault="00FF1E0F" w:rsidP="00FF1E0F">
      <w:pPr>
        <w:pStyle w:val="Paragraphedeliste"/>
        <w:numPr>
          <w:ilvl w:val="0"/>
          <w:numId w:val="24"/>
        </w:numPr>
      </w:pPr>
      <w:r>
        <w:t xml:space="preserve">Créer la classe </w:t>
      </w:r>
      <w:proofErr w:type="spellStart"/>
      <w:r w:rsidR="00B4316A" w:rsidRPr="00B4316A">
        <w:rPr>
          <w:b/>
          <w:i/>
        </w:rPr>
        <w:t>Exam</w:t>
      </w:r>
      <w:r w:rsidRPr="00B4316A">
        <w:rPr>
          <w:b/>
          <w:i/>
        </w:rPr>
        <w:t>Event</w:t>
      </w:r>
      <w:proofErr w:type="spellEnd"/>
      <w:r>
        <w:t xml:space="preserve"> (cette classe doit répondre à la problématique soumise dans le projet … à vous d’en faire le </w:t>
      </w:r>
      <w:r w:rsidRPr="00FF1E0F">
        <w:rPr>
          <w:b/>
          <w:i/>
        </w:rPr>
        <w:t>design</w:t>
      </w:r>
      <w:r>
        <w:t>)</w:t>
      </w:r>
      <w:r w:rsidR="009E7824">
        <w:t xml:space="preserve">. Elle doit contenir a minima un objet </w:t>
      </w:r>
      <w:r w:rsidR="009E7824">
        <w:rPr>
          <w:b/>
          <w:i/>
        </w:rPr>
        <w:t>Person</w:t>
      </w:r>
      <w:r w:rsidR="009E7824">
        <w:t xml:space="preserve"> (celle passant l’examen), une collection de </w:t>
      </w:r>
      <w:r w:rsidR="009E7824">
        <w:rPr>
          <w:b/>
          <w:i/>
        </w:rPr>
        <w:t>Person</w:t>
      </w:r>
      <w:r w:rsidR="009E7824">
        <w:t xml:space="preserve"> (le jury), un objet </w:t>
      </w:r>
      <w:proofErr w:type="spellStart"/>
      <w:r w:rsidR="009E7824" w:rsidRPr="009E7824">
        <w:rPr>
          <w:b/>
          <w:i/>
        </w:rPr>
        <w:t>Classroom</w:t>
      </w:r>
      <w:proofErr w:type="spellEnd"/>
      <w:r w:rsidR="009E7824">
        <w:t xml:space="preserve"> et naturellement toutes les informations ‘normales’ pour évènement.</w:t>
      </w:r>
    </w:p>
    <w:p w:rsidR="002245B8" w:rsidRDefault="002245B8" w:rsidP="00FF1E0F">
      <w:pPr>
        <w:pStyle w:val="Paragraphedeliste"/>
        <w:numPr>
          <w:ilvl w:val="0"/>
          <w:numId w:val="24"/>
        </w:numPr>
      </w:pPr>
      <w:r>
        <w:t xml:space="preserve">Créer la class </w:t>
      </w:r>
      <w:r w:rsidRPr="002245B8">
        <w:rPr>
          <w:b/>
          <w:i/>
        </w:rPr>
        <w:t>Agenda</w:t>
      </w:r>
      <w:r>
        <w:rPr>
          <w:b/>
          <w:i/>
        </w:rPr>
        <w:t xml:space="preserve"> </w:t>
      </w:r>
      <w:r>
        <w:t>dérivant d’une collection d’</w:t>
      </w:r>
      <w:proofErr w:type="spellStart"/>
      <w:r w:rsidRPr="002245B8">
        <w:rPr>
          <w:b/>
          <w:i/>
        </w:rPr>
        <w:t>ExamEvent</w:t>
      </w:r>
      <w:proofErr w:type="spellEnd"/>
      <w:r>
        <w:t xml:space="preserve"> </w:t>
      </w:r>
    </w:p>
    <w:p w:rsidR="005E1668" w:rsidRDefault="005E1668" w:rsidP="00A04B36"/>
    <w:p w:rsidR="00A04B36" w:rsidRDefault="00FD6EA4" w:rsidP="001D0CCB">
      <w:pPr>
        <w:pStyle w:val="Titre3"/>
      </w:pPr>
      <w:bookmarkStart w:id="28" w:name="_Toc430965381"/>
      <w:r>
        <w:t xml:space="preserve">Exercice 3 : </w:t>
      </w:r>
      <w:r w:rsidR="00A04B36" w:rsidRPr="00A04B36">
        <w:t>Design pattern</w:t>
      </w:r>
      <w:bookmarkEnd w:id="28"/>
    </w:p>
    <w:p w:rsidR="005240F2" w:rsidRDefault="00A74453" w:rsidP="007D3180">
      <w:pPr>
        <w:rPr>
          <w:b/>
          <w:i/>
        </w:rPr>
      </w:pPr>
      <w:r>
        <w:t xml:space="preserve">Créer </w:t>
      </w:r>
      <w:r w:rsidR="005240F2">
        <w:t>un Filtre</w:t>
      </w:r>
      <w:r w:rsidR="009104E4">
        <w:t xml:space="preserve"> (voir aide) sur la collection</w:t>
      </w:r>
      <w:r w:rsidR="005240F2">
        <w:t xml:space="preserve"> </w:t>
      </w:r>
      <w:proofErr w:type="spellStart"/>
      <w:r w:rsidR="005A7ED2" w:rsidRPr="005A7ED2">
        <w:rPr>
          <w:b/>
          <w:i/>
        </w:rPr>
        <w:t>Exam</w:t>
      </w:r>
      <w:r w:rsidR="00FF1E0F">
        <w:rPr>
          <w:b/>
          <w:i/>
        </w:rPr>
        <w:t>E</w:t>
      </w:r>
      <w:r w:rsidR="009104E4" w:rsidRPr="00903F91">
        <w:rPr>
          <w:b/>
          <w:i/>
        </w:rPr>
        <w:t>vents</w:t>
      </w:r>
      <w:proofErr w:type="spellEnd"/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dates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personnes</w:t>
      </w:r>
    </w:p>
    <w:p w:rsidR="00A74453" w:rsidRPr="007D3180" w:rsidRDefault="00A74453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Critère pour les salles</w:t>
      </w:r>
    </w:p>
    <w:p w:rsidR="00A74453" w:rsidRPr="007D3180" w:rsidRDefault="005C660D" w:rsidP="007D3180">
      <w:pPr>
        <w:pStyle w:val="Paragraphedeliste"/>
        <w:numPr>
          <w:ilvl w:val="0"/>
          <w:numId w:val="23"/>
        </w:numPr>
        <w:rPr>
          <w:b/>
          <w:i/>
        </w:rPr>
      </w:pPr>
      <w:r>
        <w:t>Imaginer</w:t>
      </w:r>
      <w:r w:rsidR="00A74453">
        <w:t xml:space="preserve"> et implémente</w:t>
      </w:r>
      <w:r>
        <w:t>r</w:t>
      </w:r>
      <w:r w:rsidR="00A74453">
        <w:t xml:space="preserve"> d’autres critères (voir le projet)</w:t>
      </w:r>
    </w:p>
    <w:p w:rsidR="00A53252" w:rsidRDefault="00A53252" w:rsidP="005240F2">
      <w:pPr>
        <w:rPr>
          <w:b/>
          <w:i/>
        </w:rPr>
      </w:pPr>
    </w:p>
    <w:p w:rsidR="00A53252" w:rsidRDefault="00A53252" w:rsidP="00A53252">
      <w:pPr>
        <w:pStyle w:val="Titre3"/>
      </w:pPr>
      <w:bookmarkStart w:id="29" w:name="_Toc430965382"/>
      <w:r>
        <w:t>Exercice 4 : GUI – Menu</w:t>
      </w:r>
      <w:bookmarkEnd w:id="29"/>
    </w:p>
    <w:p w:rsidR="00A53252" w:rsidRDefault="009D60A1" w:rsidP="005C660D">
      <w:pPr>
        <w:pStyle w:val="Paragraphedeliste"/>
        <w:numPr>
          <w:ilvl w:val="0"/>
          <w:numId w:val="17"/>
        </w:numPr>
      </w:pPr>
      <w:r>
        <w:t>Ajouter un menu à votre a</w:t>
      </w:r>
      <w:r w:rsidR="00A53252">
        <w:t xml:space="preserve">pplication </w:t>
      </w:r>
    </w:p>
    <w:p w:rsidR="00A53252" w:rsidRPr="00A53252" w:rsidRDefault="00A53252" w:rsidP="005C660D">
      <w:pPr>
        <w:jc w:val="center"/>
      </w:pPr>
      <w:r>
        <w:rPr>
          <w:noProof/>
        </w:rPr>
        <w:drawing>
          <wp:inline distT="0" distB="0" distL="0" distR="0">
            <wp:extent cx="2494077" cy="1660525"/>
            <wp:effectExtent l="0" t="19050" r="0" b="15875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8" r:lo="rId19" r:qs="rId20" r:cs="rId21"/>
              </a:graphicData>
            </a:graphic>
          </wp:inline>
        </w:drawing>
      </w:r>
    </w:p>
    <w:p w:rsidR="00A53252" w:rsidRPr="00A53252" w:rsidRDefault="00A53252" w:rsidP="00A53252"/>
    <w:p w:rsidR="001D0CCB" w:rsidRDefault="00A53252" w:rsidP="009153A9">
      <w:pPr>
        <w:ind w:left="708"/>
        <w:rPr>
          <w:noProof/>
        </w:rPr>
      </w:pPr>
      <w:r>
        <w:rPr>
          <w:noProof/>
        </w:rPr>
        <w:lastRenderedPageBreak/>
        <w:t xml:space="preserve">Implémenter les fonctionnalités du ‘menu’ </w:t>
      </w:r>
      <w:r w:rsidRPr="00A53252">
        <w:rPr>
          <w:b/>
          <w:i/>
          <w:noProof/>
        </w:rPr>
        <w:t>Edit</w:t>
      </w:r>
      <w:r w:rsidR="00B26975">
        <w:rPr>
          <w:noProof/>
        </w:rPr>
        <w:t> :</w:t>
      </w:r>
      <w:r w:rsidR="005C660D">
        <w:rPr>
          <w:noProof/>
        </w:rPr>
        <w:t xml:space="preserve"> l</w:t>
      </w:r>
      <w:r w:rsidR="00B26975">
        <w:rPr>
          <w:noProof/>
        </w:rPr>
        <w:t xml:space="preserve">es </w:t>
      </w:r>
      <w:r w:rsidR="00B26975" w:rsidRPr="005C660D">
        <w:rPr>
          <w:b/>
          <w:i/>
          <w:noProof/>
        </w:rPr>
        <w:t>menuitems</w:t>
      </w:r>
      <w:r w:rsidR="00B26975">
        <w:rPr>
          <w:noProof/>
        </w:rPr>
        <w:t xml:space="preserve"> </w:t>
      </w:r>
      <w:r w:rsidR="005C660D">
        <w:rPr>
          <w:noProof/>
        </w:rPr>
        <w:t>de ‘</w:t>
      </w:r>
      <w:r w:rsidR="005C660D" w:rsidRPr="005C660D">
        <w:rPr>
          <w:b/>
          <w:i/>
          <w:noProof/>
        </w:rPr>
        <w:t>View</w:t>
      </w:r>
      <w:r w:rsidR="005C660D">
        <w:rPr>
          <w:noProof/>
        </w:rPr>
        <w:t xml:space="preserve">’ </w:t>
      </w:r>
      <w:r w:rsidR="00B26975" w:rsidRPr="005C660D">
        <w:rPr>
          <w:noProof/>
        </w:rPr>
        <w:t>doivent</w:t>
      </w:r>
      <w:r w:rsidR="00B26975">
        <w:rPr>
          <w:noProof/>
        </w:rPr>
        <w:t xml:space="preserve"> repoduire le comportement du bouton ‘</w:t>
      </w:r>
      <w:r w:rsidR="00B26975" w:rsidRPr="005C660D">
        <w:rPr>
          <w:b/>
          <w:i/>
          <w:noProof/>
        </w:rPr>
        <w:t>Next</w:t>
      </w:r>
      <w:r w:rsidR="00B26975">
        <w:rPr>
          <w:noProof/>
        </w:rPr>
        <w:t>’ de l’interface</w:t>
      </w:r>
      <w:r w:rsidR="005C660D">
        <w:rPr>
          <w:noProof/>
        </w:rPr>
        <w:t xml:space="preserve">. </w:t>
      </w:r>
      <w:r>
        <w:rPr>
          <w:noProof/>
        </w:rPr>
        <w:t>Pour les autre</w:t>
      </w:r>
      <w:r w:rsidR="00A04FD2">
        <w:rPr>
          <w:noProof/>
        </w:rPr>
        <w:t>s</w:t>
      </w:r>
      <w:r>
        <w:rPr>
          <w:noProof/>
        </w:rPr>
        <w:t xml:space="preserve"> menu</w:t>
      </w:r>
      <w:r w:rsidR="00A04FD2">
        <w:rPr>
          <w:noProof/>
        </w:rPr>
        <w:t>s</w:t>
      </w:r>
      <w:r w:rsidR="00777C35">
        <w:rPr>
          <w:noProof/>
        </w:rPr>
        <w:t>,</w:t>
      </w:r>
      <w:r w:rsidR="007057AC">
        <w:rPr>
          <w:noProof/>
        </w:rPr>
        <w:t xml:space="preserve"> affich</w:t>
      </w:r>
      <w:r>
        <w:rPr>
          <w:noProof/>
        </w:rPr>
        <w:t>er un message (</w:t>
      </w:r>
      <w:r w:rsidRPr="007057AC">
        <w:rPr>
          <w:b/>
          <w:i/>
          <w:noProof/>
        </w:rPr>
        <w:t>DialogBox</w:t>
      </w:r>
      <w:r>
        <w:rPr>
          <w:noProof/>
        </w:rPr>
        <w:t>) d’information prévenant l’utilisateur que la fonctionnalité n’est pas encore implémentée.</w:t>
      </w:r>
    </w:p>
    <w:p w:rsidR="00240A92" w:rsidRDefault="00240A92" w:rsidP="00240A92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Remplacer le bouton ‘</w:t>
      </w:r>
      <w:r w:rsidRPr="00240A92">
        <w:rPr>
          <w:b/>
          <w:i/>
          <w:noProof/>
        </w:rPr>
        <w:t>Next</w:t>
      </w:r>
      <w:r>
        <w:rPr>
          <w:noProof/>
        </w:rPr>
        <w:t>’</w:t>
      </w:r>
      <w:r w:rsidR="008F28B5">
        <w:rPr>
          <w:noProof/>
        </w:rPr>
        <w:t xml:space="preserve"> par 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 </w:t>
      </w:r>
      <w:r w:rsidR="00A26E4B" w:rsidRPr="00A26E4B">
        <w:rPr>
          <w:b/>
          <w:i/>
          <w:noProof/>
        </w:rPr>
        <w:t>Spinner</w:t>
      </w:r>
      <w:r>
        <w:rPr>
          <w:noProof/>
        </w:rPr>
        <w:t xml:space="preserve"> contenant les années de 20</w:t>
      </w:r>
      <w:r w:rsidR="00907A1A">
        <w:rPr>
          <w:noProof/>
        </w:rPr>
        <w:t>1</w:t>
      </w:r>
      <w:r>
        <w:rPr>
          <w:noProof/>
        </w:rPr>
        <w:t xml:space="preserve">0 à l’année </w:t>
      </w:r>
      <w:r w:rsidR="006351C9">
        <w:rPr>
          <w:noProof/>
        </w:rPr>
        <w:t>2020</w:t>
      </w:r>
      <w:r w:rsidR="00022F1F">
        <w:rPr>
          <w:noProof/>
        </w:rPr>
        <w:t xml:space="preserve"> (positionné sur l’année courante)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>Un</w:t>
      </w:r>
      <w:r w:rsidR="00A26E4B">
        <w:rPr>
          <w:noProof/>
        </w:rPr>
        <w:t>e</w:t>
      </w:r>
      <w:r>
        <w:rPr>
          <w:noProof/>
        </w:rPr>
        <w:t xml:space="preserve"> </w:t>
      </w:r>
      <w:r w:rsidR="00A26E4B" w:rsidRPr="00A26E4B">
        <w:rPr>
          <w:b/>
          <w:i/>
          <w:noProof/>
        </w:rPr>
        <w:t xml:space="preserve">ComboBox </w:t>
      </w:r>
      <w:r w:rsidR="00083D15">
        <w:rPr>
          <w:noProof/>
        </w:rPr>
        <w:t>contenant les mois de l’année</w:t>
      </w:r>
      <w:r w:rsidR="00022F1F">
        <w:rPr>
          <w:noProof/>
        </w:rPr>
        <w:t xml:space="preserve"> (positionné sur le mois courant)</w:t>
      </w:r>
    </w:p>
    <w:p w:rsidR="008F28B5" w:rsidRDefault="008F28B5" w:rsidP="008F28B5">
      <w:pPr>
        <w:pStyle w:val="Paragraphedeliste"/>
        <w:numPr>
          <w:ilvl w:val="1"/>
          <w:numId w:val="17"/>
        </w:numPr>
        <w:rPr>
          <w:noProof/>
        </w:rPr>
      </w:pPr>
      <w:r>
        <w:rPr>
          <w:noProof/>
        </w:rPr>
        <w:t xml:space="preserve">Une </w:t>
      </w:r>
      <w:r w:rsidRPr="00A26E4B">
        <w:rPr>
          <w:b/>
          <w:i/>
          <w:noProof/>
        </w:rPr>
        <w:t>ComboBox</w:t>
      </w:r>
      <w:r>
        <w:rPr>
          <w:noProof/>
        </w:rPr>
        <w:t xml:space="preserve"> contenant les </w:t>
      </w:r>
      <w:r w:rsidR="006C30D5">
        <w:rPr>
          <w:noProof/>
        </w:rPr>
        <w:t>jours de la semaine</w:t>
      </w:r>
      <w:r w:rsidR="00022F1F">
        <w:rPr>
          <w:noProof/>
        </w:rPr>
        <w:t xml:space="preserve"> (positionné sur le jour courant)</w:t>
      </w:r>
    </w:p>
    <w:p w:rsidR="00083D15" w:rsidRDefault="00083D15" w:rsidP="00083D15">
      <w:pPr>
        <w:pStyle w:val="Paragraphedeliste"/>
        <w:rPr>
          <w:noProof/>
        </w:rPr>
      </w:pPr>
      <w:r>
        <w:rPr>
          <w:noProof/>
        </w:rPr>
        <w:t>(Pensez à l’internationalisation)</w:t>
      </w:r>
    </w:p>
    <w:p w:rsidR="00900C41" w:rsidRDefault="00900C41" w:rsidP="00900C41">
      <w:pPr>
        <w:pStyle w:val="Paragraphedeliste"/>
        <w:numPr>
          <w:ilvl w:val="0"/>
          <w:numId w:val="17"/>
        </w:numPr>
        <w:rPr>
          <w:noProof/>
        </w:rPr>
      </w:pPr>
      <w:r>
        <w:rPr>
          <w:noProof/>
        </w:rPr>
        <w:t>Créer les widgets pour l’affichage d’un ‘</w:t>
      </w:r>
      <w:r w:rsidR="005A7ED2">
        <w:rPr>
          <w:b/>
          <w:i/>
          <w:noProof/>
        </w:rPr>
        <w:t>ExamE</w:t>
      </w:r>
      <w:r w:rsidRPr="00900C41">
        <w:rPr>
          <w:b/>
          <w:i/>
          <w:noProof/>
        </w:rPr>
        <w:t>vent</w:t>
      </w:r>
      <w:r>
        <w:rPr>
          <w:noProof/>
        </w:rPr>
        <w:t>’</w:t>
      </w:r>
      <w:r w:rsidR="00733F41">
        <w:rPr>
          <w:noProof/>
        </w:rPr>
        <w:t>, en lien avec une Collection d’</w:t>
      </w:r>
      <w:r w:rsidR="005A7ED2" w:rsidRPr="005A7ED2">
        <w:rPr>
          <w:b/>
          <w:i/>
          <w:noProof/>
        </w:rPr>
        <w:t>Exam</w:t>
      </w:r>
      <w:r w:rsidR="00733F41" w:rsidRPr="00733F41">
        <w:rPr>
          <w:b/>
          <w:i/>
          <w:noProof/>
        </w:rPr>
        <w:t>Event</w:t>
      </w:r>
      <w:r w:rsidR="00733F41">
        <w:rPr>
          <w:noProof/>
        </w:rPr>
        <w:t xml:space="preserve"> (Exercice 2)</w:t>
      </w:r>
      <w:r w:rsidR="00566F90">
        <w:rPr>
          <w:noProof/>
        </w:rPr>
        <w:t xml:space="preserve">. Ces widgets devront permettre l’ajout/la suppression et la modification d’un </w:t>
      </w:r>
      <w:r w:rsidR="00566F90">
        <w:rPr>
          <w:b/>
          <w:i/>
          <w:noProof/>
        </w:rPr>
        <w:t>ExamEvent</w:t>
      </w:r>
      <w:r w:rsidR="00566F90">
        <w:rPr>
          <w:b/>
          <w:noProof/>
        </w:rPr>
        <w:t>.</w:t>
      </w:r>
    </w:p>
    <w:p w:rsidR="009153A9" w:rsidRDefault="009153A9" w:rsidP="009153A9">
      <w:pPr>
        <w:pStyle w:val="Titre2"/>
      </w:pPr>
    </w:p>
    <w:p w:rsidR="009153A9" w:rsidRDefault="009153A9" w:rsidP="009153A9">
      <w:pPr>
        <w:pStyle w:val="Titre2"/>
      </w:pPr>
      <w:bookmarkStart w:id="30" w:name="_Toc430965383"/>
      <w:r>
        <w:t>Aide</w:t>
      </w:r>
      <w:bookmarkEnd w:id="30"/>
    </w:p>
    <w:p w:rsidR="009153A9" w:rsidRDefault="009153A9" w:rsidP="009153A9">
      <w:proofErr w:type="spellStart"/>
      <w:r w:rsidRPr="005240F2">
        <w:rPr>
          <w:b/>
        </w:rPr>
        <w:t>Filter</w:t>
      </w:r>
      <w:proofErr w:type="spellEnd"/>
      <w:r w:rsidRPr="005240F2">
        <w:rPr>
          <w:b/>
        </w:rPr>
        <w:t xml:space="preserve"> Pattern</w:t>
      </w:r>
      <w:r>
        <w:t xml:space="preserve"> : </w:t>
      </w:r>
      <w:hyperlink r:id="rId23" w:history="1">
        <w:r w:rsidR="00FF1E0F" w:rsidRPr="00F93D70">
          <w:rPr>
            <w:rStyle w:val="Lienhypertexte"/>
          </w:rPr>
          <w:t>http://www.tutorialspoint.com/design_pattern/filter_pattern.htm</w:t>
        </w:r>
      </w:hyperlink>
    </w:p>
    <w:p w:rsidR="00FF1E0F" w:rsidRDefault="00FF1E0F" w:rsidP="009153A9">
      <w:r w:rsidRPr="00FF1E0F">
        <w:rPr>
          <w:b/>
        </w:rPr>
        <w:t>Menu :</w:t>
      </w:r>
      <w:r>
        <w:t xml:space="preserve"> </w:t>
      </w:r>
      <w:hyperlink r:id="rId24" w:history="1">
        <w:r w:rsidR="003D3155" w:rsidRPr="00F93D70">
          <w:rPr>
            <w:rStyle w:val="Lienhypertexte"/>
          </w:rPr>
          <w:t>https://docs.oracle.com/javase/tutorial/u</w:t>
        </w:r>
        <w:r w:rsidR="003D3155" w:rsidRPr="00F93D70">
          <w:rPr>
            <w:rStyle w:val="Lienhypertexte"/>
          </w:rPr>
          <w:t>i</w:t>
        </w:r>
        <w:r w:rsidR="003D3155" w:rsidRPr="00F93D70">
          <w:rPr>
            <w:rStyle w:val="Lienhypertexte"/>
          </w:rPr>
          <w:t>s</w:t>
        </w:r>
        <w:r w:rsidR="003D3155" w:rsidRPr="00F93D70">
          <w:rPr>
            <w:rStyle w:val="Lienhypertexte"/>
          </w:rPr>
          <w:t>w</w:t>
        </w:r>
        <w:r w:rsidR="003D3155" w:rsidRPr="00F93D70">
          <w:rPr>
            <w:rStyle w:val="Lienhypertexte"/>
          </w:rPr>
          <w:t>ing/components/menu.html</w:t>
        </w:r>
      </w:hyperlink>
    </w:p>
    <w:p w:rsidR="003D3155" w:rsidRDefault="003D3155" w:rsidP="009153A9">
      <w:proofErr w:type="spellStart"/>
      <w:r>
        <w:rPr>
          <w:b/>
        </w:rPr>
        <w:t>Spinner</w:t>
      </w:r>
      <w:proofErr w:type="spellEnd"/>
      <w:r w:rsidRPr="00FF1E0F">
        <w:rPr>
          <w:b/>
        </w:rPr>
        <w:t> :</w:t>
      </w:r>
      <w:r>
        <w:t xml:space="preserve"> </w:t>
      </w:r>
      <w:hyperlink r:id="rId25" w:history="1">
        <w:r w:rsidR="00234EA6" w:rsidRPr="00EA4BED">
          <w:rPr>
            <w:rStyle w:val="Lienhypertexte"/>
          </w:rPr>
          <w:t>https://docs.oracle.com/javase/tutorial/uiswing/components/spinner.html</w:t>
        </w:r>
      </w:hyperlink>
    </w:p>
    <w:p w:rsidR="009153A9" w:rsidRDefault="009153A9">
      <w:pPr>
        <w:rPr>
          <w:noProof/>
        </w:rPr>
      </w:pPr>
    </w:p>
    <w:p w:rsidR="001D0CCB" w:rsidRDefault="001D0CCB" w:rsidP="00D22DC9">
      <w:pPr>
        <w:pStyle w:val="Titre2"/>
      </w:pPr>
      <w:bookmarkStart w:id="31" w:name="_Toc430965384"/>
      <w:r>
        <w:t>Rapport</w:t>
      </w:r>
      <w:bookmarkEnd w:id="31"/>
    </w:p>
    <w:p w:rsidR="001D0CCB" w:rsidRDefault="001D0CCB" w:rsidP="001D0CCB"/>
    <w:p w:rsidR="001D0CCB" w:rsidRDefault="001D0CCB" w:rsidP="001D0CCB">
      <w:pPr>
        <w:pStyle w:val="Titre3"/>
      </w:pPr>
      <w:bookmarkStart w:id="32" w:name="_Toc430965385"/>
      <w:r>
        <w:t>Description des travaux</w:t>
      </w:r>
      <w:r w:rsidR="00A50E6D">
        <w:t xml:space="preserve"> (</w:t>
      </w:r>
      <w:r w:rsidR="008125F5">
        <w:t>+</w:t>
      </w:r>
      <w:r w:rsidR="00A50E6D">
        <w:t>réponses aux questions)</w:t>
      </w:r>
      <w:bookmarkEnd w:id="32"/>
    </w:p>
    <w:p w:rsidR="00C42C56" w:rsidRDefault="00C42C56" w:rsidP="00C42C56"/>
    <w:p w:rsidR="00C42C56" w:rsidRDefault="00C42C56" w:rsidP="00C42C56">
      <w:pPr>
        <w:tabs>
          <w:tab w:val="left" w:pos="1702"/>
        </w:tabs>
      </w:pPr>
      <w:r w:rsidRPr="00C42C56">
        <w:rPr>
          <w:b/>
          <w:u w:val="single"/>
        </w:rPr>
        <w:t>Exercice 0</w:t>
      </w:r>
      <w:r>
        <w:rPr>
          <w:b/>
          <w:u w:val="single"/>
        </w:rPr>
        <w:t xml:space="preserve"> : </w:t>
      </w:r>
      <w:r>
        <w:t xml:space="preserve">Nous avons créé un singleton dans la classe </w:t>
      </w:r>
      <w:proofErr w:type="spellStart"/>
      <w:r>
        <w:t>ApplicationSession</w:t>
      </w:r>
      <w:proofErr w:type="spellEnd"/>
      <w:r>
        <w:t xml:space="preserve"> car cela </w:t>
      </w:r>
      <w:r w:rsidR="00C463E1">
        <w:t>permet</w:t>
      </w:r>
      <w:r>
        <w:t xml:space="preserve"> de garantir qu’il y aura qu’une unique instance de la classe qui sera créé.</w:t>
      </w:r>
      <w:r w:rsidR="00DD07C4">
        <w:t xml:space="preserve"> Ici on doit interdire à tout code extérieur d'utiliser l'opérateur "new" et de créer des instances supplémentaires.</w:t>
      </w:r>
    </w:p>
    <w:p w:rsidR="000C675A" w:rsidRDefault="00627367" w:rsidP="00C42C56">
      <w:pPr>
        <w:tabs>
          <w:tab w:val="left" w:pos="1702"/>
        </w:tabs>
      </w:pPr>
      <w:r w:rsidRPr="00627367">
        <w:rPr>
          <w:b/>
          <w:u w:val="single"/>
        </w:rPr>
        <w:t>Exercice 1 :</w:t>
      </w:r>
      <w:r>
        <w:t xml:space="preserve"> </w:t>
      </w:r>
      <w:r w:rsidR="000C675A">
        <w:t xml:space="preserve">En utilisant le code donné par DOKEOS, nous avons complété la classe </w:t>
      </w:r>
      <w:proofErr w:type="spellStart"/>
      <w:r w:rsidR="000C675A">
        <w:t>CommandLineOption</w:t>
      </w:r>
      <w:proofErr w:type="spellEnd"/>
      <w:r w:rsidR="000C675A">
        <w:t>. De plus nous avons complété les entêtes des classes afin de pouvoir gérer la généricité.</w:t>
      </w:r>
    </w:p>
    <w:p w:rsidR="00640AF3" w:rsidRDefault="00627367" w:rsidP="00C42C56">
      <w:pPr>
        <w:tabs>
          <w:tab w:val="left" w:pos="1702"/>
        </w:tabs>
      </w:pPr>
      <w:r w:rsidRPr="00627367">
        <w:rPr>
          <w:b/>
          <w:u w:val="single"/>
        </w:rPr>
        <w:t>Exercice 2 :</w:t>
      </w:r>
      <w:r>
        <w:rPr>
          <w:b/>
          <w:u w:val="single"/>
        </w:rPr>
        <w:t xml:space="preserve"> </w:t>
      </w:r>
      <w:r>
        <w:t xml:space="preserve">Nous avions créé une classe Person, </w:t>
      </w:r>
      <w:proofErr w:type="spellStart"/>
      <w:r>
        <w:t>Classroom</w:t>
      </w:r>
      <w:proofErr w:type="spellEnd"/>
      <w:r>
        <w:t xml:space="preserve"> et Document. Nous avions aussi créé une classe </w:t>
      </w:r>
      <w:proofErr w:type="spellStart"/>
      <w:r>
        <w:t>ExamEvent</w:t>
      </w:r>
      <w:proofErr w:type="spellEnd"/>
      <w:r>
        <w:t xml:space="preserve"> qui contient une collection de personne</w:t>
      </w:r>
      <w:r w:rsidR="00C463E1">
        <w:t>s</w:t>
      </w:r>
      <w:r>
        <w:t xml:space="preserve"> et objet </w:t>
      </w:r>
      <w:proofErr w:type="spellStart"/>
      <w:r>
        <w:t>Classroom</w:t>
      </w:r>
      <w:proofErr w:type="spellEnd"/>
      <w:r>
        <w:t>. Nous avions géré ses attributs et ses méthodes.</w:t>
      </w:r>
    </w:p>
    <w:p w:rsidR="00342A56" w:rsidRDefault="00342A56" w:rsidP="00C42C56">
      <w:pPr>
        <w:tabs>
          <w:tab w:val="left" w:pos="1702"/>
        </w:tabs>
      </w:pPr>
      <w:r w:rsidRPr="00342A56">
        <w:rPr>
          <w:b/>
          <w:u w:val="single"/>
        </w:rPr>
        <w:t>Exercice 3 </w:t>
      </w:r>
      <w:r w:rsidR="00AD618B" w:rsidRPr="00342A56">
        <w:rPr>
          <w:b/>
          <w:u w:val="single"/>
        </w:rPr>
        <w:t>:</w:t>
      </w:r>
      <w:r w:rsidR="00AD618B">
        <w:t xml:space="preserve"> Nous</w:t>
      </w:r>
      <w:r w:rsidR="00B2411F">
        <w:t xml:space="preserve"> avions créé un paquetage FILTER qui contient tous les filtres </w:t>
      </w:r>
      <w:r w:rsidR="00AD618B">
        <w:t xml:space="preserve">que nous avions </w:t>
      </w:r>
      <w:r w:rsidR="00C463E1">
        <w:t>créés</w:t>
      </w:r>
      <w:r w:rsidR="00AD618B">
        <w:t>. Ces filtres s’utilisent sur une collection d’Exam Event.</w:t>
      </w:r>
    </w:p>
    <w:p w:rsidR="00AD618B" w:rsidRPr="00AD618B" w:rsidRDefault="00AD618B" w:rsidP="00C42C56">
      <w:pPr>
        <w:tabs>
          <w:tab w:val="left" w:pos="1702"/>
        </w:tabs>
      </w:pPr>
      <w:r w:rsidRPr="00AD618B">
        <w:rPr>
          <w:b/>
          <w:u w:val="single"/>
        </w:rPr>
        <w:t>Exercice 4 :</w:t>
      </w:r>
      <w:r>
        <w:rPr>
          <w:b/>
          <w:u w:val="single"/>
        </w:rPr>
        <w:t xml:space="preserve"> </w:t>
      </w:r>
      <w:r w:rsidR="002B573F">
        <w:t>Pour cet</w:t>
      </w:r>
      <w:r>
        <w:t xml:space="preserve"> exe</w:t>
      </w:r>
      <w:r w:rsidR="00CB4AC4">
        <w:t xml:space="preserve">rcice, nous avions juste </w:t>
      </w:r>
      <w:r w:rsidR="000032D3">
        <w:t>modifier</w:t>
      </w:r>
      <w:r>
        <w:t xml:space="preserve"> le bouton </w:t>
      </w:r>
      <w:proofErr w:type="spellStart"/>
      <w:proofErr w:type="gramStart"/>
      <w:r>
        <w:t>Next</w:t>
      </w:r>
      <w:proofErr w:type="spellEnd"/>
      <w:r>
        <w:t xml:space="preserve"> .</w:t>
      </w:r>
      <w:proofErr w:type="gramEnd"/>
    </w:p>
    <w:p w:rsidR="001D0CCB" w:rsidRDefault="001D0CCB" w:rsidP="001D0CCB">
      <w:pPr>
        <w:pStyle w:val="Titre3"/>
      </w:pPr>
    </w:p>
    <w:p w:rsidR="001D0CCB" w:rsidRDefault="001D0CCB" w:rsidP="001D0CCB">
      <w:pPr>
        <w:pStyle w:val="Titre3"/>
      </w:pPr>
      <w:bookmarkStart w:id="33" w:name="_Toc430965386"/>
      <w:r>
        <w:t>Difficultés rencontrées</w:t>
      </w:r>
      <w:bookmarkEnd w:id="33"/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 xml:space="preserve">Nous avions eu des soucis pour l’utilisation de </w:t>
      </w:r>
      <w:proofErr w:type="spellStart"/>
      <w:r>
        <w:t>GitHub</w:t>
      </w:r>
      <w:proofErr w:type="spellEnd"/>
      <w:r>
        <w:t xml:space="preserve"> chez soi car nous n’avons pas assez chez soi.</w:t>
      </w:r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>Pour l’exercice 1 et 2n nous avions réussi à compléter le code mais sans savoir ce que c’est réellement.</w:t>
      </w:r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>Pour l’exercice 3, nous avions créé des filtres mais nous ne savions pas si les filtres que l’on a créés correspondent à ceux attendu pour le TP.</w:t>
      </w:r>
    </w:p>
    <w:p w:rsidR="00AD618B" w:rsidRDefault="00AD618B" w:rsidP="00F17C47">
      <w:pPr>
        <w:pStyle w:val="Paragraphedeliste"/>
        <w:numPr>
          <w:ilvl w:val="0"/>
          <w:numId w:val="17"/>
        </w:numPr>
      </w:pPr>
      <w:r>
        <w:t>Pour l’exercice4, nous n’</w:t>
      </w:r>
      <w:r w:rsidR="00BB2B1F">
        <w:t>av</w:t>
      </w:r>
      <w:r>
        <w:t xml:space="preserve">ons pas compris la gestion du menu car nous n’avons pas de </w:t>
      </w:r>
      <w:proofErr w:type="spellStart"/>
      <w:r>
        <w:t>view</w:t>
      </w:r>
      <w:proofErr w:type="spellEnd"/>
      <w:r>
        <w:t xml:space="preserve"> mais un frame qui contient des </w:t>
      </w:r>
      <w:proofErr w:type="spellStart"/>
      <w:r>
        <w:t>contentPane</w:t>
      </w:r>
      <w:proofErr w:type="spellEnd"/>
      <w:r>
        <w:t xml:space="preserve">. Nous ne savions pas si c’est la classe Frame à modifier car on ne </w:t>
      </w:r>
      <w:r w:rsidR="00EF729B">
        <w:t>retrouve</w:t>
      </w:r>
      <w:r>
        <w:t xml:space="preserve"> pas </w:t>
      </w:r>
      <w:proofErr w:type="spellStart"/>
      <w:r>
        <w:t>menuitems</w:t>
      </w:r>
      <w:proofErr w:type="spellEnd"/>
      <w:r>
        <w:t>.</w:t>
      </w:r>
    </w:p>
    <w:p w:rsidR="00AD618B" w:rsidRPr="00AD618B" w:rsidRDefault="00AD618B" w:rsidP="00AD618B">
      <w:bookmarkStart w:id="34" w:name="_GoBack"/>
      <w:bookmarkEnd w:id="34"/>
    </w:p>
    <w:p w:rsidR="007F2214" w:rsidRPr="00F223C8" w:rsidRDefault="007F2214">
      <w:pPr>
        <w:rPr>
          <w:noProof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35" w:name="_Toc430965387"/>
      <w:r w:rsidRPr="00F223C8">
        <w:rPr>
          <w:noProof/>
        </w:rPr>
        <w:lastRenderedPageBreak/>
        <w:t>TD/TP 4 –</w:t>
      </w:r>
      <w:r w:rsidR="00F223C8">
        <w:rPr>
          <w:noProof/>
        </w:rPr>
        <w:t xml:space="preserve"> Les entrées / sorties</w:t>
      </w:r>
      <w:bookmarkEnd w:id="35"/>
    </w:p>
    <w:p w:rsidR="00A04B36" w:rsidRDefault="00A04B36" w:rsidP="00A04B36"/>
    <w:p w:rsidR="00A749E7" w:rsidRDefault="00A749E7" w:rsidP="00D22DC9">
      <w:pPr>
        <w:pStyle w:val="Titre2"/>
      </w:pPr>
      <w:bookmarkStart w:id="36" w:name="_Toc430965388"/>
      <w:r>
        <w:t>Exercices</w:t>
      </w:r>
      <w:bookmarkEnd w:id="36"/>
    </w:p>
    <w:p w:rsidR="005A1EE1" w:rsidRDefault="005A1EE1" w:rsidP="00A749E7">
      <w:pPr>
        <w:pStyle w:val="Titre3"/>
      </w:pPr>
    </w:p>
    <w:p w:rsidR="00A04B36" w:rsidRDefault="00FD6EA4" w:rsidP="00A749E7">
      <w:pPr>
        <w:pStyle w:val="Titre3"/>
      </w:pPr>
      <w:bookmarkStart w:id="37" w:name="_Toc430965389"/>
      <w:r>
        <w:t xml:space="preserve">Exercice </w:t>
      </w:r>
      <w:r w:rsidR="00A03EC0">
        <w:t>1</w:t>
      </w:r>
      <w:r>
        <w:t xml:space="preserve"> : </w:t>
      </w:r>
      <w:r w:rsidR="00A04B36">
        <w:t>Lire &amp; écrire un fichier XML</w:t>
      </w:r>
      <w:bookmarkEnd w:id="37"/>
    </w:p>
    <w:p w:rsidR="00900C41" w:rsidRDefault="00900C41" w:rsidP="005A3FA0">
      <w:pPr>
        <w:pStyle w:val="Paragraphedeliste"/>
        <w:numPr>
          <w:ilvl w:val="0"/>
          <w:numId w:val="26"/>
        </w:numPr>
      </w:pPr>
      <w:r>
        <w:t>Sauvegarder le contenu de l’application (agenda) dans un fichier XML.</w:t>
      </w:r>
    </w:p>
    <w:p w:rsidR="00B236BA" w:rsidRDefault="005A3FA0" w:rsidP="00B236BA">
      <w:pPr>
        <w:pStyle w:val="Paragraphedeliste"/>
        <w:numPr>
          <w:ilvl w:val="0"/>
          <w:numId w:val="26"/>
        </w:numPr>
      </w:pPr>
      <w:r>
        <w:t xml:space="preserve">Utiliser </w:t>
      </w:r>
      <w:proofErr w:type="spellStart"/>
      <w:r w:rsidRPr="005A3FA0">
        <w:rPr>
          <w:b/>
          <w:i/>
        </w:rPr>
        <w:t>CommanLineParser</w:t>
      </w:r>
      <w:proofErr w:type="spellEnd"/>
      <w:r>
        <w:t xml:space="preserve"> (TP3) avec l’option </w:t>
      </w:r>
      <w:r w:rsidRPr="005A3FA0">
        <w:rPr>
          <w:b/>
          <w:i/>
        </w:rPr>
        <w:t>–</w:t>
      </w:r>
      <w:proofErr w:type="spellStart"/>
      <w:r w:rsidRPr="005A3FA0">
        <w:rPr>
          <w:b/>
          <w:i/>
        </w:rPr>
        <w:t>project</w:t>
      </w:r>
      <w:proofErr w:type="spellEnd"/>
      <w:r w:rsidRPr="005A3FA0">
        <w:rPr>
          <w:b/>
          <w:i/>
        </w:rPr>
        <w:t>=&lt;FILE&gt;</w:t>
      </w:r>
      <w:r>
        <w:t xml:space="preserve"> pour pouvoir charger un contenu d’application préalablement sauvegarder</w:t>
      </w:r>
      <w:r w:rsidR="00B11222">
        <w:t>.</w:t>
      </w:r>
    </w:p>
    <w:p w:rsidR="00A04B36" w:rsidRDefault="00A04B36" w:rsidP="00A749E7">
      <w:pPr>
        <w:pStyle w:val="Titre3"/>
      </w:pPr>
    </w:p>
    <w:p w:rsidR="00A03EC0" w:rsidRDefault="00A03EC0" w:rsidP="00A03EC0">
      <w:pPr>
        <w:pStyle w:val="Titre3"/>
      </w:pPr>
      <w:bookmarkStart w:id="38" w:name="_Toc430965390"/>
      <w:r>
        <w:t>Exercice 2: Créer et lire un fichier de configuration pour une application</w:t>
      </w:r>
      <w:bookmarkEnd w:id="38"/>
    </w:p>
    <w:p w:rsidR="004D462A" w:rsidRDefault="00CD4A20" w:rsidP="004D462A">
      <w:pPr>
        <w:pStyle w:val="Paragraphedeliste"/>
        <w:numPr>
          <w:ilvl w:val="0"/>
          <w:numId w:val="27"/>
        </w:numPr>
      </w:pPr>
      <w:r>
        <w:t>La configuration doit contenir le chemin du fichier de log</w:t>
      </w:r>
      <w:r w:rsidR="00161023">
        <w:t xml:space="preserve"> </w:t>
      </w:r>
      <w:r w:rsidR="004F7870">
        <w:t>et le chemin d’un dossier temporaire</w:t>
      </w:r>
      <w:r w:rsidR="00F13224">
        <w:t xml:space="preserve"> (il faudra donc ajouter dans la session la possibilité de </w:t>
      </w:r>
      <w:proofErr w:type="spellStart"/>
      <w:r w:rsidR="00F13224">
        <w:rPr>
          <w:b/>
          <w:i/>
        </w:rPr>
        <w:t>loggé</w:t>
      </w:r>
      <w:proofErr w:type="spellEnd"/>
      <w:r w:rsidR="00F13224">
        <w:t xml:space="preserve"> dans un fichier et les accesseurs fournissant le ch</w:t>
      </w:r>
      <w:r w:rsidR="004D462A">
        <w:t>emin vers ce dossier temporaire</w:t>
      </w:r>
      <w:r w:rsidR="00F13224">
        <w:t>)</w:t>
      </w:r>
    </w:p>
    <w:p w:rsidR="004F7870" w:rsidRPr="00900C41" w:rsidRDefault="00064074" w:rsidP="004D462A">
      <w:pPr>
        <w:pStyle w:val="Paragraphedeliste"/>
        <w:numPr>
          <w:ilvl w:val="0"/>
          <w:numId w:val="27"/>
        </w:numPr>
      </w:pPr>
      <w:r>
        <w:t xml:space="preserve">Utiliser </w:t>
      </w:r>
      <w:proofErr w:type="spellStart"/>
      <w:r w:rsidRPr="004D462A">
        <w:rPr>
          <w:b/>
          <w:i/>
        </w:rPr>
        <w:t>CommanLineParser</w:t>
      </w:r>
      <w:proofErr w:type="spellEnd"/>
      <w:r>
        <w:t xml:space="preserve"> (TP3) avec l’option </w:t>
      </w:r>
      <w:r w:rsidRPr="004D462A">
        <w:rPr>
          <w:b/>
          <w:i/>
        </w:rPr>
        <w:t>–config=&lt;FILE&gt;</w:t>
      </w:r>
      <w:r>
        <w:t xml:space="preserve"> pour pouvoir charger </w:t>
      </w:r>
      <w:r w:rsidR="00F8215C">
        <w:t>une configuration</w:t>
      </w:r>
    </w:p>
    <w:p w:rsidR="00A03EC0" w:rsidRPr="00A03EC0" w:rsidRDefault="00A03EC0" w:rsidP="00A03EC0"/>
    <w:p w:rsidR="00A04B36" w:rsidRDefault="00FD6EA4" w:rsidP="00A749E7">
      <w:pPr>
        <w:pStyle w:val="Titre3"/>
      </w:pPr>
      <w:bookmarkStart w:id="39" w:name="_Toc430965391"/>
      <w:r>
        <w:t xml:space="preserve">Exercice 3 : </w:t>
      </w:r>
      <w:r w:rsidR="0012379C">
        <w:t>Sauvegarder et charger l’état d’une application</w:t>
      </w:r>
      <w:bookmarkEnd w:id="39"/>
    </w:p>
    <w:p w:rsidR="00DC25D3" w:rsidRDefault="00900C41" w:rsidP="00900C41">
      <w:r>
        <w:t xml:space="preserve">Sérialiser les objets contenant de l’information </w:t>
      </w:r>
      <w:r w:rsidR="00F13224">
        <w:t>dans l</w:t>
      </w:r>
      <w:r w:rsidR="004D462A">
        <w:t>e dossier temporaire (initialiser avec la configuration)</w:t>
      </w:r>
    </w:p>
    <w:p w:rsidR="00900C41" w:rsidRPr="00900C41" w:rsidRDefault="00900C41" w:rsidP="00900C41"/>
    <w:p w:rsidR="00DC25D3" w:rsidRDefault="00FD6EA4" w:rsidP="00A749E7">
      <w:pPr>
        <w:pStyle w:val="Titre3"/>
      </w:pPr>
      <w:bookmarkStart w:id="40" w:name="_Toc430965392"/>
      <w:r>
        <w:t>Exercice 4 : GUI</w:t>
      </w:r>
      <w:bookmarkEnd w:id="40"/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Lire et visualiser une aide HTML (vous pouvez activer le </w:t>
      </w:r>
      <w:proofErr w:type="spellStart"/>
      <w:r w:rsidRPr="00900C41">
        <w:rPr>
          <w:b/>
          <w:i/>
        </w:rPr>
        <w:t>menuitem</w:t>
      </w:r>
      <w:proofErr w:type="spellEnd"/>
      <w:r>
        <w:t xml:space="preserve"> ‘help’</w:t>
      </w:r>
      <w:r w:rsidR="00DA6C0D">
        <w:t xml:space="preserve"> et ‘about’</w:t>
      </w:r>
      <w:r>
        <w:t>)</w:t>
      </w:r>
    </w:p>
    <w:p w:rsidR="00900C41" w:rsidRDefault="00900C41" w:rsidP="00900C41">
      <w:pPr>
        <w:pStyle w:val="Paragraphedeliste"/>
        <w:numPr>
          <w:ilvl w:val="0"/>
          <w:numId w:val="17"/>
        </w:numPr>
      </w:pPr>
      <w:r>
        <w:t xml:space="preserve">Activer les </w:t>
      </w:r>
      <w:proofErr w:type="spellStart"/>
      <w:r w:rsidRPr="00900C41">
        <w:rPr>
          <w:b/>
          <w:i/>
        </w:rPr>
        <w:t>menuitem</w:t>
      </w:r>
      <w:r>
        <w:rPr>
          <w:b/>
          <w:i/>
        </w:rPr>
        <w:t>s</w:t>
      </w:r>
      <w:proofErr w:type="spellEnd"/>
      <w:r>
        <w:t xml:space="preserve"> ‘</w:t>
      </w:r>
      <w:proofErr w:type="spellStart"/>
      <w:r>
        <w:t>save</w:t>
      </w:r>
      <w:proofErr w:type="spellEnd"/>
      <w:r>
        <w:t>’ et ‘</w:t>
      </w:r>
      <w:proofErr w:type="spellStart"/>
      <w:r>
        <w:t>load</w:t>
      </w:r>
      <w:proofErr w:type="spellEnd"/>
      <w:r>
        <w:t>’</w:t>
      </w:r>
    </w:p>
    <w:p w:rsidR="009907F1" w:rsidRPr="00900C41" w:rsidRDefault="009907F1" w:rsidP="00900C41">
      <w:pPr>
        <w:pStyle w:val="Paragraphedeliste"/>
        <w:numPr>
          <w:ilvl w:val="0"/>
          <w:numId w:val="17"/>
        </w:numPr>
      </w:pPr>
      <w:r>
        <w:t xml:space="preserve">Ajouter une interface permettant d’ajouter/modifier une personne (ces informations seront sauvegardées à part dans un fichier XML) </w:t>
      </w:r>
    </w:p>
    <w:p w:rsidR="00B236BA" w:rsidRDefault="00B236BA" w:rsidP="00B236BA"/>
    <w:p w:rsidR="00B236BA" w:rsidRDefault="00B236BA" w:rsidP="009E7824">
      <w:pPr>
        <w:pStyle w:val="Titre3"/>
      </w:pPr>
      <w:bookmarkStart w:id="41" w:name="_Toc430965393"/>
      <w:r>
        <w:t>Exercice 5 - facultatif: Base de données</w:t>
      </w:r>
      <w:bookmarkEnd w:id="41"/>
      <w:r>
        <w:t xml:space="preserve"> </w:t>
      </w:r>
    </w:p>
    <w:p w:rsidR="00B236BA" w:rsidRDefault="00B236BA" w:rsidP="00900C41">
      <w:r>
        <w:t xml:space="preserve">Vous pouvez ajouter une fonctionnalité offrant la possibilité d’effectuer une sauvegarde dans une base de données. </w:t>
      </w:r>
    </w:p>
    <w:p w:rsidR="00B236BA" w:rsidRDefault="00B236BA" w:rsidP="00900C41"/>
    <w:p w:rsidR="009A07B6" w:rsidRDefault="009A07B6" w:rsidP="009A07B6">
      <w:pPr>
        <w:pStyle w:val="Titre2"/>
      </w:pPr>
      <w:bookmarkStart w:id="42" w:name="_Toc430965394"/>
      <w:r>
        <w:t>Aide</w:t>
      </w:r>
      <w:bookmarkEnd w:id="42"/>
    </w:p>
    <w:p w:rsidR="004D7D28" w:rsidRDefault="009A07B6" w:rsidP="004D7D28">
      <w:pPr>
        <w:pStyle w:val="Paragraphedeliste"/>
        <w:numPr>
          <w:ilvl w:val="0"/>
          <w:numId w:val="30"/>
        </w:numPr>
        <w:rPr>
          <w:rStyle w:val="Lienhypertexte"/>
        </w:rPr>
      </w:pPr>
      <w:r>
        <w:t xml:space="preserve">Afficher de l’HTML : </w:t>
      </w:r>
      <w:hyperlink r:id="rId26" w:history="1">
        <w:r w:rsidRPr="00BF3E86">
          <w:rPr>
            <w:rStyle w:val="Lienhypertexte"/>
          </w:rPr>
          <w:t>http://alvinalexander.com/blog/post/jfc-swing/how-create-simple-swing-html-viewer-browser-java</w:t>
        </w:r>
      </w:hyperlink>
    </w:p>
    <w:p w:rsidR="004D7D28" w:rsidRPr="004D7D28" w:rsidRDefault="004D7D28" w:rsidP="004D7D28">
      <w:pPr>
        <w:pStyle w:val="Paragraphedeliste"/>
        <w:numPr>
          <w:ilvl w:val="0"/>
          <w:numId w:val="29"/>
        </w:numPr>
        <w:rPr>
          <w:rStyle w:val="Lienhypertexte"/>
          <w:color w:val="auto"/>
          <w:u w:val="none"/>
        </w:rPr>
      </w:pPr>
      <w:r w:rsidRPr="004D7D28">
        <w:rPr>
          <w:rStyle w:val="Lienhypertexte"/>
          <w:color w:val="auto"/>
          <w:u w:val="none"/>
        </w:rPr>
        <w:t xml:space="preserve">Base de données : </w:t>
      </w:r>
      <w:hyperlink r:id="rId27" w:history="1">
        <w:r w:rsidRPr="00EA4BED">
          <w:rPr>
            <w:rStyle w:val="Lienhypertexte"/>
          </w:rPr>
          <w:t>http://www.tutorialspoint.com/sqlite/sqlite_java.htm</w:t>
        </w:r>
      </w:hyperlink>
    </w:p>
    <w:p w:rsidR="00A04B36" w:rsidRPr="00A04B36" w:rsidRDefault="00A04B36" w:rsidP="00A04B36"/>
    <w:p w:rsidR="00A749E7" w:rsidRDefault="00A749E7" w:rsidP="00D22DC9">
      <w:pPr>
        <w:pStyle w:val="Titre2"/>
      </w:pPr>
      <w:bookmarkStart w:id="43" w:name="_Toc430965395"/>
      <w:r>
        <w:t>Rapport</w:t>
      </w:r>
      <w:bookmarkEnd w:id="43"/>
    </w:p>
    <w:p w:rsidR="00A749E7" w:rsidRDefault="00A749E7" w:rsidP="00A749E7"/>
    <w:p w:rsidR="00A749E7" w:rsidRDefault="00A749E7" w:rsidP="00A749E7">
      <w:pPr>
        <w:pStyle w:val="Titre3"/>
      </w:pPr>
      <w:bookmarkStart w:id="44" w:name="_Toc430965396"/>
      <w:r>
        <w:t>Description des travaux</w:t>
      </w:r>
      <w:bookmarkEnd w:id="44"/>
    </w:p>
    <w:p w:rsidR="00A749E7" w:rsidRDefault="00A749E7" w:rsidP="00A749E7">
      <w:pPr>
        <w:pStyle w:val="Titre3"/>
      </w:pPr>
    </w:p>
    <w:p w:rsidR="00A749E7" w:rsidRDefault="00A749E7" w:rsidP="00A749E7">
      <w:pPr>
        <w:pStyle w:val="Titre3"/>
      </w:pPr>
      <w:bookmarkStart w:id="45" w:name="_Toc430965397"/>
      <w:r>
        <w:t>Difficultés rencontrées</w:t>
      </w:r>
      <w:bookmarkEnd w:id="45"/>
    </w:p>
    <w:p w:rsidR="007F2214" w:rsidRPr="00F223C8" w:rsidRDefault="007F2214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32"/>
          <w:szCs w:val="32"/>
        </w:rPr>
      </w:pPr>
      <w:r w:rsidRPr="00F223C8">
        <w:rPr>
          <w:noProof/>
        </w:rPr>
        <w:br w:type="page"/>
      </w:r>
    </w:p>
    <w:p w:rsidR="00925F56" w:rsidRDefault="00925F56" w:rsidP="00925F56">
      <w:pPr>
        <w:pStyle w:val="Titre1"/>
        <w:rPr>
          <w:noProof/>
        </w:rPr>
      </w:pPr>
      <w:bookmarkStart w:id="46" w:name="_Toc430965398"/>
      <w:r w:rsidRPr="00F223C8">
        <w:rPr>
          <w:noProof/>
        </w:rPr>
        <w:lastRenderedPageBreak/>
        <w:t>TD/TP 5 –</w:t>
      </w:r>
      <w:r w:rsidR="00F223C8">
        <w:rPr>
          <w:noProof/>
        </w:rPr>
        <w:t xml:space="preserve"> </w:t>
      </w:r>
      <w:r w:rsidR="00F223C8" w:rsidRPr="00F223C8">
        <w:rPr>
          <w:i/>
          <w:noProof/>
        </w:rPr>
        <w:t>Threads</w:t>
      </w:r>
      <w:r w:rsidR="00F223C8">
        <w:rPr>
          <w:noProof/>
        </w:rPr>
        <w:t xml:space="preserve"> &amp; Calcul distribué</w:t>
      </w:r>
      <w:bookmarkEnd w:id="46"/>
    </w:p>
    <w:p w:rsidR="00A04B36" w:rsidRPr="00A04B36" w:rsidRDefault="00A04B36" w:rsidP="00D22DC9">
      <w:pPr>
        <w:pStyle w:val="Titre2"/>
      </w:pPr>
    </w:p>
    <w:p w:rsidR="00D27CBA" w:rsidRDefault="00D27CBA" w:rsidP="00D22DC9">
      <w:pPr>
        <w:pStyle w:val="Titre2"/>
        <w:rPr>
          <w:noProof/>
        </w:rPr>
      </w:pPr>
      <w:bookmarkStart w:id="47" w:name="_Toc430965399"/>
      <w:r>
        <w:rPr>
          <w:noProof/>
        </w:rPr>
        <w:t>Exercices</w:t>
      </w:r>
      <w:bookmarkEnd w:id="47"/>
    </w:p>
    <w:p w:rsidR="00D27CBA" w:rsidRDefault="00D27CBA" w:rsidP="00D27CBA">
      <w:pPr>
        <w:pStyle w:val="Titre3"/>
        <w:rPr>
          <w:noProof/>
        </w:rPr>
      </w:pPr>
    </w:p>
    <w:p w:rsidR="007A3071" w:rsidRDefault="00FD6EA4" w:rsidP="00D27CBA">
      <w:pPr>
        <w:pStyle w:val="Titre3"/>
        <w:rPr>
          <w:noProof/>
        </w:rPr>
      </w:pPr>
      <w:bookmarkStart w:id="48" w:name="_Toc430965400"/>
      <w:r>
        <w:rPr>
          <w:noProof/>
        </w:rPr>
        <w:t xml:space="preserve">Exercice 1 : </w:t>
      </w:r>
      <w:r w:rsidR="00A04B36">
        <w:rPr>
          <w:noProof/>
        </w:rPr>
        <w:t>Sauvegarde en tâche de fond</w:t>
      </w:r>
      <w:bookmarkEnd w:id="48"/>
    </w:p>
    <w:p w:rsidR="0062567B" w:rsidRPr="0062567B" w:rsidRDefault="0062567B" w:rsidP="0062567B">
      <w:r>
        <w:t>En utilisant un Thread et le système de sauvegarde du TD/TP 4 (exercice 1), sauvegarder le projet toute les minute</w:t>
      </w:r>
      <w:r w:rsidR="00ED0B13">
        <w:t>s.</w:t>
      </w:r>
    </w:p>
    <w:p w:rsidR="00766EE3" w:rsidRDefault="00766EE3" w:rsidP="00766EE3"/>
    <w:p w:rsidR="00766EE3" w:rsidRDefault="00766EE3" w:rsidP="00766EE3">
      <w:pPr>
        <w:pStyle w:val="Titre3"/>
        <w:rPr>
          <w:b/>
          <w:i/>
          <w:noProof/>
        </w:rPr>
      </w:pPr>
      <w:bookmarkStart w:id="49" w:name="_Toc430965401"/>
      <w:r>
        <w:rPr>
          <w:noProof/>
        </w:rPr>
        <w:t xml:space="preserve">Exercice 2 : </w:t>
      </w:r>
      <w:r>
        <w:rPr>
          <w:b/>
          <w:i/>
          <w:noProof/>
        </w:rPr>
        <w:t>ShutdownHook</w:t>
      </w:r>
      <w:bookmarkEnd w:id="49"/>
    </w:p>
    <w:p w:rsidR="007C1762" w:rsidRPr="007C1762" w:rsidRDefault="007C1762" w:rsidP="007C1762">
      <w:r>
        <w:t xml:space="preserve">En utilisant le code implémenté dans le TD/TP 4 (exercice 3) écrire une </w:t>
      </w:r>
      <w:proofErr w:type="spellStart"/>
      <w:r w:rsidRPr="007C1762">
        <w:rPr>
          <w:b/>
          <w:i/>
        </w:rPr>
        <w:t>ShutdownHook</w:t>
      </w:r>
      <w:proofErr w:type="spellEnd"/>
      <w:r>
        <w:t xml:space="preserve"> pour faire un système de reprise sur erreur en cas de crash</w:t>
      </w:r>
      <w:r w:rsidR="00F336D6">
        <w:t>.</w:t>
      </w:r>
    </w:p>
    <w:p w:rsidR="00A92C9A" w:rsidRPr="00A92C9A" w:rsidRDefault="00A92C9A" w:rsidP="00D27CBA">
      <w:pPr>
        <w:pStyle w:val="Titre3"/>
      </w:pPr>
    </w:p>
    <w:p w:rsidR="00A92C9A" w:rsidRDefault="00FD6EA4" w:rsidP="00D27CBA">
      <w:pPr>
        <w:pStyle w:val="Titre3"/>
      </w:pPr>
      <w:bookmarkStart w:id="50" w:name="_Toc430965402"/>
      <w:r>
        <w:t xml:space="preserve">Exercice 2 : </w:t>
      </w:r>
      <w:r w:rsidR="00A92C9A">
        <w:t>Lancer des calculs distribués</w:t>
      </w:r>
      <w:bookmarkEnd w:id="50"/>
    </w:p>
    <w:p w:rsidR="00D56E00" w:rsidRDefault="00D56E00" w:rsidP="00D56E00">
      <w:r>
        <w:t xml:space="preserve">Dans le TP2 nous avons créé un Filtre, il s’agit ‘de l’externaliser’ afin que les </w:t>
      </w:r>
      <w:r w:rsidR="00715119">
        <w:t xml:space="preserve">recherches selon un critère (qui peut être complexe) soient </w:t>
      </w:r>
      <w:r w:rsidR="00082025">
        <w:t>effectuées</w:t>
      </w:r>
      <w:r w:rsidR="00715119">
        <w:t xml:space="preserve"> sur une autre machine</w:t>
      </w:r>
      <w:r w:rsidR="004652DE">
        <w:t>.</w:t>
      </w:r>
    </w:p>
    <w:p w:rsidR="00AF4656" w:rsidRDefault="00AF4656" w:rsidP="00D56E00">
      <w:r>
        <w:t xml:space="preserve">Cette fonctionnalité ne doit en rien casser l’existant : l’utilisateur devra pouvoir utiliser des calculs externalisés ou bien ses propres ressources. </w:t>
      </w:r>
    </w:p>
    <w:p w:rsidR="007D0F5E" w:rsidRPr="00D56E00" w:rsidRDefault="007D0F5E" w:rsidP="00D56E00">
      <w:r>
        <w:t>Ajouter dans le fichier de configuration l’adresse du server RMI, avec un booléen permettant d’activer (ou de désactiver) la fonctionnalité.</w:t>
      </w:r>
    </w:p>
    <w:p w:rsidR="00137621" w:rsidRDefault="00137621" w:rsidP="00D27CBA">
      <w:pPr>
        <w:pStyle w:val="Titre3"/>
      </w:pPr>
    </w:p>
    <w:p w:rsidR="00137621" w:rsidRPr="00137621" w:rsidRDefault="00FD6EA4" w:rsidP="00D27CBA">
      <w:pPr>
        <w:pStyle w:val="Titre3"/>
      </w:pPr>
      <w:bookmarkStart w:id="51" w:name="_Toc430965403"/>
      <w:r>
        <w:t xml:space="preserve">Exercice 3 : </w:t>
      </w:r>
      <w:r w:rsidR="00137621">
        <w:t>GUI – configuration</w:t>
      </w:r>
      <w:bookmarkEnd w:id="51"/>
    </w:p>
    <w:p w:rsidR="00A92C9A" w:rsidRPr="00E8066F" w:rsidRDefault="00082025" w:rsidP="00A92C9A">
      <w:r>
        <w:t>Créer une ‘</w:t>
      </w:r>
      <w:proofErr w:type="spellStart"/>
      <w:r w:rsidRPr="00082025">
        <w:rPr>
          <w:b/>
          <w:i/>
        </w:rPr>
        <w:t>DialogBox</w:t>
      </w:r>
      <w:proofErr w:type="spellEnd"/>
      <w:r>
        <w:t xml:space="preserve">’ </w:t>
      </w:r>
      <w:r w:rsidRPr="00082025">
        <w:rPr>
          <w:i/>
        </w:rPr>
        <w:t>Settings</w:t>
      </w:r>
      <w:r>
        <w:t xml:space="preserve"> permettant de configurer</w:t>
      </w:r>
      <w:r w:rsidR="00C73BAF">
        <w:t xml:space="preserve"> entre autre</w:t>
      </w:r>
      <w:r>
        <w:t xml:space="preserve"> l’</w:t>
      </w:r>
      <w:proofErr w:type="spellStart"/>
      <w:r w:rsidRPr="00AF4656">
        <w:rPr>
          <w:b/>
          <w:i/>
        </w:rPr>
        <w:t>autosave</w:t>
      </w:r>
      <w:proofErr w:type="spellEnd"/>
      <w:r w:rsidR="00C73BAF">
        <w:t xml:space="preserve"> </w:t>
      </w:r>
      <w:r w:rsidR="00E8066F">
        <w:t>(est-ce que l’</w:t>
      </w:r>
      <w:proofErr w:type="spellStart"/>
      <w:r w:rsidR="00E8066F">
        <w:rPr>
          <w:b/>
          <w:i/>
        </w:rPr>
        <w:t>autosave</w:t>
      </w:r>
      <w:proofErr w:type="spellEnd"/>
      <w:r w:rsidR="00E8066F">
        <w:t xml:space="preserve"> est activé ? à quelle fréquence ?).</w:t>
      </w:r>
    </w:p>
    <w:p w:rsidR="00082025" w:rsidRPr="00082025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Cette ‘</w:t>
      </w:r>
      <w:proofErr w:type="spellStart"/>
      <w:r w:rsidRPr="00082025">
        <w:rPr>
          <w:b/>
          <w:i/>
        </w:rPr>
        <w:t>DialogBox</w:t>
      </w:r>
      <w:proofErr w:type="spellEnd"/>
      <w:r>
        <w:t>’ devra être accessible depuis le menu (</w:t>
      </w:r>
      <w:proofErr w:type="spellStart"/>
      <w:r w:rsidRPr="00843C08">
        <w:rPr>
          <w:b/>
          <w:i/>
        </w:rPr>
        <w:t>edit</w:t>
      </w:r>
      <w:proofErr w:type="spellEnd"/>
      <w:r w:rsidRPr="00843C08">
        <w:rPr>
          <w:b/>
          <w:i/>
        </w:rPr>
        <w:t>-&gt;settings</w:t>
      </w:r>
      <w:r>
        <w:t>)</w:t>
      </w:r>
    </w:p>
    <w:p w:rsidR="00082025" w:rsidRPr="004652DE" w:rsidRDefault="00082025" w:rsidP="00082025">
      <w:pPr>
        <w:pStyle w:val="Paragraphedeliste"/>
        <w:numPr>
          <w:ilvl w:val="0"/>
          <w:numId w:val="16"/>
        </w:numPr>
        <w:rPr>
          <w:b/>
        </w:rPr>
      </w:pPr>
      <w:r>
        <w:t>La configuration devra être sauvegardée d</w:t>
      </w:r>
      <w:r w:rsidR="002234D7">
        <w:t>ans un fichier de configuration</w:t>
      </w:r>
    </w:p>
    <w:p w:rsidR="004652DE" w:rsidRPr="00AF58E1" w:rsidRDefault="004652DE" w:rsidP="00082025">
      <w:pPr>
        <w:pStyle w:val="Paragraphedeliste"/>
        <w:numPr>
          <w:ilvl w:val="0"/>
          <w:numId w:val="16"/>
        </w:numPr>
        <w:rPr>
          <w:b/>
        </w:rPr>
      </w:pPr>
      <w:r>
        <w:t xml:space="preserve">Les </w:t>
      </w:r>
      <w:r w:rsidRPr="00D234ED">
        <w:rPr>
          <w:b/>
          <w:i/>
        </w:rPr>
        <w:t>settings</w:t>
      </w:r>
      <w:r>
        <w:t xml:space="preserve"> ne concernent pas uniquement la sauvegarde : ajouter d’autre settings (comme le chemin pour le fichier log</w:t>
      </w:r>
      <w:r w:rsidR="001B226D">
        <w:t>, l’adresse du server RMI</w:t>
      </w:r>
      <w:r>
        <w:t xml:space="preserve"> ou encore la langue par exemple)</w:t>
      </w:r>
    </w:p>
    <w:p w:rsidR="00AF58E1" w:rsidRPr="00082025" w:rsidRDefault="00AF58E1" w:rsidP="00AF58E1">
      <w:pPr>
        <w:pStyle w:val="Paragraphedeliste"/>
        <w:ind w:left="1068"/>
        <w:rPr>
          <w:b/>
        </w:rPr>
      </w:pPr>
    </w:p>
    <w:p w:rsidR="00A04B36" w:rsidRDefault="00A04B36" w:rsidP="00D22DC9">
      <w:pPr>
        <w:pStyle w:val="Titre2"/>
        <w:rPr>
          <w:noProof/>
        </w:rPr>
      </w:pPr>
    </w:p>
    <w:p w:rsidR="00D27CBA" w:rsidRDefault="00D27CBA" w:rsidP="00D22DC9">
      <w:pPr>
        <w:pStyle w:val="Titre2"/>
      </w:pPr>
      <w:bookmarkStart w:id="52" w:name="_Toc430965404"/>
      <w:r>
        <w:t>Rapport</w:t>
      </w:r>
      <w:bookmarkEnd w:id="52"/>
    </w:p>
    <w:p w:rsidR="00D27CBA" w:rsidRDefault="00D27CBA" w:rsidP="00D27CBA"/>
    <w:p w:rsidR="00D27CBA" w:rsidRDefault="00D27CBA" w:rsidP="00D27CBA">
      <w:pPr>
        <w:pStyle w:val="Titre3"/>
      </w:pPr>
      <w:bookmarkStart w:id="53" w:name="_Toc430965405"/>
      <w:r>
        <w:t>Description des travaux</w:t>
      </w:r>
      <w:bookmarkEnd w:id="53"/>
    </w:p>
    <w:p w:rsidR="00D27CBA" w:rsidRDefault="00D27CBA" w:rsidP="00D27CBA">
      <w:pPr>
        <w:pStyle w:val="Titre3"/>
      </w:pPr>
    </w:p>
    <w:p w:rsidR="00D27CBA" w:rsidRDefault="00D27CBA" w:rsidP="00D27CBA">
      <w:pPr>
        <w:pStyle w:val="Titre3"/>
      </w:pPr>
      <w:bookmarkStart w:id="54" w:name="_Toc430965406"/>
      <w:r>
        <w:t>Difficultés rencontrées</w:t>
      </w:r>
      <w:bookmarkEnd w:id="54"/>
    </w:p>
    <w:p w:rsidR="00D27CBA" w:rsidRDefault="00D27CBA">
      <w:pPr>
        <w:rPr>
          <w:rFonts w:asciiTheme="majorHAnsi" w:eastAsiaTheme="majorEastAsia" w:hAnsiTheme="majorHAnsi" w:cstheme="majorBidi"/>
          <w:noProof/>
          <w:color w:val="8C3314" w:themeColor="accent1" w:themeShade="BF"/>
          <w:sz w:val="26"/>
          <w:szCs w:val="26"/>
        </w:rPr>
      </w:pPr>
      <w:r>
        <w:rPr>
          <w:noProof/>
        </w:rPr>
        <w:br w:type="page"/>
      </w:r>
    </w:p>
    <w:p w:rsidR="007F2214" w:rsidRPr="00A04B36" w:rsidRDefault="007F2214" w:rsidP="00D22DC9">
      <w:pPr>
        <w:pStyle w:val="Titre2"/>
        <w:rPr>
          <w:noProof/>
        </w:rPr>
      </w:pPr>
    </w:p>
    <w:p w:rsidR="00925F56" w:rsidRDefault="00925F56" w:rsidP="00925F56">
      <w:pPr>
        <w:pStyle w:val="Titre1"/>
        <w:rPr>
          <w:noProof/>
        </w:rPr>
      </w:pPr>
      <w:bookmarkStart w:id="55" w:name="_Toc430965407"/>
      <w:r w:rsidRPr="00F223C8">
        <w:rPr>
          <w:noProof/>
        </w:rPr>
        <w:t>TD/TP 6 –</w:t>
      </w:r>
      <w:r w:rsidR="00F223C8">
        <w:rPr>
          <w:noProof/>
        </w:rPr>
        <w:t xml:space="preserve"> Les applications en réseau</w:t>
      </w:r>
      <w:bookmarkEnd w:id="55"/>
    </w:p>
    <w:p w:rsidR="00A92C9A" w:rsidRDefault="00A92C9A" w:rsidP="00A92C9A"/>
    <w:p w:rsidR="00024372" w:rsidRDefault="00024372" w:rsidP="00D22DC9">
      <w:pPr>
        <w:pStyle w:val="Titre2"/>
      </w:pPr>
      <w:bookmarkStart w:id="56" w:name="_Toc430965408"/>
      <w:r>
        <w:t>Exercices</w:t>
      </w:r>
      <w:bookmarkEnd w:id="56"/>
    </w:p>
    <w:p w:rsidR="00024372" w:rsidRDefault="00024372" w:rsidP="00024372">
      <w:pPr>
        <w:pStyle w:val="Titre3"/>
      </w:pPr>
    </w:p>
    <w:p w:rsidR="009E7824" w:rsidRPr="009E7824" w:rsidRDefault="00FD6EA4" w:rsidP="009E7824">
      <w:pPr>
        <w:pStyle w:val="Titre3"/>
        <w:rPr>
          <w:i/>
        </w:rPr>
      </w:pPr>
      <w:bookmarkStart w:id="57" w:name="_Toc430965409"/>
      <w:r>
        <w:t xml:space="preserve">Exercice 1 : </w:t>
      </w:r>
      <w:r w:rsidR="00A92C9A">
        <w:t xml:space="preserve">Créer une application de </w:t>
      </w:r>
      <w:r w:rsidR="00A92C9A">
        <w:rPr>
          <w:i/>
        </w:rPr>
        <w:t>Chat</w:t>
      </w:r>
      <w:bookmarkEnd w:id="57"/>
    </w:p>
    <w:p w:rsidR="009E7824" w:rsidRDefault="009E7824" w:rsidP="007D0F5E">
      <w:pPr>
        <w:pStyle w:val="Paragraphedeliste"/>
        <w:numPr>
          <w:ilvl w:val="0"/>
          <w:numId w:val="28"/>
        </w:numPr>
      </w:pPr>
      <w:r>
        <w:t>Prévoir un mode ‘</w:t>
      </w:r>
      <w:r>
        <w:rPr>
          <w:b/>
          <w:i/>
        </w:rPr>
        <w:t>public’</w:t>
      </w:r>
      <w:r>
        <w:t xml:space="preserve"> et ‘</w:t>
      </w:r>
      <w:proofErr w:type="spellStart"/>
      <w:r w:rsidRPr="009E7824">
        <w:rPr>
          <w:b/>
          <w:i/>
        </w:rPr>
        <w:t>private</w:t>
      </w:r>
      <w:proofErr w:type="spellEnd"/>
      <w:r>
        <w:t>’</w:t>
      </w:r>
    </w:p>
    <w:p w:rsidR="007D0F5E" w:rsidRPr="007D0F5E" w:rsidRDefault="007D0F5E" w:rsidP="007D0F5E">
      <w:pPr>
        <w:pStyle w:val="Paragraphedeliste"/>
        <w:numPr>
          <w:ilvl w:val="0"/>
          <w:numId w:val="28"/>
        </w:numPr>
      </w:pPr>
      <w:r>
        <w:t>Ajouter dans le fichier de configuration l’adresse et le port de votre server</w:t>
      </w:r>
    </w:p>
    <w:p w:rsidR="00A92C9A" w:rsidRDefault="00A92C9A" w:rsidP="00024372">
      <w:pPr>
        <w:pStyle w:val="Titre3"/>
      </w:pPr>
    </w:p>
    <w:p w:rsidR="00A92C9A" w:rsidRDefault="00FD6EA4" w:rsidP="00024372">
      <w:pPr>
        <w:pStyle w:val="Titre3"/>
        <w:rPr>
          <w:i/>
        </w:rPr>
      </w:pPr>
      <w:bookmarkStart w:id="58" w:name="_Toc430965410"/>
      <w:r>
        <w:t xml:space="preserve">Exercice </w:t>
      </w:r>
      <w:r w:rsidR="00236887">
        <w:t>2</w:t>
      </w:r>
      <w:r>
        <w:t xml:space="preserve"> : </w:t>
      </w:r>
      <w:r w:rsidR="00A92C9A">
        <w:t xml:space="preserve">Créer une </w:t>
      </w:r>
      <w:proofErr w:type="spellStart"/>
      <w:r w:rsidR="008C43F9">
        <w:rPr>
          <w:i/>
        </w:rPr>
        <w:t>S</w:t>
      </w:r>
      <w:r w:rsidR="00A92C9A">
        <w:rPr>
          <w:i/>
        </w:rPr>
        <w:t>houtbox</w:t>
      </w:r>
      <w:proofErr w:type="spellEnd"/>
      <w:r w:rsidR="00A92C9A">
        <w:rPr>
          <w:i/>
        </w:rPr>
        <w:t xml:space="preserve"> </w:t>
      </w:r>
      <w:r w:rsidR="00A92C9A">
        <w:t xml:space="preserve">avec une </w:t>
      </w:r>
      <w:r w:rsidR="00A92C9A" w:rsidRPr="00A92C9A">
        <w:rPr>
          <w:i/>
        </w:rPr>
        <w:t>servlet</w:t>
      </w:r>
      <w:r w:rsidR="00236887">
        <w:rPr>
          <w:i/>
        </w:rPr>
        <w:t xml:space="preserve"> (ou une page JSP)</w:t>
      </w:r>
      <w:bookmarkEnd w:id="58"/>
    </w:p>
    <w:p w:rsidR="009E7824" w:rsidRDefault="009E7824" w:rsidP="009E7824">
      <w:pPr>
        <w:pStyle w:val="Paragraphedeliste"/>
        <w:numPr>
          <w:ilvl w:val="0"/>
          <w:numId w:val="28"/>
        </w:numPr>
      </w:pPr>
      <w:r>
        <w:t xml:space="preserve">Cette </w:t>
      </w:r>
      <w:proofErr w:type="spellStart"/>
      <w:r>
        <w:rPr>
          <w:b/>
          <w:i/>
        </w:rPr>
        <w:t>shoutbox</w:t>
      </w:r>
      <w:proofErr w:type="spellEnd"/>
      <w:r>
        <w:rPr>
          <w:b/>
          <w:i/>
        </w:rPr>
        <w:t xml:space="preserve"> </w:t>
      </w:r>
      <w:r>
        <w:t xml:space="preserve"> devra se connecter au server pour afficher les </w:t>
      </w:r>
      <w:r w:rsidR="008D156F">
        <w:t>commentaires ‘public’ uniquement</w:t>
      </w:r>
    </w:p>
    <w:p w:rsidR="008D156F" w:rsidRPr="009E7824" w:rsidRDefault="008D156F" w:rsidP="009E7824">
      <w:pPr>
        <w:pStyle w:val="Paragraphedeliste"/>
        <w:numPr>
          <w:ilvl w:val="0"/>
          <w:numId w:val="28"/>
        </w:numPr>
      </w:pPr>
      <w:r>
        <w:t>Il sera aussi possible de poster un commentaire</w:t>
      </w:r>
    </w:p>
    <w:p w:rsidR="00D37A70" w:rsidRPr="00D37A70" w:rsidRDefault="00D37A70" w:rsidP="00D37A70"/>
    <w:p w:rsidR="00024372" w:rsidRDefault="009907F1" w:rsidP="009907F1">
      <w:pPr>
        <w:pStyle w:val="Titre2"/>
        <w:rPr>
          <w:noProof/>
        </w:rPr>
      </w:pPr>
      <w:r>
        <w:rPr>
          <w:noProof/>
        </w:rPr>
        <w:t>Aide</w:t>
      </w:r>
    </w:p>
    <w:p w:rsidR="009907F1" w:rsidRDefault="009907F1" w:rsidP="009907F1">
      <w:proofErr w:type="spellStart"/>
      <w:r w:rsidRPr="009907F1">
        <w:rPr>
          <w:b/>
          <w:i/>
        </w:rPr>
        <w:t>Shoutbox</w:t>
      </w:r>
      <w:proofErr w:type="spellEnd"/>
      <w:r>
        <w:t xml:space="preserve"> : </w:t>
      </w:r>
      <w:hyperlink r:id="rId28" w:history="1">
        <w:r w:rsidRPr="00A51173">
          <w:rPr>
            <w:rStyle w:val="Lienhypertexte"/>
          </w:rPr>
          <w:t>https://fr.wikipedia.org/wiki/Shoutbox</w:t>
        </w:r>
      </w:hyperlink>
    </w:p>
    <w:p w:rsidR="009907F1" w:rsidRPr="009907F1" w:rsidRDefault="009907F1" w:rsidP="009907F1"/>
    <w:p w:rsidR="00024372" w:rsidRDefault="00024372" w:rsidP="00D22DC9">
      <w:pPr>
        <w:pStyle w:val="Titre2"/>
      </w:pPr>
      <w:bookmarkStart w:id="59" w:name="_Toc430965411"/>
      <w:r>
        <w:t>Rapport</w:t>
      </w:r>
      <w:bookmarkEnd w:id="59"/>
    </w:p>
    <w:p w:rsidR="00024372" w:rsidRDefault="00024372" w:rsidP="00024372"/>
    <w:p w:rsidR="00024372" w:rsidRDefault="00024372" w:rsidP="00024372">
      <w:pPr>
        <w:pStyle w:val="Titre3"/>
      </w:pPr>
      <w:bookmarkStart w:id="60" w:name="_Toc430965412"/>
      <w:r>
        <w:t>Description des travaux</w:t>
      </w:r>
      <w:bookmarkEnd w:id="60"/>
    </w:p>
    <w:p w:rsidR="00024372" w:rsidRDefault="00024372" w:rsidP="00024372">
      <w:pPr>
        <w:pStyle w:val="Titre3"/>
      </w:pPr>
    </w:p>
    <w:p w:rsidR="00925F56" w:rsidRPr="00F223C8" w:rsidRDefault="00024372" w:rsidP="00FD6EA4">
      <w:pPr>
        <w:pStyle w:val="Titre3"/>
      </w:pPr>
      <w:bookmarkStart w:id="61" w:name="_Toc430965413"/>
      <w:r>
        <w:t>Difficultés rencontrées</w:t>
      </w:r>
      <w:bookmarkEnd w:id="61"/>
    </w:p>
    <w:p w:rsidR="002D4303" w:rsidRPr="00F223C8" w:rsidRDefault="002D4303" w:rsidP="002D4303">
      <w:pPr>
        <w:rPr>
          <w:noProof/>
        </w:rPr>
      </w:pPr>
    </w:p>
    <w:sectPr w:rsidR="002D4303" w:rsidRPr="00F223C8" w:rsidSect="00925F56">
      <w:headerReference w:type="default" r:id="rId29"/>
      <w:pgSz w:w="11901" w:h="16817"/>
      <w:pgMar w:top="720" w:right="720" w:bottom="720" w:left="720" w:header="227" w:footer="284" w:gutter="0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0AF3" w:rsidRDefault="00640AF3" w:rsidP="006651C9">
      <w:r>
        <w:separator/>
      </w:r>
    </w:p>
  </w:endnote>
  <w:endnote w:type="continuationSeparator" w:id="0">
    <w:p w:rsidR="00640AF3" w:rsidRDefault="00640AF3" w:rsidP="00665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0AF3" w:rsidRDefault="00640AF3" w:rsidP="006651C9">
      <w:r>
        <w:separator/>
      </w:r>
    </w:p>
  </w:footnote>
  <w:footnote w:type="continuationSeparator" w:id="0">
    <w:p w:rsidR="00640AF3" w:rsidRDefault="00640AF3" w:rsidP="006651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4928996"/>
      <w:docPartObj>
        <w:docPartGallery w:val="Page Numbers (Top of Page)"/>
        <w:docPartUnique/>
      </w:docPartObj>
    </w:sdtPr>
    <w:sdtContent>
      <w:p w:rsidR="00640AF3" w:rsidRDefault="00640AF3">
        <w:pPr>
          <w:pStyle w:val="En-tte"/>
          <w:ind w:left="-864"/>
        </w:pPr>
        <w:r>
          <w:rPr>
            <w:noProof/>
          </w:rPr>
          <mc:AlternateContent>
            <mc:Choice Requires="wpg">
              <w:drawing>
                <wp:inline distT="0" distB="0" distL="0" distR="0">
                  <wp:extent cx="548640" cy="237490"/>
                  <wp:effectExtent l="9525" t="9525" r="13335" b="10160"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5" name="AutoShape 4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AutoShape 43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40AF3" w:rsidRDefault="00640AF3">
                                <w:pPr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2A1B52" w:rsidRPr="002A1B52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13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e 3" o:spid="_x0000_s1029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">
                  <v:roundrect id="AutoShape 42" o:spid="_x0000_s1030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h7dMMA&#10;AADaAAAADwAAAGRycy9kb3ducmV2LnhtbESPT4vCMBTE74LfIbwFL6KpgiLVWBah4EGQrXvY46N5&#10;25ZtXkqT/tFPbxYEj8PM/IY5JKOpRU+tqywrWC0jEMS51RUXCr5v6WIHwnlkjbVlUnAnB8lxOjlg&#10;rO3AX9RnvhABwi5GBaX3TSyly0sy6Ja2IQ7er20N+iDbQuoWhwA3tVxH0VYarDgslNjQqaT8L+uM&#10;Ar2+7+T8mtaPeXrtux+fXYY0U2r2MX7uQXga/Tv8ap+1gg38Xwk3QB6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Sh7dMMAAADaAAAADwAAAAAAAAAAAAAAAACYAgAAZHJzL2Rv&#10;d25yZXYueG1sUEsFBgAAAAAEAAQA9QAAAIgDAAAAAA==&#10;" strokecolor="#e4be84"/>
                  <v:roundrect id="AutoShape 43" o:spid="_x0000_s1031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gKJMMA&#10;AADaAAAADwAAAGRycy9kb3ducmV2LnhtbESPQWsCMRSE74L/IbxCL0WzFrRlNYoIQm9FK7LH5+a5&#10;Wbt5WZJUt/56Iwgeh5n5hpktOtuIM/lQO1YwGmYgiEuna64U7H7Wg08QISJrbByTgn8KsJj3ezPM&#10;tbvwhs7bWIkE4ZCjAhNjm0sZSkMWw9C1xMk7Om8xJukrqT1eEtw28j3LJtJizWnBYEsrQ+Xv9s8q&#10;+C5ksRoXh4/NMvPX42h/pTdzUur1pVtOQUTq4jP8aH9pBRO4X0k3QM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0gKJMMAAADaAAAADwAAAAAAAAAAAAAAAACYAgAAZHJzL2Rv&#10;d25yZXYueG1sUEsFBgAAAAAEAAQA9QAAAIg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4" o:spid="_x0000_s1032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  <v:textbox inset="0,0,0,0">
                      <w:txbxContent>
                        <w:p w:rsidR="00640AF3" w:rsidRDefault="00640AF3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2A1B52" w:rsidRPr="002A1B52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13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:rsidR="00640AF3" w:rsidRDefault="00640AF3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64DCA"/>
    <w:multiLevelType w:val="hybridMultilevel"/>
    <w:tmpl w:val="F6EA2564"/>
    <w:lvl w:ilvl="0" w:tplc="A48CFCE2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13849"/>
    <w:multiLevelType w:val="hybridMultilevel"/>
    <w:tmpl w:val="2CBA2F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227D8"/>
    <w:multiLevelType w:val="hybridMultilevel"/>
    <w:tmpl w:val="6D58518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17620"/>
    <w:multiLevelType w:val="hybridMultilevel"/>
    <w:tmpl w:val="0C52E628"/>
    <w:lvl w:ilvl="0" w:tplc="77A0A68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B765D"/>
    <w:multiLevelType w:val="hybridMultilevel"/>
    <w:tmpl w:val="4CA82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A35F07"/>
    <w:multiLevelType w:val="hybridMultilevel"/>
    <w:tmpl w:val="95A8E0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B73603"/>
    <w:multiLevelType w:val="hybridMultilevel"/>
    <w:tmpl w:val="9418F1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9E9"/>
    <w:multiLevelType w:val="hybridMultilevel"/>
    <w:tmpl w:val="36BE8BF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C62CAD"/>
    <w:multiLevelType w:val="hybridMultilevel"/>
    <w:tmpl w:val="362E0F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D78E9"/>
    <w:multiLevelType w:val="hybridMultilevel"/>
    <w:tmpl w:val="6D40A07C"/>
    <w:lvl w:ilvl="0" w:tplc="3BFA4E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51050E"/>
    <w:multiLevelType w:val="hybridMultilevel"/>
    <w:tmpl w:val="1D849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FD38A3"/>
    <w:multiLevelType w:val="hybridMultilevel"/>
    <w:tmpl w:val="20C45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37EDC"/>
    <w:multiLevelType w:val="hybridMultilevel"/>
    <w:tmpl w:val="4A96C984"/>
    <w:lvl w:ilvl="0" w:tplc="D3EEC814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F2241E"/>
    <w:multiLevelType w:val="hybridMultilevel"/>
    <w:tmpl w:val="982EC2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3766E4"/>
    <w:multiLevelType w:val="hybridMultilevel"/>
    <w:tmpl w:val="0FE07E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F1066C"/>
    <w:multiLevelType w:val="hybridMultilevel"/>
    <w:tmpl w:val="005879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020A68"/>
    <w:multiLevelType w:val="hybridMultilevel"/>
    <w:tmpl w:val="D578EDF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CD161F3"/>
    <w:multiLevelType w:val="hybridMultilevel"/>
    <w:tmpl w:val="649C2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726EA1"/>
    <w:multiLevelType w:val="hybridMultilevel"/>
    <w:tmpl w:val="C1A43D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1C275C"/>
    <w:multiLevelType w:val="hybridMultilevel"/>
    <w:tmpl w:val="0B7E49D4"/>
    <w:lvl w:ilvl="0" w:tplc="C82E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1E5409"/>
    <w:multiLevelType w:val="hybridMultilevel"/>
    <w:tmpl w:val="53C66A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2956E3"/>
    <w:multiLevelType w:val="hybridMultilevel"/>
    <w:tmpl w:val="F96E83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831A2B"/>
    <w:multiLevelType w:val="hybridMultilevel"/>
    <w:tmpl w:val="231418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BD6131"/>
    <w:multiLevelType w:val="hybridMultilevel"/>
    <w:tmpl w:val="BBEE3D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456E7"/>
    <w:multiLevelType w:val="hybridMultilevel"/>
    <w:tmpl w:val="22626C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9D7867"/>
    <w:multiLevelType w:val="hybridMultilevel"/>
    <w:tmpl w:val="B7163AF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E676868"/>
    <w:multiLevelType w:val="hybridMultilevel"/>
    <w:tmpl w:val="45AAEE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06C6D"/>
    <w:multiLevelType w:val="hybridMultilevel"/>
    <w:tmpl w:val="A26447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226155"/>
    <w:multiLevelType w:val="hybridMultilevel"/>
    <w:tmpl w:val="A2809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5C2D34"/>
    <w:multiLevelType w:val="hybridMultilevel"/>
    <w:tmpl w:val="9D02CDAE"/>
    <w:lvl w:ilvl="0" w:tplc="EC3C727E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4A101B"/>
    <w:multiLevelType w:val="hybridMultilevel"/>
    <w:tmpl w:val="0B7262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43D39"/>
    <w:multiLevelType w:val="hybridMultilevel"/>
    <w:tmpl w:val="F02422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D97BF3"/>
    <w:multiLevelType w:val="hybridMultilevel"/>
    <w:tmpl w:val="C8C6FE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9602CA"/>
    <w:multiLevelType w:val="hybridMultilevel"/>
    <w:tmpl w:val="53820E50"/>
    <w:lvl w:ilvl="0" w:tplc="9C586F1C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BF94CD8"/>
    <w:multiLevelType w:val="hybridMultilevel"/>
    <w:tmpl w:val="C6CE473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>
    <w:nsid w:val="7D99258B"/>
    <w:multiLevelType w:val="hybridMultilevel"/>
    <w:tmpl w:val="ED1C10D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33"/>
  </w:num>
  <w:num w:numId="4">
    <w:abstractNumId w:val="3"/>
  </w:num>
  <w:num w:numId="5">
    <w:abstractNumId w:val="0"/>
  </w:num>
  <w:num w:numId="6">
    <w:abstractNumId w:val="29"/>
  </w:num>
  <w:num w:numId="7">
    <w:abstractNumId w:val="10"/>
  </w:num>
  <w:num w:numId="8">
    <w:abstractNumId w:val="18"/>
  </w:num>
  <w:num w:numId="9">
    <w:abstractNumId w:val="32"/>
  </w:num>
  <w:num w:numId="10">
    <w:abstractNumId w:val="28"/>
  </w:num>
  <w:num w:numId="11">
    <w:abstractNumId w:val="16"/>
  </w:num>
  <w:num w:numId="12">
    <w:abstractNumId w:val="2"/>
  </w:num>
  <w:num w:numId="13">
    <w:abstractNumId w:val="1"/>
  </w:num>
  <w:num w:numId="14">
    <w:abstractNumId w:val="26"/>
  </w:num>
  <w:num w:numId="15">
    <w:abstractNumId w:val="30"/>
  </w:num>
  <w:num w:numId="16">
    <w:abstractNumId w:val="34"/>
  </w:num>
  <w:num w:numId="17">
    <w:abstractNumId w:val="22"/>
  </w:num>
  <w:num w:numId="18">
    <w:abstractNumId w:val="15"/>
  </w:num>
  <w:num w:numId="19">
    <w:abstractNumId w:val="25"/>
  </w:num>
  <w:num w:numId="20">
    <w:abstractNumId w:val="7"/>
  </w:num>
  <w:num w:numId="21">
    <w:abstractNumId w:val="4"/>
  </w:num>
  <w:num w:numId="22">
    <w:abstractNumId w:val="13"/>
  </w:num>
  <w:num w:numId="23">
    <w:abstractNumId w:val="23"/>
  </w:num>
  <w:num w:numId="24">
    <w:abstractNumId w:val="9"/>
  </w:num>
  <w:num w:numId="25">
    <w:abstractNumId w:val="20"/>
  </w:num>
  <w:num w:numId="26">
    <w:abstractNumId w:val="6"/>
  </w:num>
  <w:num w:numId="27">
    <w:abstractNumId w:val="31"/>
  </w:num>
  <w:num w:numId="28">
    <w:abstractNumId w:val="17"/>
  </w:num>
  <w:num w:numId="29">
    <w:abstractNumId w:val="21"/>
  </w:num>
  <w:num w:numId="30">
    <w:abstractNumId w:val="19"/>
  </w:num>
  <w:num w:numId="31">
    <w:abstractNumId w:val="14"/>
  </w:num>
  <w:num w:numId="32">
    <w:abstractNumId w:val="24"/>
  </w:num>
  <w:num w:numId="33">
    <w:abstractNumId w:val="8"/>
  </w:num>
  <w:num w:numId="34">
    <w:abstractNumId w:val="27"/>
  </w:num>
  <w:num w:numId="35">
    <w:abstractNumId w:val="5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removePersonalInformation/>
  <w:removeDateAndTime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303"/>
    <w:rsid w:val="000032D3"/>
    <w:rsid w:val="0002265F"/>
    <w:rsid w:val="00022F1F"/>
    <w:rsid w:val="00024372"/>
    <w:rsid w:val="000326C5"/>
    <w:rsid w:val="000378A3"/>
    <w:rsid w:val="000501B1"/>
    <w:rsid w:val="00064074"/>
    <w:rsid w:val="00064E07"/>
    <w:rsid w:val="00071701"/>
    <w:rsid w:val="00082025"/>
    <w:rsid w:val="00083D15"/>
    <w:rsid w:val="000861DC"/>
    <w:rsid w:val="000945E3"/>
    <w:rsid w:val="000A1783"/>
    <w:rsid w:val="000B5741"/>
    <w:rsid w:val="000C4001"/>
    <w:rsid w:val="000C675A"/>
    <w:rsid w:val="00100F32"/>
    <w:rsid w:val="0012379C"/>
    <w:rsid w:val="00137621"/>
    <w:rsid w:val="00144017"/>
    <w:rsid w:val="00154F18"/>
    <w:rsid w:val="00160E5F"/>
    <w:rsid w:val="00161023"/>
    <w:rsid w:val="001730CA"/>
    <w:rsid w:val="001736EB"/>
    <w:rsid w:val="00174ABD"/>
    <w:rsid w:val="00176F4F"/>
    <w:rsid w:val="00180EC6"/>
    <w:rsid w:val="001924E7"/>
    <w:rsid w:val="001950E2"/>
    <w:rsid w:val="00196881"/>
    <w:rsid w:val="001A02BE"/>
    <w:rsid w:val="001A3067"/>
    <w:rsid w:val="001B226D"/>
    <w:rsid w:val="001B5208"/>
    <w:rsid w:val="001C1ECA"/>
    <w:rsid w:val="001C7146"/>
    <w:rsid w:val="001D0CCB"/>
    <w:rsid w:val="001E1E0E"/>
    <w:rsid w:val="001E5F4C"/>
    <w:rsid w:val="00202362"/>
    <w:rsid w:val="002234D7"/>
    <w:rsid w:val="002245B8"/>
    <w:rsid w:val="00234EA6"/>
    <w:rsid w:val="00236887"/>
    <w:rsid w:val="00240A92"/>
    <w:rsid w:val="002534DD"/>
    <w:rsid w:val="00255463"/>
    <w:rsid w:val="00256999"/>
    <w:rsid w:val="00256DBA"/>
    <w:rsid w:val="00260206"/>
    <w:rsid w:val="0027003B"/>
    <w:rsid w:val="00270D96"/>
    <w:rsid w:val="00277995"/>
    <w:rsid w:val="00277D95"/>
    <w:rsid w:val="00295FB2"/>
    <w:rsid w:val="002960CE"/>
    <w:rsid w:val="002A1B52"/>
    <w:rsid w:val="002A724D"/>
    <w:rsid w:val="002A765B"/>
    <w:rsid w:val="002B27B1"/>
    <w:rsid w:val="002B4C62"/>
    <w:rsid w:val="002B573F"/>
    <w:rsid w:val="002C7480"/>
    <w:rsid w:val="002D4303"/>
    <w:rsid w:val="002D5A2B"/>
    <w:rsid w:val="002D6587"/>
    <w:rsid w:val="002E5757"/>
    <w:rsid w:val="002F4FD5"/>
    <w:rsid w:val="0031120D"/>
    <w:rsid w:val="003121AA"/>
    <w:rsid w:val="00323867"/>
    <w:rsid w:val="00324B66"/>
    <w:rsid w:val="00340A2D"/>
    <w:rsid w:val="00342A56"/>
    <w:rsid w:val="00364ADF"/>
    <w:rsid w:val="0036558D"/>
    <w:rsid w:val="0037615E"/>
    <w:rsid w:val="00384CFB"/>
    <w:rsid w:val="003874D9"/>
    <w:rsid w:val="003B5121"/>
    <w:rsid w:val="003D3155"/>
    <w:rsid w:val="003D55CD"/>
    <w:rsid w:val="003F3483"/>
    <w:rsid w:val="004106C3"/>
    <w:rsid w:val="00410DF4"/>
    <w:rsid w:val="0041213E"/>
    <w:rsid w:val="00416984"/>
    <w:rsid w:val="0044640A"/>
    <w:rsid w:val="00463284"/>
    <w:rsid w:val="004652DE"/>
    <w:rsid w:val="00472FC1"/>
    <w:rsid w:val="0049372B"/>
    <w:rsid w:val="004A6277"/>
    <w:rsid w:val="004D0AA7"/>
    <w:rsid w:val="004D462A"/>
    <w:rsid w:val="004D7D28"/>
    <w:rsid w:val="004E00B4"/>
    <w:rsid w:val="004E5693"/>
    <w:rsid w:val="004F3E14"/>
    <w:rsid w:val="004F7870"/>
    <w:rsid w:val="00515EF9"/>
    <w:rsid w:val="005240F2"/>
    <w:rsid w:val="00526DD1"/>
    <w:rsid w:val="00533439"/>
    <w:rsid w:val="00547DBF"/>
    <w:rsid w:val="00552A23"/>
    <w:rsid w:val="00556799"/>
    <w:rsid w:val="00566F90"/>
    <w:rsid w:val="005726F5"/>
    <w:rsid w:val="00572903"/>
    <w:rsid w:val="0058332A"/>
    <w:rsid w:val="0059127C"/>
    <w:rsid w:val="0059514E"/>
    <w:rsid w:val="005A07A9"/>
    <w:rsid w:val="005A1EE1"/>
    <w:rsid w:val="005A3FA0"/>
    <w:rsid w:val="005A7ED2"/>
    <w:rsid w:val="005C33C3"/>
    <w:rsid w:val="005C660D"/>
    <w:rsid w:val="005E1668"/>
    <w:rsid w:val="0062567B"/>
    <w:rsid w:val="006269BC"/>
    <w:rsid w:val="00626C4F"/>
    <w:rsid w:val="00627367"/>
    <w:rsid w:val="006351C9"/>
    <w:rsid w:val="00640AF3"/>
    <w:rsid w:val="0064617C"/>
    <w:rsid w:val="006651C9"/>
    <w:rsid w:val="00665A00"/>
    <w:rsid w:val="00673B02"/>
    <w:rsid w:val="00675A4D"/>
    <w:rsid w:val="006A63B7"/>
    <w:rsid w:val="006B445E"/>
    <w:rsid w:val="006C30D5"/>
    <w:rsid w:val="006D09F6"/>
    <w:rsid w:val="00703848"/>
    <w:rsid w:val="007057AC"/>
    <w:rsid w:val="007113F3"/>
    <w:rsid w:val="00715119"/>
    <w:rsid w:val="00726528"/>
    <w:rsid w:val="0072766A"/>
    <w:rsid w:val="00733F41"/>
    <w:rsid w:val="00762249"/>
    <w:rsid w:val="00764B6E"/>
    <w:rsid w:val="00766EE3"/>
    <w:rsid w:val="007735B2"/>
    <w:rsid w:val="00777C35"/>
    <w:rsid w:val="007801F0"/>
    <w:rsid w:val="0078485C"/>
    <w:rsid w:val="00796606"/>
    <w:rsid w:val="007975A2"/>
    <w:rsid w:val="007A11AB"/>
    <w:rsid w:val="007A14E5"/>
    <w:rsid w:val="007A3071"/>
    <w:rsid w:val="007A48B3"/>
    <w:rsid w:val="007B49F9"/>
    <w:rsid w:val="007C11D8"/>
    <w:rsid w:val="007C1762"/>
    <w:rsid w:val="007C3888"/>
    <w:rsid w:val="007D0F5E"/>
    <w:rsid w:val="007D3180"/>
    <w:rsid w:val="007F2214"/>
    <w:rsid w:val="007F2CE0"/>
    <w:rsid w:val="007F5B6E"/>
    <w:rsid w:val="00807216"/>
    <w:rsid w:val="008125F5"/>
    <w:rsid w:val="0082389A"/>
    <w:rsid w:val="00835D58"/>
    <w:rsid w:val="00843C08"/>
    <w:rsid w:val="00857811"/>
    <w:rsid w:val="00861CAD"/>
    <w:rsid w:val="0087101A"/>
    <w:rsid w:val="00872A87"/>
    <w:rsid w:val="00884990"/>
    <w:rsid w:val="0088622B"/>
    <w:rsid w:val="008872C5"/>
    <w:rsid w:val="008915FD"/>
    <w:rsid w:val="008A5A41"/>
    <w:rsid w:val="008A7416"/>
    <w:rsid w:val="008B5709"/>
    <w:rsid w:val="008C3C62"/>
    <w:rsid w:val="008C43F9"/>
    <w:rsid w:val="008C6DC7"/>
    <w:rsid w:val="008D156F"/>
    <w:rsid w:val="008E1E3B"/>
    <w:rsid w:val="008F16D5"/>
    <w:rsid w:val="008F28B5"/>
    <w:rsid w:val="00900C41"/>
    <w:rsid w:val="00901EB1"/>
    <w:rsid w:val="00903F91"/>
    <w:rsid w:val="0090488F"/>
    <w:rsid w:val="00907377"/>
    <w:rsid w:val="00907A1A"/>
    <w:rsid w:val="009104E4"/>
    <w:rsid w:val="009153A9"/>
    <w:rsid w:val="00925F56"/>
    <w:rsid w:val="00944AD0"/>
    <w:rsid w:val="00947471"/>
    <w:rsid w:val="00952959"/>
    <w:rsid w:val="009907F1"/>
    <w:rsid w:val="009A07B6"/>
    <w:rsid w:val="009A6D3D"/>
    <w:rsid w:val="009B5C10"/>
    <w:rsid w:val="009D60A1"/>
    <w:rsid w:val="009E7824"/>
    <w:rsid w:val="00A03EC0"/>
    <w:rsid w:val="00A04B36"/>
    <w:rsid w:val="00A04FD2"/>
    <w:rsid w:val="00A140E6"/>
    <w:rsid w:val="00A16B4B"/>
    <w:rsid w:val="00A1710B"/>
    <w:rsid w:val="00A2429C"/>
    <w:rsid w:val="00A26E4B"/>
    <w:rsid w:val="00A27C7D"/>
    <w:rsid w:val="00A324F1"/>
    <w:rsid w:val="00A33286"/>
    <w:rsid w:val="00A41E61"/>
    <w:rsid w:val="00A50E6D"/>
    <w:rsid w:val="00A53252"/>
    <w:rsid w:val="00A57B23"/>
    <w:rsid w:val="00A74453"/>
    <w:rsid w:val="00A749E7"/>
    <w:rsid w:val="00A872C4"/>
    <w:rsid w:val="00A92C9A"/>
    <w:rsid w:val="00AA04D5"/>
    <w:rsid w:val="00AA6DA3"/>
    <w:rsid w:val="00AC0341"/>
    <w:rsid w:val="00AD46FF"/>
    <w:rsid w:val="00AD618B"/>
    <w:rsid w:val="00AF4656"/>
    <w:rsid w:val="00AF58E1"/>
    <w:rsid w:val="00AF7742"/>
    <w:rsid w:val="00B00449"/>
    <w:rsid w:val="00B02410"/>
    <w:rsid w:val="00B11222"/>
    <w:rsid w:val="00B236BA"/>
    <w:rsid w:val="00B2376E"/>
    <w:rsid w:val="00B2411F"/>
    <w:rsid w:val="00B26975"/>
    <w:rsid w:val="00B3766B"/>
    <w:rsid w:val="00B4316A"/>
    <w:rsid w:val="00B529AB"/>
    <w:rsid w:val="00B551E3"/>
    <w:rsid w:val="00B650CE"/>
    <w:rsid w:val="00B859F6"/>
    <w:rsid w:val="00B87D29"/>
    <w:rsid w:val="00B95C66"/>
    <w:rsid w:val="00BB2B1F"/>
    <w:rsid w:val="00BC2BBB"/>
    <w:rsid w:val="00BD6711"/>
    <w:rsid w:val="00BF0E26"/>
    <w:rsid w:val="00BF6D3E"/>
    <w:rsid w:val="00C275F3"/>
    <w:rsid w:val="00C27EF8"/>
    <w:rsid w:val="00C346EA"/>
    <w:rsid w:val="00C42C56"/>
    <w:rsid w:val="00C463E1"/>
    <w:rsid w:val="00C51C2A"/>
    <w:rsid w:val="00C52A8A"/>
    <w:rsid w:val="00C54988"/>
    <w:rsid w:val="00C57FC3"/>
    <w:rsid w:val="00C618DC"/>
    <w:rsid w:val="00C65133"/>
    <w:rsid w:val="00C73BAF"/>
    <w:rsid w:val="00C750CC"/>
    <w:rsid w:val="00CA0C9F"/>
    <w:rsid w:val="00CB4AC4"/>
    <w:rsid w:val="00CB507B"/>
    <w:rsid w:val="00CD4A20"/>
    <w:rsid w:val="00CD67CA"/>
    <w:rsid w:val="00CE7C54"/>
    <w:rsid w:val="00D05BD7"/>
    <w:rsid w:val="00D22DC9"/>
    <w:rsid w:val="00D234ED"/>
    <w:rsid w:val="00D24305"/>
    <w:rsid w:val="00D27CBA"/>
    <w:rsid w:val="00D33D2A"/>
    <w:rsid w:val="00D37A70"/>
    <w:rsid w:val="00D46A1C"/>
    <w:rsid w:val="00D52817"/>
    <w:rsid w:val="00D56E00"/>
    <w:rsid w:val="00D75180"/>
    <w:rsid w:val="00D75E6F"/>
    <w:rsid w:val="00D833B2"/>
    <w:rsid w:val="00D86F3D"/>
    <w:rsid w:val="00D90008"/>
    <w:rsid w:val="00D97924"/>
    <w:rsid w:val="00D97D16"/>
    <w:rsid w:val="00DA19D8"/>
    <w:rsid w:val="00DA6C0D"/>
    <w:rsid w:val="00DB2F71"/>
    <w:rsid w:val="00DC25D3"/>
    <w:rsid w:val="00DD07C4"/>
    <w:rsid w:val="00DE341D"/>
    <w:rsid w:val="00DE4713"/>
    <w:rsid w:val="00DE7BB6"/>
    <w:rsid w:val="00DF2062"/>
    <w:rsid w:val="00DF4C2E"/>
    <w:rsid w:val="00E07A9B"/>
    <w:rsid w:val="00E277B8"/>
    <w:rsid w:val="00E315A6"/>
    <w:rsid w:val="00E361B1"/>
    <w:rsid w:val="00E41976"/>
    <w:rsid w:val="00E4512F"/>
    <w:rsid w:val="00E46ECD"/>
    <w:rsid w:val="00E50C64"/>
    <w:rsid w:val="00E53578"/>
    <w:rsid w:val="00E5405E"/>
    <w:rsid w:val="00E54118"/>
    <w:rsid w:val="00E62CE9"/>
    <w:rsid w:val="00E70EB3"/>
    <w:rsid w:val="00E8066F"/>
    <w:rsid w:val="00E81BF0"/>
    <w:rsid w:val="00E841EF"/>
    <w:rsid w:val="00E93AC4"/>
    <w:rsid w:val="00E970DC"/>
    <w:rsid w:val="00ED0B13"/>
    <w:rsid w:val="00ED6BED"/>
    <w:rsid w:val="00EE4DD4"/>
    <w:rsid w:val="00EF729B"/>
    <w:rsid w:val="00EF7E70"/>
    <w:rsid w:val="00F00B21"/>
    <w:rsid w:val="00F06147"/>
    <w:rsid w:val="00F13224"/>
    <w:rsid w:val="00F146C8"/>
    <w:rsid w:val="00F17C47"/>
    <w:rsid w:val="00F20942"/>
    <w:rsid w:val="00F223C8"/>
    <w:rsid w:val="00F336D6"/>
    <w:rsid w:val="00F40A20"/>
    <w:rsid w:val="00F66633"/>
    <w:rsid w:val="00F8101C"/>
    <w:rsid w:val="00F8215C"/>
    <w:rsid w:val="00F86913"/>
    <w:rsid w:val="00FA4A96"/>
    <w:rsid w:val="00FC5B04"/>
    <w:rsid w:val="00FC6207"/>
    <w:rsid w:val="00FD03EE"/>
    <w:rsid w:val="00FD6EA4"/>
    <w:rsid w:val="00FF1E0F"/>
    <w:rsid w:val="00FF6C3C"/>
    <w:rsid w:val="00FF7C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fr-FR" w:eastAsia="fr-F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33C3"/>
  </w:style>
  <w:style w:type="paragraph" w:styleId="Titre1">
    <w:name w:val="heading 1"/>
    <w:basedOn w:val="Normal"/>
    <w:next w:val="Normal"/>
    <w:link w:val="Titre1Car"/>
    <w:uiPriority w:val="9"/>
    <w:qFormat/>
    <w:rsid w:val="005C33C3"/>
    <w:pPr>
      <w:keepNext/>
      <w:keepLines/>
      <w:pBdr>
        <w:bottom w:val="single" w:sz="4" w:space="1" w:color="BC451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3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33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C33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C33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C33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C33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C33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C33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B445E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B445E"/>
    <w:rPr>
      <w:rFonts w:ascii="Lucida Grande" w:hAnsi="Lucida Grande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651C9"/>
  </w:style>
  <w:style w:type="paragraph" w:styleId="Pieddepage">
    <w:name w:val="footer"/>
    <w:basedOn w:val="Normal"/>
    <w:link w:val="PieddepageCar"/>
    <w:uiPriority w:val="99"/>
    <w:unhideWhenUsed/>
    <w:rsid w:val="006651C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651C9"/>
  </w:style>
  <w:style w:type="paragraph" w:styleId="Sansinterligne">
    <w:name w:val="No Spacing"/>
    <w:link w:val="SansinterligneCar"/>
    <w:uiPriority w:val="1"/>
    <w:qFormat/>
    <w:rsid w:val="005C33C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D4303"/>
  </w:style>
  <w:style w:type="character" w:customStyle="1" w:styleId="Titre1Car">
    <w:name w:val="Titre 1 Car"/>
    <w:basedOn w:val="Policepardfaut"/>
    <w:link w:val="Titre1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C33C3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7F2214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2214"/>
    <w:rPr>
      <w:color w:val="E98052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C33C3"/>
    <w:rPr>
      <w:rFonts w:asciiTheme="majorHAnsi" w:eastAsiaTheme="majorEastAsia" w:hAnsiTheme="majorHAnsi" w:cstheme="majorBidi"/>
      <w:color w:val="8C3314" w:themeColor="accent1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5C33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A92C9A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92C9A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5C33C3"/>
    <w:rPr>
      <w:rFonts w:asciiTheme="majorHAnsi" w:eastAsiaTheme="majorEastAsia" w:hAnsiTheme="majorHAnsi" w:cstheme="majorBidi"/>
      <w:sz w:val="24"/>
      <w:szCs w:val="24"/>
    </w:rPr>
  </w:style>
  <w:style w:type="table" w:styleId="Grilledutableau">
    <w:name w:val="Table Grid"/>
    <w:basedOn w:val="TableauNormal"/>
    <w:uiPriority w:val="59"/>
    <w:rsid w:val="0026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detableauclaire">
    <w:name w:val="Grid Table Light"/>
    <w:basedOn w:val="TableauNormal"/>
    <w:uiPriority w:val="99"/>
    <w:rsid w:val="00260206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simple1">
    <w:name w:val="Plain Table 1"/>
    <w:basedOn w:val="TableauNormal"/>
    <w:uiPriority w:val="99"/>
    <w:rsid w:val="00260206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1Clair-Accentuation1">
    <w:name w:val="Grid Table 1 Light Accent 1"/>
    <w:basedOn w:val="TableauNormal"/>
    <w:uiPriority w:val="46"/>
    <w:rsid w:val="00260206"/>
    <w:tblPr>
      <w:tblStyleRowBandSize w:val="1"/>
      <w:tblStyleColBandSize w:val="1"/>
      <w:tblInd w:w="0" w:type="dxa"/>
      <w:tblBorders>
        <w:top w:val="single" w:sz="4" w:space="0" w:color="F0AE97" w:themeColor="accent1" w:themeTint="66"/>
        <w:left w:val="single" w:sz="4" w:space="0" w:color="F0AE97" w:themeColor="accent1" w:themeTint="66"/>
        <w:bottom w:val="single" w:sz="4" w:space="0" w:color="F0AE97" w:themeColor="accent1" w:themeTint="66"/>
        <w:right w:val="single" w:sz="4" w:space="0" w:color="F0AE97" w:themeColor="accent1" w:themeTint="66"/>
        <w:insideH w:val="single" w:sz="4" w:space="0" w:color="F0AE97" w:themeColor="accent1" w:themeTint="66"/>
        <w:insideV w:val="single" w:sz="4" w:space="0" w:color="F0AE9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8866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8866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phedeliste">
    <w:name w:val="List Paragraph"/>
    <w:basedOn w:val="Normal"/>
    <w:uiPriority w:val="34"/>
    <w:qFormat/>
    <w:rsid w:val="007A11AB"/>
    <w:pPr>
      <w:ind w:left="720"/>
      <w:contextualSpacing/>
    </w:pPr>
  </w:style>
  <w:style w:type="character" w:customStyle="1" w:styleId="Titre5Car">
    <w:name w:val="Titre 5 Car"/>
    <w:basedOn w:val="Policepardfaut"/>
    <w:link w:val="Titre5"/>
    <w:uiPriority w:val="9"/>
    <w:semiHidden/>
    <w:rsid w:val="005C33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5C33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C33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C33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5C33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5C33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5C33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5C33C3"/>
    <w:rPr>
      <w:rFonts w:asciiTheme="majorHAnsi" w:eastAsiaTheme="majorEastAsia" w:hAnsiTheme="majorHAnsi" w:cstheme="majorBidi"/>
      <w:color w:val="8C3314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C33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5C33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5C33C3"/>
    <w:rPr>
      <w:b/>
      <w:bCs/>
    </w:rPr>
  </w:style>
  <w:style w:type="character" w:styleId="Accentuation">
    <w:name w:val="Emphasis"/>
    <w:basedOn w:val="Policepardfaut"/>
    <w:uiPriority w:val="20"/>
    <w:qFormat/>
    <w:rsid w:val="005C33C3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5C33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C33C3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C33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C33C3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Emphaseple">
    <w:name w:val="Subtle Emphasis"/>
    <w:basedOn w:val="Policepardfaut"/>
    <w:uiPriority w:val="19"/>
    <w:qFormat/>
    <w:rsid w:val="005C33C3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5C33C3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5C33C3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5C33C3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5C33C3"/>
    <w:rPr>
      <w:b/>
      <w:bCs/>
      <w:smallCaps/>
    </w:rPr>
  </w:style>
  <w:style w:type="character" w:styleId="Lienhypertextesuivivisit">
    <w:name w:val="FollowedHyperlink"/>
    <w:basedOn w:val="Policepardfaut"/>
    <w:uiPriority w:val="99"/>
    <w:semiHidden/>
    <w:unhideWhenUsed/>
    <w:rsid w:val="00B2411F"/>
    <w:rPr>
      <w:color w:val="F4B6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diagramData" Target="diagrams/data2.xml"/><Relationship Id="rId26" Type="http://schemas.openxmlformats.org/officeDocument/2006/relationships/hyperlink" Target="http://alvinalexander.com/blog/post/jfc-swing/how-create-simple-swing-html-viewer-browser-java" TargetMode="External"/><Relationship Id="rId3" Type="http://schemas.openxmlformats.org/officeDocument/2006/relationships/customXml" Target="../customXml/item3.xml"/><Relationship Id="rId21" Type="http://schemas.openxmlformats.org/officeDocument/2006/relationships/diagramColors" Target="diagrams/colors2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hyperlink" Target="https://openclassrooms.com/courses/apprenez-a-programmer-en-java/les-menus-et-boites-de-dialogue" TargetMode="External"/><Relationship Id="rId25" Type="http://schemas.openxmlformats.org/officeDocument/2006/relationships/hyperlink" Target="https://docs.oracle.com/javase/tutorial/uiswing/components/spinner.html" TargetMode="Externa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20" Type="http://schemas.openxmlformats.org/officeDocument/2006/relationships/diagramQuickStyle" Target="diagrams/quickStyle2.xm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docs.oracle.com/javase/tutorial/uiswing/components/menu.html" TargetMode="External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23" Type="http://schemas.openxmlformats.org/officeDocument/2006/relationships/hyperlink" Target="http://www.tutorialspoint.com/design_pattern/filter_pattern.htm" TargetMode="External"/><Relationship Id="rId28" Type="http://schemas.openxmlformats.org/officeDocument/2006/relationships/hyperlink" Target="https://fr.wikipedia.org/wiki/Shoutbox" TargetMode="External"/><Relationship Id="rId10" Type="http://schemas.openxmlformats.org/officeDocument/2006/relationships/image" Target="media/image1.png"/><Relationship Id="rId19" Type="http://schemas.openxmlformats.org/officeDocument/2006/relationships/diagramLayout" Target="diagrams/layout2.xml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Relationship Id="rId22" Type="http://schemas.microsoft.com/office/2007/relationships/diagramDrawing" Target="diagrams/drawing2.xml"/><Relationship Id="rId27" Type="http://schemas.openxmlformats.org/officeDocument/2006/relationships/hyperlink" Target="http://www.tutorialspoint.com/sqlite/sqlite_java.htm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audez\AppData\Roaming\Microsoft\Templates\Page%20de%20garde%20Business%20pour%20rapport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5626F29-AB7F-4A3E-92D9-6AFC55134C2D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90721A67-6AD1-4A80-A90E-9D77E7AD4E6D}">
      <dgm:prSet phldrT="[Texte]"/>
      <dgm:spPr/>
      <dgm:t>
        <a:bodyPr/>
        <a:lstStyle/>
        <a:p>
          <a:pPr algn="ctr"/>
          <a:r>
            <a:rPr lang="fr-FR"/>
            <a:t>iutjava</a:t>
          </a:r>
        </a:p>
      </dgm:t>
    </dgm:pt>
    <dgm:pt modelId="{FD12DCE2-E0B7-4C60-87FD-DBDC9530217F}" type="par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898BA68B-F5FB-436F-B345-A5FAFB505382}" type="sibTrans" cxnId="{9F4D2FFF-97B0-4BDE-B2FE-9300A204E5EE}">
      <dgm:prSet/>
      <dgm:spPr/>
      <dgm:t>
        <a:bodyPr/>
        <a:lstStyle/>
        <a:p>
          <a:pPr algn="ctr"/>
          <a:endParaRPr lang="fr-FR"/>
        </a:p>
      </dgm:t>
    </dgm:pt>
    <dgm:pt modelId="{AD7B3DA5-2EE7-42E6-A405-E9204AD083F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workspace</a:t>
          </a:r>
        </a:p>
      </dgm:t>
    </dgm:pt>
    <dgm:pt modelId="{0B7CF66D-0A27-42E3-AC6D-2DB726B0F1E6}" type="par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4BBF8FF6-E72D-4A5B-A1FE-6EAB41BA4F5C}" type="sibTrans" cxnId="{502FB9F7-55F9-4593-B1F2-FBE723CFF641}">
      <dgm:prSet/>
      <dgm:spPr/>
      <dgm:t>
        <a:bodyPr/>
        <a:lstStyle/>
        <a:p>
          <a:pPr algn="ctr"/>
          <a:endParaRPr lang="fr-FR"/>
        </a:p>
      </dgm:t>
    </dgm:pt>
    <dgm:pt modelId="{FDC9356B-5836-435E-BB19-C94DC8F3D3E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bin</a:t>
          </a:r>
        </a:p>
      </dgm:t>
    </dgm:pt>
    <dgm:pt modelId="{DD6977A0-3802-4240-88A2-691E7C2C48A6}" type="par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20A4AF65-9EE3-422E-A635-F5D68A4A881B}" type="sibTrans" cxnId="{FD18F822-929A-4822-AE96-7ADBA2A3C5CD}">
      <dgm:prSet/>
      <dgm:spPr/>
      <dgm:t>
        <a:bodyPr/>
        <a:lstStyle/>
        <a:p>
          <a:pPr algn="ctr"/>
          <a:endParaRPr lang="fr-FR"/>
        </a:p>
      </dgm:t>
    </dgm:pt>
    <dgm:pt modelId="{CFFF95AD-6A3E-4156-870B-74376FA448BF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src</a:t>
          </a:r>
        </a:p>
      </dgm:t>
    </dgm:pt>
    <dgm:pt modelId="{139FBCB0-87C1-4D19-9898-BB48C99D5614}" type="par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2D803B32-337B-4EAC-B215-13958E412DA9}" type="sibTrans" cxnId="{49E69296-6243-4B23-BB27-A3D4BEF5529C}">
      <dgm:prSet/>
      <dgm:spPr/>
      <dgm:t>
        <a:bodyPr/>
        <a:lstStyle/>
        <a:p>
          <a:pPr algn="ctr"/>
          <a:endParaRPr lang="fr-FR"/>
        </a:p>
      </dgm:t>
    </dgm:pt>
    <dgm:pt modelId="{6EAA9C23-3A78-4C27-AAC9-504C071FA2D8}">
      <dgm:prSet phldrT="[Texte]"/>
      <dgm:spPr/>
      <dgm:t>
        <a:bodyPr/>
        <a:lstStyle/>
        <a:p>
          <a:pPr algn="ctr"/>
          <a:r>
            <a:rPr lang="fr-FR"/>
            <a:t>train</a:t>
          </a:r>
        </a:p>
      </dgm:t>
    </dgm:pt>
    <dgm:pt modelId="{99F72719-26C5-43AC-9154-CEFFF5CEB37E}" type="par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DE824F4-9157-4786-AD52-3E163FA3C3B4}" type="sibTrans" cxnId="{6E9F04CF-538C-49AC-B727-EE48AD00E24E}">
      <dgm:prSet/>
      <dgm:spPr/>
      <dgm:t>
        <a:bodyPr/>
        <a:lstStyle/>
        <a:p>
          <a:pPr algn="ctr"/>
          <a:endParaRPr lang="fr-FR"/>
        </a:p>
      </dgm:t>
    </dgm:pt>
    <dgm:pt modelId="{913E8ED9-5793-4239-BAD8-A00A3159E04D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IUT-TD-TP-2015.doc</a:t>
          </a:r>
        </a:p>
      </dgm:t>
    </dgm:pt>
    <dgm:pt modelId="{C72AA88C-4AEE-412B-ABBF-33D17A0AD941}" type="par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E09A0026-5DBE-4A74-ADE4-A8C0FD11704F}" type="sibTrans" cxnId="{10820E9B-F692-4BF5-B197-3DDE2495C1CB}">
      <dgm:prSet/>
      <dgm:spPr/>
      <dgm:t>
        <a:bodyPr/>
        <a:lstStyle/>
        <a:p>
          <a:pPr algn="ctr"/>
          <a:endParaRPr lang="fr-FR"/>
        </a:p>
      </dgm:t>
    </dgm:pt>
    <dgm:pt modelId="{16244E34-B2A7-4CB0-B85E-995BCA75C3E6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 i="1"/>
            <a:t>&lt;livrables&gt;</a:t>
          </a:r>
          <a:r>
            <a:rPr lang="fr-FR"/>
            <a:t>.[jar &amp; war]</a:t>
          </a:r>
        </a:p>
      </dgm:t>
    </dgm:pt>
    <dgm:pt modelId="{B13E7694-BD7E-4ACD-8A25-288621413B33}" type="par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A0EBF300-51DB-4610-8BD4-DE84A2AC4F9A}" type="sibTrans" cxnId="{64F301FB-A593-41C9-BDB6-F0EFA7C82324}">
      <dgm:prSet/>
      <dgm:spPr/>
      <dgm:t>
        <a:bodyPr/>
        <a:lstStyle/>
        <a:p>
          <a:pPr algn="ctr"/>
          <a:endParaRPr lang="fr-FR"/>
        </a:p>
      </dgm:t>
    </dgm:pt>
    <dgm:pt modelId="{24E98E51-90AC-468F-867A-C952D6FD5668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libs</a:t>
          </a:r>
        </a:p>
      </dgm:t>
    </dgm:pt>
    <dgm:pt modelId="{559D18E3-752D-4EE1-9939-C38FEFFAE5A4}" type="par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A87DC0A-A2A4-49BC-8D66-8E04CC32771A}" type="sibTrans" cxnId="{7176B68D-8377-4602-BE4C-B7D75F5D41A5}">
      <dgm:prSet/>
      <dgm:spPr/>
      <dgm:t>
        <a:bodyPr/>
        <a:lstStyle/>
        <a:p>
          <a:pPr algn="ctr"/>
          <a:endParaRPr lang="fr-FR"/>
        </a:p>
      </dgm:t>
    </dgm:pt>
    <dgm:pt modelId="{559B25C1-457C-4CA8-A035-1849D9779D21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edu/iut/...</a:t>
          </a:r>
        </a:p>
      </dgm:t>
    </dgm:pt>
    <dgm:pt modelId="{1489036D-A9DA-40B5-957F-936B4A348264}" type="parTrans" cxnId="{967F65B6-C47B-4EC0-ADE6-CAFBBE1F0516}">
      <dgm:prSet/>
      <dgm:spPr/>
      <dgm:t>
        <a:bodyPr/>
        <a:lstStyle/>
        <a:p>
          <a:endParaRPr lang="fr-FR"/>
        </a:p>
      </dgm:t>
    </dgm:pt>
    <dgm:pt modelId="{CA40A06D-5492-4390-8F79-91529B97C7E3}" type="sibTrans" cxnId="{967F65B6-C47B-4EC0-ADE6-CAFBBE1F0516}">
      <dgm:prSet/>
      <dgm:spPr/>
      <dgm:t>
        <a:bodyPr/>
        <a:lstStyle/>
        <a:p>
          <a:endParaRPr lang="fr-FR"/>
        </a:p>
      </dgm:t>
    </dgm:pt>
    <dgm:pt modelId="{4D72C498-B5D7-4A5E-9949-13D4BDD70C79}">
      <dgm:prSet phldrT="[Texte]">
        <dgm:style>
          <a:lnRef idx="2">
            <a:schemeClr val="accent3">
              <a:shade val="50000"/>
            </a:schemeClr>
          </a:lnRef>
          <a:fillRef idx="1">
            <a:schemeClr val="accent3"/>
          </a:fillRef>
          <a:effectRef idx="0">
            <a:schemeClr val="accent3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iuttp</a:t>
          </a:r>
        </a:p>
      </dgm:t>
    </dgm:pt>
    <dgm:pt modelId="{3FE4910D-602C-4A72-BB9E-A3BE3A3A0E78}" type="parTrans" cxnId="{D89F6048-F1B4-4787-B926-B49F52CB6F9B}">
      <dgm:prSet/>
      <dgm:spPr/>
      <dgm:t>
        <a:bodyPr/>
        <a:lstStyle/>
        <a:p>
          <a:endParaRPr lang="fr-FR"/>
        </a:p>
      </dgm:t>
    </dgm:pt>
    <dgm:pt modelId="{A5576FB7-9241-49DD-B403-195A5C6DB3B2}" type="sibTrans" cxnId="{D89F6048-F1B4-4787-B926-B49F52CB6F9B}">
      <dgm:prSet/>
      <dgm:spPr/>
      <dgm:t>
        <a:bodyPr/>
        <a:lstStyle/>
        <a:p>
          <a:endParaRPr lang="fr-FR"/>
        </a:p>
      </dgm:t>
    </dgm:pt>
    <dgm:pt modelId="{9E6B55FE-E53C-49DC-B515-C2397BEC2CAB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run.sh</a:t>
          </a:r>
        </a:p>
      </dgm:t>
    </dgm:pt>
    <dgm:pt modelId="{F1D4A2FF-1ED4-48C6-8293-904F41872AF1}" type="parTrans" cxnId="{5D66E035-8128-4BBA-84F0-1D671D2DE898}">
      <dgm:prSet/>
      <dgm:spPr/>
      <dgm:t>
        <a:bodyPr/>
        <a:lstStyle/>
        <a:p>
          <a:endParaRPr lang="fr-FR"/>
        </a:p>
      </dgm:t>
    </dgm:pt>
    <dgm:pt modelId="{9DCC26EF-3D9C-4F2C-A2B6-405DE1FD371A}" type="sibTrans" cxnId="{5D66E035-8128-4BBA-84F0-1D671D2DE898}">
      <dgm:prSet/>
      <dgm:spPr/>
    </dgm:pt>
    <dgm:pt modelId="{495223E1-057C-40FA-B321-DB15D7B7BF1E}">
      <dgm:prSet phldrT="[Texte]">
        <dgm:style>
          <a:lnRef idx="2">
            <a:schemeClr val="accent6">
              <a:shade val="50000"/>
            </a:schemeClr>
          </a:lnRef>
          <a:fillRef idx="1">
            <a:schemeClr val="accent6"/>
          </a:fillRef>
          <a:effectRef idx="0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pPr algn="ctr"/>
          <a:r>
            <a:rPr lang="fr-FR"/>
            <a:t>run.bat </a:t>
          </a:r>
        </a:p>
      </dgm:t>
    </dgm:pt>
    <dgm:pt modelId="{597EB83F-9AF9-4A72-80A3-732912F27C6D}" type="parTrans" cxnId="{D05732E0-8016-4300-94E0-4C5846D8338F}">
      <dgm:prSet/>
      <dgm:spPr/>
      <dgm:t>
        <a:bodyPr/>
        <a:lstStyle/>
        <a:p>
          <a:endParaRPr lang="fr-FR"/>
        </a:p>
      </dgm:t>
    </dgm:pt>
    <dgm:pt modelId="{3E875B8A-F119-494A-907D-67F8BC091872}" type="sibTrans" cxnId="{D05732E0-8016-4300-94E0-4C5846D8338F}">
      <dgm:prSet/>
      <dgm:spPr/>
    </dgm:pt>
    <dgm:pt modelId="{76D26D6D-EDAF-4C52-8B4D-841B0D968087}" type="pres">
      <dgm:prSet presAssocID="{65626F29-AB7F-4A3E-92D9-6AFC55134C2D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F8FABF40-7E53-41D6-A584-A511DC78C1BE}" type="pres">
      <dgm:prSet presAssocID="{90721A67-6AD1-4A80-A90E-9D77E7AD4E6D}" presName="root1" presStyleCnt="0"/>
      <dgm:spPr/>
    </dgm:pt>
    <dgm:pt modelId="{2D8842D7-E959-42FA-BA94-C6E6A8D46F08}" type="pres">
      <dgm:prSet presAssocID="{90721A67-6AD1-4A80-A90E-9D77E7AD4E6D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E75B47B-3650-4F5E-B461-4EF0A961DD5A}" type="pres">
      <dgm:prSet presAssocID="{90721A67-6AD1-4A80-A90E-9D77E7AD4E6D}" presName="level2hierChild" presStyleCnt="0"/>
      <dgm:spPr/>
    </dgm:pt>
    <dgm:pt modelId="{F84282DA-A190-4AE4-80A2-887CA41C8DE9}" type="pres">
      <dgm:prSet presAssocID="{0B7CF66D-0A27-42E3-AC6D-2DB726B0F1E6}" presName="conn2-1" presStyleLbl="parChTrans1D2" presStyleIdx="0" presStyleCnt="2"/>
      <dgm:spPr/>
      <dgm:t>
        <a:bodyPr/>
        <a:lstStyle/>
        <a:p>
          <a:endParaRPr lang="fr-FR"/>
        </a:p>
      </dgm:t>
    </dgm:pt>
    <dgm:pt modelId="{C296F982-F6F0-4728-ADF2-DC91F37071EA}" type="pres">
      <dgm:prSet presAssocID="{0B7CF66D-0A27-42E3-AC6D-2DB726B0F1E6}" presName="connTx" presStyleLbl="parChTrans1D2" presStyleIdx="0" presStyleCnt="2"/>
      <dgm:spPr/>
      <dgm:t>
        <a:bodyPr/>
        <a:lstStyle/>
        <a:p>
          <a:endParaRPr lang="fr-FR"/>
        </a:p>
      </dgm:t>
    </dgm:pt>
    <dgm:pt modelId="{CF42DF83-DDC9-476D-B33D-59E7CA944A5E}" type="pres">
      <dgm:prSet presAssocID="{AD7B3DA5-2EE7-42E6-A405-E9204AD083F8}" presName="root2" presStyleCnt="0"/>
      <dgm:spPr/>
    </dgm:pt>
    <dgm:pt modelId="{B96A10A5-DFF5-46F1-944C-3675766C550F}" type="pres">
      <dgm:prSet presAssocID="{AD7B3DA5-2EE7-42E6-A405-E9204AD083F8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F298BFB-1885-4076-9A22-AC9C0889C64B}" type="pres">
      <dgm:prSet presAssocID="{AD7B3DA5-2EE7-42E6-A405-E9204AD083F8}" presName="level3hierChild" presStyleCnt="0"/>
      <dgm:spPr/>
    </dgm:pt>
    <dgm:pt modelId="{C26101A3-172C-4AFD-8AA5-00EF71442597}" type="pres">
      <dgm:prSet presAssocID="{3FE4910D-602C-4A72-BB9E-A3BE3A3A0E78}" presName="conn2-1" presStyleLbl="parChTrans1D3" presStyleIdx="0" presStyleCnt="5"/>
      <dgm:spPr/>
      <dgm:t>
        <a:bodyPr/>
        <a:lstStyle/>
        <a:p>
          <a:endParaRPr lang="fr-FR"/>
        </a:p>
      </dgm:t>
    </dgm:pt>
    <dgm:pt modelId="{F14A685D-1E0D-4B4F-8491-096DFB19D677}" type="pres">
      <dgm:prSet presAssocID="{3FE4910D-602C-4A72-BB9E-A3BE3A3A0E78}" presName="connTx" presStyleLbl="parChTrans1D3" presStyleIdx="0" presStyleCnt="5"/>
      <dgm:spPr/>
      <dgm:t>
        <a:bodyPr/>
        <a:lstStyle/>
        <a:p>
          <a:endParaRPr lang="fr-FR"/>
        </a:p>
      </dgm:t>
    </dgm:pt>
    <dgm:pt modelId="{F368639D-315F-4154-88B1-6A5B912D6526}" type="pres">
      <dgm:prSet presAssocID="{4D72C498-B5D7-4A5E-9949-13D4BDD70C79}" presName="root2" presStyleCnt="0"/>
      <dgm:spPr/>
    </dgm:pt>
    <dgm:pt modelId="{3F3231AA-D37A-47E2-AA64-F3C7B7B2954D}" type="pres">
      <dgm:prSet presAssocID="{4D72C498-B5D7-4A5E-9949-13D4BDD70C79}" presName="LevelTwoTextNode" presStyleLbl="node3" presStyleIdx="0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397AEE95-8A0C-4187-A00A-9EB934AA598C}" type="pres">
      <dgm:prSet presAssocID="{4D72C498-B5D7-4A5E-9949-13D4BDD70C79}" presName="level3hierChild" presStyleCnt="0"/>
      <dgm:spPr/>
    </dgm:pt>
    <dgm:pt modelId="{968AF4BE-4974-4BD5-85C7-35A0B47C6F8A}" type="pres">
      <dgm:prSet presAssocID="{DD6977A0-3802-4240-88A2-691E7C2C48A6}" presName="conn2-1" presStyleLbl="parChTrans1D4" presStyleIdx="0" presStyleCnt="4"/>
      <dgm:spPr/>
      <dgm:t>
        <a:bodyPr/>
        <a:lstStyle/>
        <a:p>
          <a:endParaRPr lang="fr-FR"/>
        </a:p>
      </dgm:t>
    </dgm:pt>
    <dgm:pt modelId="{6F424515-AE64-4689-98CF-DEE19DC54531}" type="pres">
      <dgm:prSet presAssocID="{DD6977A0-3802-4240-88A2-691E7C2C48A6}" presName="connTx" presStyleLbl="parChTrans1D4" presStyleIdx="0" presStyleCnt="4"/>
      <dgm:spPr/>
      <dgm:t>
        <a:bodyPr/>
        <a:lstStyle/>
        <a:p>
          <a:endParaRPr lang="fr-FR"/>
        </a:p>
      </dgm:t>
    </dgm:pt>
    <dgm:pt modelId="{EB924A49-A3F3-497C-ACC4-327EDE264F60}" type="pres">
      <dgm:prSet presAssocID="{FDC9356B-5836-435E-BB19-C94DC8F3D3EF}" presName="root2" presStyleCnt="0"/>
      <dgm:spPr/>
    </dgm:pt>
    <dgm:pt modelId="{D63F150D-0E96-4C27-A427-95C317656D1D}" type="pres">
      <dgm:prSet presAssocID="{FDC9356B-5836-435E-BB19-C94DC8F3D3EF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491B2AE-5B55-45CE-B988-8E12BEB8BF55}" type="pres">
      <dgm:prSet presAssocID="{FDC9356B-5836-435E-BB19-C94DC8F3D3EF}" presName="level3hierChild" presStyleCnt="0"/>
      <dgm:spPr/>
    </dgm:pt>
    <dgm:pt modelId="{AEBC5B76-A737-49A2-B533-66F2022C87AD}" type="pres">
      <dgm:prSet presAssocID="{139FBCB0-87C1-4D19-9898-BB48C99D5614}" presName="conn2-1" presStyleLbl="parChTrans1D4" presStyleIdx="1" presStyleCnt="4"/>
      <dgm:spPr/>
      <dgm:t>
        <a:bodyPr/>
        <a:lstStyle/>
        <a:p>
          <a:endParaRPr lang="fr-FR"/>
        </a:p>
      </dgm:t>
    </dgm:pt>
    <dgm:pt modelId="{2D4C1DD3-7A1B-4669-AB42-72A65ACFF1A8}" type="pres">
      <dgm:prSet presAssocID="{139FBCB0-87C1-4D19-9898-BB48C99D5614}" presName="connTx" presStyleLbl="parChTrans1D4" presStyleIdx="1" presStyleCnt="4"/>
      <dgm:spPr/>
      <dgm:t>
        <a:bodyPr/>
        <a:lstStyle/>
        <a:p>
          <a:endParaRPr lang="fr-FR"/>
        </a:p>
      </dgm:t>
    </dgm:pt>
    <dgm:pt modelId="{9F7C6272-585E-4DDA-B1DC-EB4580AF2AB2}" type="pres">
      <dgm:prSet presAssocID="{CFFF95AD-6A3E-4156-870B-74376FA448BF}" presName="root2" presStyleCnt="0"/>
      <dgm:spPr/>
    </dgm:pt>
    <dgm:pt modelId="{DE27DD97-4305-47FC-AFB0-35E1E791B27F}" type="pres">
      <dgm:prSet presAssocID="{CFFF95AD-6A3E-4156-870B-74376FA448BF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A028989-708D-4CC4-885B-928EC3B6636B}" type="pres">
      <dgm:prSet presAssocID="{CFFF95AD-6A3E-4156-870B-74376FA448BF}" presName="level3hierChild" presStyleCnt="0"/>
      <dgm:spPr/>
    </dgm:pt>
    <dgm:pt modelId="{EBFADA6F-FD50-43FB-87CB-15B1D9AA94CD}" type="pres">
      <dgm:prSet presAssocID="{1489036D-A9DA-40B5-957F-936B4A348264}" presName="conn2-1" presStyleLbl="parChTrans1D4" presStyleIdx="2" presStyleCnt="4"/>
      <dgm:spPr/>
      <dgm:t>
        <a:bodyPr/>
        <a:lstStyle/>
        <a:p>
          <a:endParaRPr lang="fr-FR"/>
        </a:p>
      </dgm:t>
    </dgm:pt>
    <dgm:pt modelId="{D2E89353-C1DC-4D8C-81F7-770019C69DEF}" type="pres">
      <dgm:prSet presAssocID="{1489036D-A9DA-40B5-957F-936B4A348264}" presName="connTx" presStyleLbl="parChTrans1D4" presStyleIdx="2" presStyleCnt="4"/>
      <dgm:spPr/>
      <dgm:t>
        <a:bodyPr/>
        <a:lstStyle/>
        <a:p>
          <a:endParaRPr lang="fr-FR"/>
        </a:p>
      </dgm:t>
    </dgm:pt>
    <dgm:pt modelId="{CC9BC564-3787-4383-9FFC-61D9D0588B21}" type="pres">
      <dgm:prSet presAssocID="{559B25C1-457C-4CA8-A035-1849D9779D21}" presName="root2" presStyleCnt="0"/>
      <dgm:spPr/>
    </dgm:pt>
    <dgm:pt modelId="{858F7110-3310-4783-BBA8-7EC1E711C660}" type="pres">
      <dgm:prSet presAssocID="{559B25C1-457C-4CA8-A035-1849D9779D21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65C1A66E-C56C-4171-AB97-8297D46BDB88}" type="pres">
      <dgm:prSet presAssocID="{559B25C1-457C-4CA8-A035-1849D9779D21}" presName="level3hierChild" presStyleCnt="0"/>
      <dgm:spPr/>
    </dgm:pt>
    <dgm:pt modelId="{9EFBE792-9572-41CC-B394-D06BBCFDDEA7}" type="pres">
      <dgm:prSet presAssocID="{559D18E3-752D-4EE1-9939-C38FEFFAE5A4}" presName="conn2-1" presStyleLbl="parChTrans1D4" presStyleIdx="3" presStyleCnt="4"/>
      <dgm:spPr/>
      <dgm:t>
        <a:bodyPr/>
        <a:lstStyle/>
        <a:p>
          <a:endParaRPr lang="fr-FR"/>
        </a:p>
      </dgm:t>
    </dgm:pt>
    <dgm:pt modelId="{E36A5456-E43A-492B-ABAE-06F81987E8E0}" type="pres">
      <dgm:prSet presAssocID="{559D18E3-752D-4EE1-9939-C38FEFFAE5A4}" presName="connTx" presStyleLbl="parChTrans1D4" presStyleIdx="3" presStyleCnt="4"/>
      <dgm:spPr/>
      <dgm:t>
        <a:bodyPr/>
        <a:lstStyle/>
        <a:p>
          <a:endParaRPr lang="fr-FR"/>
        </a:p>
      </dgm:t>
    </dgm:pt>
    <dgm:pt modelId="{6D225540-AFA0-415E-A130-ABE75225B256}" type="pres">
      <dgm:prSet presAssocID="{24E98E51-90AC-468F-867A-C952D6FD5668}" presName="root2" presStyleCnt="0"/>
      <dgm:spPr/>
    </dgm:pt>
    <dgm:pt modelId="{37C38F7E-4D19-426C-A64E-1CBDFC363BB7}" type="pres">
      <dgm:prSet presAssocID="{24E98E51-90AC-468F-867A-C952D6FD5668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349A4C-5F5C-42E6-B925-D581139B19CA}" type="pres">
      <dgm:prSet presAssocID="{24E98E51-90AC-468F-867A-C952D6FD5668}" presName="level3hierChild" presStyleCnt="0"/>
      <dgm:spPr/>
    </dgm:pt>
    <dgm:pt modelId="{A8464F86-5444-4B1D-8904-D5D84FB93A63}" type="pres">
      <dgm:prSet presAssocID="{99F72719-26C5-43AC-9154-CEFFF5CEB37E}" presName="conn2-1" presStyleLbl="parChTrans1D2" presStyleIdx="1" presStyleCnt="2"/>
      <dgm:spPr/>
      <dgm:t>
        <a:bodyPr/>
        <a:lstStyle/>
        <a:p>
          <a:endParaRPr lang="fr-FR"/>
        </a:p>
      </dgm:t>
    </dgm:pt>
    <dgm:pt modelId="{ECBF6DD1-22FB-4942-9A69-C2E334F2B933}" type="pres">
      <dgm:prSet presAssocID="{99F72719-26C5-43AC-9154-CEFFF5CEB37E}" presName="connTx" presStyleLbl="parChTrans1D2" presStyleIdx="1" presStyleCnt="2"/>
      <dgm:spPr/>
      <dgm:t>
        <a:bodyPr/>
        <a:lstStyle/>
        <a:p>
          <a:endParaRPr lang="fr-FR"/>
        </a:p>
      </dgm:t>
    </dgm:pt>
    <dgm:pt modelId="{E0C7B8DF-83A1-45D9-B9D9-9ED1C37E4CA4}" type="pres">
      <dgm:prSet presAssocID="{6EAA9C23-3A78-4C27-AAC9-504C071FA2D8}" presName="root2" presStyleCnt="0"/>
      <dgm:spPr/>
    </dgm:pt>
    <dgm:pt modelId="{FFF314B7-9492-4462-8B1C-7BC33784FA0A}" type="pres">
      <dgm:prSet presAssocID="{6EAA9C23-3A78-4C27-AAC9-504C071FA2D8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4FA03A4-3DA6-47F7-9A77-3B374796CB77}" type="pres">
      <dgm:prSet presAssocID="{6EAA9C23-3A78-4C27-AAC9-504C071FA2D8}" presName="level3hierChild" presStyleCnt="0"/>
      <dgm:spPr/>
    </dgm:pt>
    <dgm:pt modelId="{8E5DD861-D493-4A0A-B81E-EB2108ED9BB3}" type="pres">
      <dgm:prSet presAssocID="{C72AA88C-4AEE-412B-ABBF-33D17A0AD941}" presName="conn2-1" presStyleLbl="parChTrans1D3" presStyleIdx="1" presStyleCnt="5"/>
      <dgm:spPr/>
      <dgm:t>
        <a:bodyPr/>
        <a:lstStyle/>
        <a:p>
          <a:endParaRPr lang="fr-FR"/>
        </a:p>
      </dgm:t>
    </dgm:pt>
    <dgm:pt modelId="{C0DFBE07-132A-42A3-A5E2-F594000B2340}" type="pres">
      <dgm:prSet presAssocID="{C72AA88C-4AEE-412B-ABBF-33D17A0AD941}" presName="connTx" presStyleLbl="parChTrans1D3" presStyleIdx="1" presStyleCnt="5"/>
      <dgm:spPr/>
      <dgm:t>
        <a:bodyPr/>
        <a:lstStyle/>
        <a:p>
          <a:endParaRPr lang="fr-FR"/>
        </a:p>
      </dgm:t>
    </dgm:pt>
    <dgm:pt modelId="{D48AA310-08E8-41B2-9889-9054306545F3}" type="pres">
      <dgm:prSet presAssocID="{913E8ED9-5793-4239-BAD8-A00A3159E04D}" presName="root2" presStyleCnt="0"/>
      <dgm:spPr/>
    </dgm:pt>
    <dgm:pt modelId="{A21B35AB-A6E7-40B0-A48C-F2137E09EDE9}" type="pres">
      <dgm:prSet presAssocID="{913E8ED9-5793-4239-BAD8-A00A3159E04D}" presName="LevelTwoTextNode" presStyleLbl="node3" presStyleIdx="1" presStyleCnt="5" custScaleX="18881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B5CE3EF-0622-44C1-849C-2057D356BCBF}" type="pres">
      <dgm:prSet presAssocID="{913E8ED9-5793-4239-BAD8-A00A3159E04D}" presName="level3hierChild" presStyleCnt="0"/>
      <dgm:spPr/>
    </dgm:pt>
    <dgm:pt modelId="{D36435EE-5DD9-4CB1-80E2-64E88C5269A2}" type="pres">
      <dgm:prSet presAssocID="{B13E7694-BD7E-4ACD-8A25-288621413B33}" presName="conn2-1" presStyleLbl="parChTrans1D3" presStyleIdx="2" presStyleCnt="5"/>
      <dgm:spPr/>
      <dgm:t>
        <a:bodyPr/>
        <a:lstStyle/>
        <a:p>
          <a:endParaRPr lang="fr-FR"/>
        </a:p>
      </dgm:t>
    </dgm:pt>
    <dgm:pt modelId="{2FF43323-1B88-4D6E-A12C-28C1BD2304F7}" type="pres">
      <dgm:prSet presAssocID="{B13E7694-BD7E-4ACD-8A25-288621413B33}" presName="connTx" presStyleLbl="parChTrans1D3" presStyleIdx="2" presStyleCnt="5"/>
      <dgm:spPr/>
      <dgm:t>
        <a:bodyPr/>
        <a:lstStyle/>
        <a:p>
          <a:endParaRPr lang="fr-FR"/>
        </a:p>
      </dgm:t>
    </dgm:pt>
    <dgm:pt modelId="{36D12C6A-C33F-444D-985E-C87528F365EF}" type="pres">
      <dgm:prSet presAssocID="{16244E34-B2A7-4CB0-B85E-995BCA75C3E6}" presName="root2" presStyleCnt="0"/>
      <dgm:spPr/>
    </dgm:pt>
    <dgm:pt modelId="{D91136A0-BBA5-4033-85D4-E551E48A4097}" type="pres">
      <dgm:prSet presAssocID="{16244E34-B2A7-4CB0-B85E-995BCA75C3E6}" presName="LevelTwoTextNode" presStyleLbl="node3" presStyleIdx="2" presStyleCnt="5" custScaleX="202770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8A8A596-414D-45EC-82A0-4CE6CE2BCEAF}" type="pres">
      <dgm:prSet presAssocID="{16244E34-B2A7-4CB0-B85E-995BCA75C3E6}" presName="level3hierChild" presStyleCnt="0"/>
      <dgm:spPr/>
    </dgm:pt>
    <dgm:pt modelId="{215E04C8-8ADC-4870-8072-6C6871A934E8}" type="pres">
      <dgm:prSet presAssocID="{F1D4A2FF-1ED4-48C6-8293-904F41872AF1}" presName="conn2-1" presStyleLbl="parChTrans1D3" presStyleIdx="3" presStyleCnt="5"/>
      <dgm:spPr/>
      <dgm:t>
        <a:bodyPr/>
        <a:lstStyle/>
        <a:p>
          <a:endParaRPr lang="fr-FR"/>
        </a:p>
      </dgm:t>
    </dgm:pt>
    <dgm:pt modelId="{881DB251-9FB1-4300-9BCC-5ED061EBD6BA}" type="pres">
      <dgm:prSet presAssocID="{F1D4A2FF-1ED4-48C6-8293-904F41872AF1}" presName="connTx" presStyleLbl="parChTrans1D3" presStyleIdx="3" presStyleCnt="5"/>
      <dgm:spPr/>
      <dgm:t>
        <a:bodyPr/>
        <a:lstStyle/>
        <a:p>
          <a:endParaRPr lang="fr-FR"/>
        </a:p>
      </dgm:t>
    </dgm:pt>
    <dgm:pt modelId="{99095670-E0F4-480E-9255-5D1CF51C2306}" type="pres">
      <dgm:prSet presAssocID="{9E6B55FE-E53C-49DC-B515-C2397BEC2CAB}" presName="root2" presStyleCnt="0"/>
      <dgm:spPr/>
    </dgm:pt>
    <dgm:pt modelId="{288590B9-AA3F-44E1-86EF-EEFFCBA51BD5}" type="pres">
      <dgm:prSet presAssocID="{9E6B55FE-E53C-49DC-B515-C2397BEC2CAB}" presName="LevelTwoTextNode" presStyleLbl="node3" presStyleIdx="3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9ADEDFB-79EA-4185-B0EC-F6EC4D8F782E}" type="pres">
      <dgm:prSet presAssocID="{9E6B55FE-E53C-49DC-B515-C2397BEC2CAB}" presName="level3hierChild" presStyleCnt="0"/>
      <dgm:spPr/>
    </dgm:pt>
    <dgm:pt modelId="{D955C53B-B716-4B38-9366-F9DF3D076BCB}" type="pres">
      <dgm:prSet presAssocID="{597EB83F-9AF9-4A72-80A3-732912F27C6D}" presName="conn2-1" presStyleLbl="parChTrans1D3" presStyleIdx="4" presStyleCnt="5"/>
      <dgm:spPr/>
      <dgm:t>
        <a:bodyPr/>
        <a:lstStyle/>
        <a:p>
          <a:endParaRPr lang="fr-FR"/>
        </a:p>
      </dgm:t>
    </dgm:pt>
    <dgm:pt modelId="{1FDB852C-60D2-4512-8688-DBBE489C7C32}" type="pres">
      <dgm:prSet presAssocID="{597EB83F-9AF9-4A72-80A3-732912F27C6D}" presName="connTx" presStyleLbl="parChTrans1D3" presStyleIdx="4" presStyleCnt="5"/>
      <dgm:spPr/>
      <dgm:t>
        <a:bodyPr/>
        <a:lstStyle/>
        <a:p>
          <a:endParaRPr lang="fr-FR"/>
        </a:p>
      </dgm:t>
    </dgm:pt>
    <dgm:pt modelId="{4D2DD327-F21E-40DF-89CF-2531CE508332}" type="pres">
      <dgm:prSet presAssocID="{495223E1-057C-40FA-B321-DB15D7B7BF1E}" presName="root2" presStyleCnt="0"/>
      <dgm:spPr/>
    </dgm:pt>
    <dgm:pt modelId="{98EDA116-065D-473B-983B-F7A1A4E0692D}" type="pres">
      <dgm:prSet presAssocID="{495223E1-057C-40FA-B321-DB15D7B7BF1E}" presName="LevelTwoTextNode" presStyleLbl="node3" presStyleIdx="4" presStyleCnt="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F92D010-B557-4787-97CA-5DC4251ABFBB}" type="pres">
      <dgm:prSet presAssocID="{495223E1-057C-40FA-B321-DB15D7B7BF1E}" presName="level3hierChild" presStyleCnt="0"/>
      <dgm:spPr/>
    </dgm:pt>
  </dgm:ptLst>
  <dgm:cxnLst>
    <dgm:cxn modelId="{7D6AB7E3-CFC9-456A-90AF-2F6F70C0A014}" type="presOf" srcId="{3FE4910D-602C-4A72-BB9E-A3BE3A3A0E78}" destId="{C26101A3-172C-4AFD-8AA5-00EF71442597}" srcOrd="0" destOrd="0" presId="urn:microsoft.com/office/officeart/2005/8/layout/hierarchy2"/>
    <dgm:cxn modelId="{407F2266-1BF6-4306-9833-F3F4296094E7}" type="presOf" srcId="{495223E1-057C-40FA-B321-DB15D7B7BF1E}" destId="{98EDA116-065D-473B-983B-F7A1A4E0692D}" srcOrd="0" destOrd="0" presId="urn:microsoft.com/office/officeart/2005/8/layout/hierarchy2"/>
    <dgm:cxn modelId="{8662F888-06D2-40F8-8EBD-3F4232A7C465}" type="presOf" srcId="{3FE4910D-602C-4A72-BB9E-A3BE3A3A0E78}" destId="{F14A685D-1E0D-4B4F-8491-096DFB19D677}" srcOrd="1" destOrd="0" presId="urn:microsoft.com/office/officeart/2005/8/layout/hierarchy2"/>
    <dgm:cxn modelId="{C87845CC-0576-462F-B540-FA0F7795403D}" type="presOf" srcId="{DD6977A0-3802-4240-88A2-691E7C2C48A6}" destId="{968AF4BE-4974-4BD5-85C7-35A0B47C6F8A}" srcOrd="0" destOrd="0" presId="urn:microsoft.com/office/officeart/2005/8/layout/hierarchy2"/>
    <dgm:cxn modelId="{90998401-9C45-48DA-B9F9-94C071B474A5}" type="presOf" srcId="{99F72719-26C5-43AC-9154-CEFFF5CEB37E}" destId="{A8464F86-5444-4B1D-8904-D5D84FB93A63}" srcOrd="0" destOrd="0" presId="urn:microsoft.com/office/officeart/2005/8/layout/hierarchy2"/>
    <dgm:cxn modelId="{49E69296-6243-4B23-BB27-A3D4BEF5529C}" srcId="{4D72C498-B5D7-4A5E-9949-13D4BDD70C79}" destId="{CFFF95AD-6A3E-4156-870B-74376FA448BF}" srcOrd="1" destOrd="0" parTransId="{139FBCB0-87C1-4D19-9898-BB48C99D5614}" sibTransId="{2D803B32-337B-4EAC-B215-13958E412DA9}"/>
    <dgm:cxn modelId="{357674B2-7E12-4468-9E6C-A68D1AACAD92}" type="presOf" srcId="{DD6977A0-3802-4240-88A2-691E7C2C48A6}" destId="{6F424515-AE64-4689-98CF-DEE19DC54531}" srcOrd="1" destOrd="0" presId="urn:microsoft.com/office/officeart/2005/8/layout/hierarchy2"/>
    <dgm:cxn modelId="{5E14AFDE-A546-4110-97A6-731BE3DDBF8D}" type="presOf" srcId="{0B7CF66D-0A27-42E3-AC6D-2DB726B0F1E6}" destId="{F84282DA-A190-4AE4-80A2-887CA41C8DE9}" srcOrd="0" destOrd="0" presId="urn:microsoft.com/office/officeart/2005/8/layout/hierarchy2"/>
    <dgm:cxn modelId="{34895AD9-0C8A-40FD-A6D6-359E78C8906A}" type="presOf" srcId="{B13E7694-BD7E-4ACD-8A25-288621413B33}" destId="{2FF43323-1B88-4D6E-A12C-28C1BD2304F7}" srcOrd="1" destOrd="0" presId="urn:microsoft.com/office/officeart/2005/8/layout/hierarchy2"/>
    <dgm:cxn modelId="{502FB9F7-55F9-4593-B1F2-FBE723CFF641}" srcId="{90721A67-6AD1-4A80-A90E-9D77E7AD4E6D}" destId="{AD7B3DA5-2EE7-42E6-A405-E9204AD083F8}" srcOrd="0" destOrd="0" parTransId="{0B7CF66D-0A27-42E3-AC6D-2DB726B0F1E6}" sibTransId="{4BBF8FF6-E72D-4A5B-A1FE-6EAB41BA4F5C}"/>
    <dgm:cxn modelId="{438907C7-8941-470D-A5D8-9C5C3D29B8F1}" type="presOf" srcId="{139FBCB0-87C1-4D19-9898-BB48C99D5614}" destId="{AEBC5B76-A737-49A2-B533-66F2022C87AD}" srcOrd="0" destOrd="0" presId="urn:microsoft.com/office/officeart/2005/8/layout/hierarchy2"/>
    <dgm:cxn modelId="{9AC1269D-5072-4C8C-86ED-F685C0F226B2}" type="presOf" srcId="{65626F29-AB7F-4A3E-92D9-6AFC55134C2D}" destId="{76D26D6D-EDAF-4C52-8B4D-841B0D968087}" srcOrd="0" destOrd="0" presId="urn:microsoft.com/office/officeart/2005/8/layout/hierarchy2"/>
    <dgm:cxn modelId="{7176B68D-8377-4602-BE4C-B7D75F5D41A5}" srcId="{4D72C498-B5D7-4A5E-9949-13D4BDD70C79}" destId="{24E98E51-90AC-468F-867A-C952D6FD5668}" srcOrd="2" destOrd="0" parTransId="{559D18E3-752D-4EE1-9939-C38FEFFAE5A4}" sibTransId="{5A87DC0A-A2A4-49BC-8D66-8E04CC32771A}"/>
    <dgm:cxn modelId="{8D9E61EE-3EA3-4FAD-9D9C-C050900C585A}" type="presOf" srcId="{AD7B3DA5-2EE7-42E6-A405-E9204AD083F8}" destId="{B96A10A5-DFF5-46F1-944C-3675766C550F}" srcOrd="0" destOrd="0" presId="urn:microsoft.com/office/officeart/2005/8/layout/hierarchy2"/>
    <dgm:cxn modelId="{6E9F04CF-538C-49AC-B727-EE48AD00E24E}" srcId="{90721A67-6AD1-4A80-A90E-9D77E7AD4E6D}" destId="{6EAA9C23-3A78-4C27-AAC9-504C071FA2D8}" srcOrd="1" destOrd="0" parTransId="{99F72719-26C5-43AC-9154-CEFFF5CEB37E}" sibTransId="{9DE824F4-9157-4786-AD52-3E163FA3C3B4}"/>
    <dgm:cxn modelId="{F05DF332-6B73-42E2-BD47-2289A2684E0C}" type="presOf" srcId="{913E8ED9-5793-4239-BAD8-A00A3159E04D}" destId="{A21B35AB-A6E7-40B0-A48C-F2137E09EDE9}" srcOrd="0" destOrd="0" presId="urn:microsoft.com/office/officeart/2005/8/layout/hierarchy2"/>
    <dgm:cxn modelId="{941D8723-A120-40D5-9F3B-4FFD8D8365CD}" type="presOf" srcId="{1489036D-A9DA-40B5-957F-936B4A348264}" destId="{EBFADA6F-FD50-43FB-87CB-15B1D9AA94CD}" srcOrd="0" destOrd="0" presId="urn:microsoft.com/office/officeart/2005/8/layout/hierarchy2"/>
    <dgm:cxn modelId="{4B8F5B81-CC17-460A-A524-E17F455224A3}" type="presOf" srcId="{C72AA88C-4AEE-412B-ABBF-33D17A0AD941}" destId="{C0DFBE07-132A-42A3-A5E2-F594000B2340}" srcOrd="1" destOrd="0" presId="urn:microsoft.com/office/officeart/2005/8/layout/hierarchy2"/>
    <dgm:cxn modelId="{1F2A150B-DA4C-427A-A49D-BB14B11102E5}" type="presOf" srcId="{559B25C1-457C-4CA8-A035-1849D9779D21}" destId="{858F7110-3310-4783-BBA8-7EC1E711C660}" srcOrd="0" destOrd="0" presId="urn:microsoft.com/office/officeart/2005/8/layout/hierarchy2"/>
    <dgm:cxn modelId="{31052413-0D8D-402B-A78B-ABBB4A8D9AF8}" type="presOf" srcId="{F1D4A2FF-1ED4-48C6-8293-904F41872AF1}" destId="{881DB251-9FB1-4300-9BCC-5ED061EBD6BA}" srcOrd="1" destOrd="0" presId="urn:microsoft.com/office/officeart/2005/8/layout/hierarchy2"/>
    <dgm:cxn modelId="{4DC9611B-BF5E-428A-90F2-55877C3B0B04}" type="presOf" srcId="{B13E7694-BD7E-4ACD-8A25-288621413B33}" destId="{D36435EE-5DD9-4CB1-80E2-64E88C5269A2}" srcOrd="0" destOrd="0" presId="urn:microsoft.com/office/officeart/2005/8/layout/hierarchy2"/>
    <dgm:cxn modelId="{41E8AB9D-2D7B-4813-AC1D-4BB888DB23E2}" type="presOf" srcId="{6EAA9C23-3A78-4C27-AAC9-504C071FA2D8}" destId="{FFF314B7-9492-4462-8B1C-7BC33784FA0A}" srcOrd="0" destOrd="0" presId="urn:microsoft.com/office/officeart/2005/8/layout/hierarchy2"/>
    <dgm:cxn modelId="{04DFD7D8-3037-48EC-B658-4C387C6C8E88}" type="presOf" srcId="{559D18E3-752D-4EE1-9939-C38FEFFAE5A4}" destId="{E36A5456-E43A-492B-ABAE-06F81987E8E0}" srcOrd="1" destOrd="0" presId="urn:microsoft.com/office/officeart/2005/8/layout/hierarchy2"/>
    <dgm:cxn modelId="{567C9ECC-382D-42CA-8709-503172B5924A}" type="presOf" srcId="{16244E34-B2A7-4CB0-B85E-995BCA75C3E6}" destId="{D91136A0-BBA5-4033-85D4-E551E48A4097}" srcOrd="0" destOrd="0" presId="urn:microsoft.com/office/officeart/2005/8/layout/hierarchy2"/>
    <dgm:cxn modelId="{699A86BB-2751-456E-9B25-5761072C7A51}" type="presOf" srcId="{9E6B55FE-E53C-49DC-B515-C2397BEC2CAB}" destId="{288590B9-AA3F-44E1-86EF-EEFFCBA51BD5}" srcOrd="0" destOrd="0" presId="urn:microsoft.com/office/officeart/2005/8/layout/hierarchy2"/>
    <dgm:cxn modelId="{ADAE8AF6-2372-43C7-800A-5016486F94F5}" type="presOf" srcId="{C72AA88C-4AEE-412B-ABBF-33D17A0AD941}" destId="{8E5DD861-D493-4A0A-B81E-EB2108ED9BB3}" srcOrd="0" destOrd="0" presId="urn:microsoft.com/office/officeart/2005/8/layout/hierarchy2"/>
    <dgm:cxn modelId="{E823A1D9-32B6-4322-8B22-8D97E4278EE6}" type="presOf" srcId="{597EB83F-9AF9-4A72-80A3-732912F27C6D}" destId="{1FDB852C-60D2-4512-8688-DBBE489C7C32}" srcOrd="1" destOrd="0" presId="urn:microsoft.com/office/officeart/2005/8/layout/hierarchy2"/>
    <dgm:cxn modelId="{84A66D8F-E550-434B-91E4-EFA2E2D231A4}" type="presOf" srcId="{24E98E51-90AC-468F-867A-C952D6FD5668}" destId="{37C38F7E-4D19-426C-A64E-1CBDFC363BB7}" srcOrd="0" destOrd="0" presId="urn:microsoft.com/office/officeart/2005/8/layout/hierarchy2"/>
    <dgm:cxn modelId="{9F4D2FFF-97B0-4BDE-B2FE-9300A204E5EE}" srcId="{65626F29-AB7F-4A3E-92D9-6AFC55134C2D}" destId="{90721A67-6AD1-4A80-A90E-9D77E7AD4E6D}" srcOrd="0" destOrd="0" parTransId="{FD12DCE2-E0B7-4C60-87FD-DBDC9530217F}" sibTransId="{898BA68B-F5FB-436F-B345-A5FAFB505382}"/>
    <dgm:cxn modelId="{97F96DE2-3775-4336-B004-2EAF8AED1294}" type="presOf" srcId="{0B7CF66D-0A27-42E3-AC6D-2DB726B0F1E6}" destId="{C296F982-F6F0-4728-ADF2-DC91F37071EA}" srcOrd="1" destOrd="0" presId="urn:microsoft.com/office/officeart/2005/8/layout/hierarchy2"/>
    <dgm:cxn modelId="{64F301FB-A593-41C9-BDB6-F0EFA7C82324}" srcId="{6EAA9C23-3A78-4C27-AAC9-504C071FA2D8}" destId="{16244E34-B2A7-4CB0-B85E-995BCA75C3E6}" srcOrd="1" destOrd="0" parTransId="{B13E7694-BD7E-4ACD-8A25-288621413B33}" sibTransId="{A0EBF300-51DB-4610-8BD4-DE84A2AC4F9A}"/>
    <dgm:cxn modelId="{D05732E0-8016-4300-94E0-4C5846D8338F}" srcId="{6EAA9C23-3A78-4C27-AAC9-504C071FA2D8}" destId="{495223E1-057C-40FA-B321-DB15D7B7BF1E}" srcOrd="3" destOrd="0" parTransId="{597EB83F-9AF9-4A72-80A3-732912F27C6D}" sibTransId="{3E875B8A-F119-494A-907D-67F8BC091872}"/>
    <dgm:cxn modelId="{717668FC-86E9-4461-9489-F0F2171042BC}" type="presOf" srcId="{99F72719-26C5-43AC-9154-CEFFF5CEB37E}" destId="{ECBF6DD1-22FB-4942-9A69-C2E334F2B933}" srcOrd="1" destOrd="0" presId="urn:microsoft.com/office/officeart/2005/8/layout/hierarchy2"/>
    <dgm:cxn modelId="{7A1D637D-9EA3-4BBC-8242-43BFB8B8F8D7}" type="presOf" srcId="{F1D4A2FF-1ED4-48C6-8293-904F41872AF1}" destId="{215E04C8-8ADC-4870-8072-6C6871A934E8}" srcOrd="0" destOrd="0" presId="urn:microsoft.com/office/officeart/2005/8/layout/hierarchy2"/>
    <dgm:cxn modelId="{967F65B6-C47B-4EC0-ADE6-CAFBBE1F0516}" srcId="{CFFF95AD-6A3E-4156-870B-74376FA448BF}" destId="{559B25C1-457C-4CA8-A035-1849D9779D21}" srcOrd="0" destOrd="0" parTransId="{1489036D-A9DA-40B5-957F-936B4A348264}" sibTransId="{CA40A06D-5492-4390-8F79-91529B97C7E3}"/>
    <dgm:cxn modelId="{10820E9B-F692-4BF5-B197-3DDE2495C1CB}" srcId="{6EAA9C23-3A78-4C27-AAC9-504C071FA2D8}" destId="{913E8ED9-5793-4239-BAD8-A00A3159E04D}" srcOrd="0" destOrd="0" parTransId="{C72AA88C-4AEE-412B-ABBF-33D17A0AD941}" sibTransId="{E09A0026-5DBE-4A74-ADE4-A8C0FD11704F}"/>
    <dgm:cxn modelId="{D89F6048-F1B4-4787-B926-B49F52CB6F9B}" srcId="{AD7B3DA5-2EE7-42E6-A405-E9204AD083F8}" destId="{4D72C498-B5D7-4A5E-9949-13D4BDD70C79}" srcOrd="0" destOrd="0" parTransId="{3FE4910D-602C-4A72-BB9E-A3BE3A3A0E78}" sibTransId="{A5576FB7-9241-49DD-B403-195A5C6DB3B2}"/>
    <dgm:cxn modelId="{6151CB5D-38DF-4442-942A-21F438F8D13D}" type="presOf" srcId="{139FBCB0-87C1-4D19-9898-BB48C99D5614}" destId="{2D4C1DD3-7A1B-4669-AB42-72A65ACFF1A8}" srcOrd="1" destOrd="0" presId="urn:microsoft.com/office/officeart/2005/8/layout/hierarchy2"/>
    <dgm:cxn modelId="{B9BFF7B7-300F-48B0-B09E-697C57C345E7}" type="presOf" srcId="{4D72C498-B5D7-4A5E-9949-13D4BDD70C79}" destId="{3F3231AA-D37A-47E2-AA64-F3C7B7B2954D}" srcOrd="0" destOrd="0" presId="urn:microsoft.com/office/officeart/2005/8/layout/hierarchy2"/>
    <dgm:cxn modelId="{5D66E035-8128-4BBA-84F0-1D671D2DE898}" srcId="{6EAA9C23-3A78-4C27-AAC9-504C071FA2D8}" destId="{9E6B55FE-E53C-49DC-B515-C2397BEC2CAB}" srcOrd="2" destOrd="0" parTransId="{F1D4A2FF-1ED4-48C6-8293-904F41872AF1}" sibTransId="{9DCC26EF-3D9C-4F2C-A2B6-405DE1FD371A}"/>
    <dgm:cxn modelId="{FD18F822-929A-4822-AE96-7ADBA2A3C5CD}" srcId="{4D72C498-B5D7-4A5E-9949-13D4BDD70C79}" destId="{FDC9356B-5836-435E-BB19-C94DC8F3D3EF}" srcOrd="0" destOrd="0" parTransId="{DD6977A0-3802-4240-88A2-691E7C2C48A6}" sibTransId="{20A4AF65-9EE3-422E-A635-F5D68A4A881B}"/>
    <dgm:cxn modelId="{452194EF-DAF7-451D-9EBF-D5E04CD53FD3}" type="presOf" srcId="{1489036D-A9DA-40B5-957F-936B4A348264}" destId="{D2E89353-C1DC-4D8C-81F7-770019C69DEF}" srcOrd="1" destOrd="0" presId="urn:microsoft.com/office/officeart/2005/8/layout/hierarchy2"/>
    <dgm:cxn modelId="{4FF0388D-142D-46CE-90DD-017873238CA8}" type="presOf" srcId="{90721A67-6AD1-4A80-A90E-9D77E7AD4E6D}" destId="{2D8842D7-E959-42FA-BA94-C6E6A8D46F08}" srcOrd="0" destOrd="0" presId="urn:microsoft.com/office/officeart/2005/8/layout/hierarchy2"/>
    <dgm:cxn modelId="{4FFC989C-08FC-40C7-8407-6F8A48F30515}" type="presOf" srcId="{559D18E3-752D-4EE1-9939-C38FEFFAE5A4}" destId="{9EFBE792-9572-41CC-B394-D06BBCFDDEA7}" srcOrd="0" destOrd="0" presId="urn:microsoft.com/office/officeart/2005/8/layout/hierarchy2"/>
    <dgm:cxn modelId="{C15728EC-9511-4EE9-9966-97F8FC4E472E}" type="presOf" srcId="{CFFF95AD-6A3E-4156-870B-74376FA448BF}" destId="{DE27DD97-4305-47FC-AFB0-35E1E791B27F}" srcOrd="0" destOrd="0" presId="urn:microsoft.com/office/officeart/2005/8/layout/hierarchy2"/>
    <dgm:cxn modelId="{DF0F5AA0-B1AE-43B9-89A3-7B0158EBB787}" type="presOf" srcId="{FDC9356B-5836-435E-BB19-C94DC8F3D3EF}" destId="{D63F150D-0E96-4C27-A427-95C317656D1D}" srcOrd="0" destOrd="0" presId="urn:microsoft.com/office/officeart/2005/8/layout/hierarchy2"/>
    <dgm:cxn modelId="{C5781870-7E37-4BCF-B397-5B74F5340A6F}" type="presOf" srcId="{597EB83F-9AF9-4A72-80A3-732912F27C6D}" destId="{D955C53B-B716-4B38-9366-F9DF3D076BCB}" srcOrd="0" destOrd="0" presId="urn:microsoft.com/office/officeart/2005/8/layout/hierarchy2"/>
    <dgm:cxn modelId="{70B6570D-77AA-4A9B-A75B-9384693E96D9}" type="presParOf" srcId="{76D26D6D-EDAF-4C52-8B4D-841B0D968087}" destId="{F8FABF40-7E53-41D6-A584-A511DC78C1BE}" srcOrd="0" destOrd="0" presId="urn:microsoft.com/office/officeart/2005/8/layout/hierarchy2"/>
    <dgm:cxn modelId="{BF6991C7-8964-4DC5-A0A2-C66928D229CE}" type="presParOf" srcId="{F8FABF40-7E53-41D6-A584-A511DC78C1BE}" destId="{2D8842D7-E959-42FA-BA94-C6E6A8D46F08}" srcOrd="0" destOrd="0" presId="urn:microsoft.com/office/officeart/2005/8/layout/hierarchy2"/>
    <dgm:cxn modelId="{42EC9F36-E7AB-48B6-B485-D2673D488522}" type="presParOf" srcId="{F8FABF40-7E53-41D6-A584-A511DC78C1BE}" destId="{BE75B47B-3650-4F5E-B461-4EF0A961DD5A}" srcOrd="1" destOrd="0" presId="urn:microsoft.com/office/officeart/2005/8/layout/hierarchy2"/>
    <dgm:cxn modelId="{AF7BBEC1-692A-410B-A026-A3616E1DD7F7}" type="presParOf" srcId="{BE75B47B-3650-4F5E-B461-4EF0A961DD5A}" destId="{F84282DA-A190-4AE4-80A2-887CA41C8DE9}" srcOrd="0" destOrd="0" presId="urn:microsoft.com/office/officeart/2005/8/layout/hierarchy2"/>
    <dgm:cxn modelId="{6A66DC13-96B4-4176-9221-C7E9DEC4B2E5}" type="presParOf" srcId="{F84282DA-A190-4AE4-80A2-887CA41C8DE9}" destId="{C296F982-F6F0-4728-ADF2-DC91F37071EA}" srcOrd="0" destOrd="0" presId="urn:microsoft.com/office/officeart/2005/8/layout/hierarchy2"/>
    <dgm:cxn modelId="{A7E4DB6D-7083-4EF7-9F5F-1F8EC74D20C6}" type="presParOf" srcId="{BE75B47B-3650-4F5E-B461-4EF0A961DD5A}" destId="{CF42DF83-DDC9-476D-B33D-59E7CA944A5E}" srcOrd="1" destOrd="0" presId="urn:microsoft.com/office/officeart/2005/8/layout/hierarchy2"/>
    <dgm:cxn modelId="{B149325B-168B-4AB2-81D1-45F9C302C97E}" type="presParOf" srcId="{CF42DF83-DDC9-476D-B33D-59E7CA944A5E}" destId="{B96A10A5-DFF5-46F1-944C-3675766C550F}" srcOrd="0" destOrd="0" presId="urn:microsoft.com/office/officeart/2005/8/layout/hierarchy2"/>
    <dgm:cxn modelId="{1AAEFE06-3E12-4E26-9BB2-0F026FCF0062}" type="presParOf" srcId="{CF42DF83-DDC9-476D-B33D-59E7CA944A5E}" destId="{4F298BFB-1885-4076-9A22-AC9C0889C64B}" srcOrd="1" destOrd="0" presId="urn:microsoft.com/office/officeart/2005/8/layout/hierarchy2"/>
    <dgm:cxn modelId="{C9BA5464-3535-443A-8548-87617C7AE728}" type="presParOf" srcId="{4F298BFB-1885-4076-9A22-AC9C0889C64B}" destId="{C26101A3-172C-4AFD-8AA5-00EF71442597}" srcOrd="0" destOrd="0" presId="urn:microsoft.com/office/officeart/2005/8/layout/hierarchy2"/>
    <dgm:cxn modelId="{211E40B8-2C10-481C-90A2-36024ADFEC54}" type="presParOf" srcId="{C26101A3-172C-4AFD-8AA5-00EF71442597}" destId="{F14A685D-1E0D-4B4F-8491-096DFB19D677}" srcOrd="0" destOrd="0" presId="urn:microsoft.com/office/officeart/2005/8/layout/hierarchy2"/>
    <dgm:cxn modelId="{B0545F84-1662-440F-B591-45B89767BEE4}" type="presParOf" srcId="{4F298BFB-1885-4076-9A22-AC9C0889C64B}" destId="{F368639D-315F-4154-88B1-6A5B912D6526}" srcOrd="1" destOrd="0" presId="urn:microsoft.com/office/officeart/2005/8/layout/hierarchy2"/>
    <dgm:cxn modelId="{BC08695A-8263-418F-A82C-4DC6A9F1816D}" type="presParOf" srcId="{F368639D-315F-4154-88B1-6A5B912D6526}" destId="{3F3231AA-D37A-47E2-AA64-F3C7B7B2954D}" srcOrd="0" destOrd="0" presId="urn:microsoft.com/office/officeart/2005/8/layout/hierarchy2"/>
    <dgm:cxn modelId="{E44D177D-EFB8-48F6-AF1B-13F604FD7442}" type="presParOf" srcId="{F368639D-315F-4154-88B1-6A5B912D6526}" destId="{397AEE95-8A0C-4187-A00A-9EB934AA598C}" srcOrd="1" destOrd="0" presId="urn:microsoft.com/office/officeart/2005/8/layout/hierarchy2"/>
    <dgm:cxn modelId="{DA1522CA-28C7-4C9B-A895-931AEDE30BA5}" type="presParOf" srcId="{397AEE95-8A0C-4187-A00A-9EB934AA598C}" destId="{968AF4BE-4974-4BD5-85C7-35A0B47C6F8A}" srcOrd="0" destOrd="0" presId="urn:microsoft.com/office/officeart/2005/8/layout/hierarchy2"/>
    <dgm:cxn modelId="{C737789F-CB3A-46CC-A5EA-2705CABA10AC}" type="presParOf" srcId="{968AF4BE-4974-4BD5-85C7-35A0B47C6F8A}" destId="{6F424515-AE64-4689-98CF-DEE19DC54531}" srcOrd="0" destOrd="0" presId="urn:microsoft.com/office/officeart/2005/8/layout/hierarchy2"/>
    <dgm:cxn modelId="{BE146B0F-CCD2-4AE5-8230-FC57B83AE00B}" type="presParOf" srcId="{397AEE95-8A0C-4187-A00A-9EB934AA598C}" destId="{EB924A49-A3F3-497C-ACC4-327EDE264F60}" srcOrd="1" destOrd="0" presId="urn:microsoft.com/office/officeart/2005/8/layout/hierarchy2"/>
    <dgm:cxn modelId="{6BE331FE-BD2F-4DA3-8C7A-432854DAC34D}" type="presParOf" srcId="{EB924A49-A3F3-497C-ACC4-327EDE264F60}" destId="{D63F150D-0E96-4C27-A427-95C317656D1D}" srcOrd="0" destOrd="0" presId="urn:microsoft.com/office/officeart/2005/8/layout/hierarchy2"/>
    <dgm:cxn modelId="{4B03DD35-FE4E-40C1-88B8-E22BCD9F185E}" type="presParOf" srcId="{EB924A49-A3F3-497C-ACC4-327EDE264F60}" destId="{1491B2AE-5B55-45CE-B988-8E12BEB8BF55}" srcOrd="1" destOrd="0" presId="urn:microsoft.com/office/officeart/2005/8/layout/hierarchy2"/>
    <dgm:cxn modelId="{F52BE5AC-3413-474E-97BB-82FAEA76CDBC}" type="presParOf" srcId="{397AEE95-8A0C-4187-A00A-9EB934AA598C}" destId="{AEBC5B76-A737-49A2-B533-66F2022C87AD}" srcOrd="2" destOrd="0" presId="urn:microsoft.com/office/officeart/2005/8/layout/hierarchy2"/>
    <dgm:cxn modelId="{3CE8A12E-4C14-4F7D-BCAE-1710AD205B35}" type="presParOf" srcId="{AEBC5B76-A737-49A2-B533-66F2022C87AD}" destId="{2D4C1DD3-7A1B-4669-AB42-72A65ACFF1A8}" srcOrd="0" destOrd="0" presId="urn:microsoft.com/office/officeart/2005/8/layout/hierarchy2"/>
    <dgm:cxn modelId="{10BDF8E3-7120-445B-A7A9-0B4D9B35D878}" type="presParOf" srcId="{397AEE95-8A0C-4187-A00A-9EB934AA598C}" destId="{9F7C6272-585E-4DDA-B1DC-EB4580AF2AB2}" srcOrd="3" destOrd="0" presId="urn:microsoft.com/office/officeart/2005/8/layout/hierarchy2"/>
    <dgm:cxn modelId="{B805AE87-DC8C-4F94-94B2-5C67ABD4C2D0}" type="presParOf" srcId="{9F7C6272-585E-4DDA-B1DC-EB4580AF2AB2}" destId="{DE27DD97-4305-47FC-AFB0-35E1E791B27F}" srcOrd="0" destOrd="0" presId="urn:microsoft.com/office/officeart/2005/8/layout/hierarchy2"/>
    <dgm:cxn modelId="{A4D1507C-56D2-4FA0-B907-12BA013B85E7}" type="presParOf" srcId="{9F7C6272-585E-4DDA-B1DC-EB4580AF2AB2}" destId="{4A028989-708D-4CC4-885B-928EC3B6636B}" srcOrd="1" destOrd="0" presId="urn:microsoft.com/office/officeart/2005/8/layout/hierarchy2"/>
    <dgm:cxn modelId="{A16F57CC-45C3-48FC-A12E-A8279B4CD3A2}" type="presParOf" srcId="{4A028989-708D-4CC4-885B-928EC3B6636B}" destId="{EBFADA6F-FD50-43FB-87CB-15B1D9AA94CD}" srcOrd="0" destOrd="0" presId="urn:microsoft.com/office/officeart/2005/8/layout/hierarchy2"/>
    <dgm:cxn modelId="{8CD1C3FC-ED9A-4039-A69F-26AD1CB4157A}" type="presParOf" srcId="{EBFADA6F-FD50-43FB-87CB-15B1D9AA94CD}" destId="{D2E89353-C1DC-4D8C-81F7-770019C69DEF}" srcOrd="0" destOrd="0" presId="urn:microsoft.com/office/officeart/2005/8/layout/hierarchy2"/>
    <dgm:cxn modelId="{903C5C13-A3A2-4647-8A95-B041FB16B027}" type="presParOf" srcId="{4A028989-708D-4CC4-885B-928EC3B6636B}" destId="{CC9BC564-3787-4383-9FFC-61D9D0588B21}" srcOrd="1" destOrd="0" presId="urn:microsoft.com/office/officeart/2005/8/layout/hierarchy2"/>
    <dgm:cxn modelId="{0B88E54F-51BE-4D5F-8B20-2EE7D99D83EC}" type="presParOf" srcId="{CC9BC564-3787-4383-9FFC-61D9D0588B21}" destId="{858F7110-3310-4783-BBA8-7EC1E711C660}" srcOrd="0" destOrd="0" presId="urn:microsoft.com/office/officeart/2005/8/layout/hierarchy2"/>
    <dgm:cxn modelId="{F8AEE440-7BD1-4DEC-96A6-B7EDED8CCFDD}" type="presParOf" srcId="{CC9BC564-3787-4383-9FFC-61D9D0588B21}" destId="{65C1A66E-C56C-4171-AB97-8297D46BDB88}" srcOrd="1" destOrd="0" presId="urn:microsoft.com/office/officeart/2005/8/layout/hierarchy2"/>
    <dgm:cxn modelId="{895F3D3C-C361-429D-9868-3EDE415B8CEC}" type="presParOf" srcId="{397AEE95-8A0C-4187-A00A-9EB934AA598C}" destId="{9EFBE792-9572-41CC-B394-D06BBCFDDEA7}" srcOrd="4" destOrd="0" presId="urn:microsoft.com/office/officeart/2005/8/layout/hierarchy2"/>
    <dgm:cxn modelId="{5F308DBF-1F38-4090-B60B-D3E71F6898AF}" type="presParOf" srcId="{9EFBE792-9572-41CC-B394-D06BBCFDDEA7}" destId="{E36A5456-E43A-492B-ABAE-06F81987E8E0}" srcOrd="0" destOrd="0" presId="urn:microsoft.com/office/officeart/2005/8/layout/hierarchy2"/>
    <dgm:cxn modelId="{70485AC4-0F11-442A-B257-17F2468D58CB}" type="presParOf" srcId="{397AEE95-8A0C-4187-A00A-9EB934AA598C}" destId="{6D225540-AFA0-415E-A130-ABE75225B256}" srcOrd="5" destOrd="0" presId="urn:microsoft.com/office/officeart/2005/8/layout/hierarchy2"/>
    <dgm:cxn modelId="{57DBB0E3-5824-44F3-8180-935671D79B6B}" type="presParOf" srcId="{6D225540-AFA0-415E-A130-ABE75225B256}" destId="{37C38F7E-4D19-426C-A64E-1CBDFC363BB7}" srcOrd="0" destOrd="0" presId="urn:microsoft.com/office/officeart/2005/8/layout/hierarchy2"/>
    <dgm:cxn modelId="{095C71B1-75DE-449F-BDB9-1FCD8CCDF4EE}" type="presParOf" srcId="{6D225540-AFA0-415E-A130-ABE75225B256}" destId="{F4349A4C-5F5C-42E6-B925-D581139B19CA}" srcOrd="1" destOrd="0" presId="urn:microsoft.com/office/officeart/2005/8/layout/hierarchy2"/>
    <dgm:cxn modelId="{6CAC6ECB-AA42-43DD-8E95-5334FAF9BFDF}" type="presParOf" srcId="{BE75B47B-3650-4F5E-B461-4EF0A961DD5A}" destId="{A8464F86-5444-4B1D-8904-D5D84FB93A63}" srcOrd="2" destOrd="0" presId="urn:microsoft.com/office/officeart/2005/8/layout/hierarchy2"/>
    <dgm:cxn modelId="{A13405EE-F9DB-49B5-8D48-EFDF998C98F4}" type="presParOf" srcId="{A8464F86-5444-4B1D-8904-D5D84FB93A63}" destId="{ECBF6DD1-22FB-4942-9A69-C2E334F2B933}" srcOrd="0" destOrd="0" presId="urn:microsoft.com/office/officeart/2005/8/layout/hierarchy2"/>
    <dgm:cxn modelId="{310CB82D-8F74-431F-B273-1F897F99CD8F}" type="presParOf" srcId="{BE75B47B-3650-4F5E-B461-4EF0A961DD5A}" destId="{E0C7B8DF-83A1-45D9-B9D9-9ED1C37E4CA4}" srcOrd="3" destOrd="0" presId="urn:microsoft.com/office/officeart/2005/8/layout/hierarchy2"/>
    <dgm:cxn modelId="{2103C1E6-5EE9-4812-9B2A-406C40D5AAE9}" type="presParOf" srcId="{E0C7B8DF-83A1-45D9-B9D9-9ED1C37E4CA4}" destId="{FFF314B7-9492-4462-8B1C-7BC33784FA0A}" srcOrd="0" destOrd="0" presId="urn:microsoft.com/office/officeart/2005/8/layout/hierarchy2"/>
    <dgm:cxn modelId="{192EAAEA-DFF4-44DF-9037-2E411F4E979F}" type="presParOf" srcId="{E0C7B8DF-83A1-45D9-B9D9-9ED1C37E4CA4}" destId="{F4FA03A4-3DA6-47F7-9A77-3B374796CB77}" srcOrd="1" destOrd="0" presId="urn:microsoft.com/office/officeart/2005/8/layout/hierarchy2"/>
    <dgm:cxn modelId="{D19606F2-75E5-4C49-9E2D-39F5D6641E32}" type="presParOf" srcId="{F4FA03A4-3DA6-47F7-9A77-3B374796CB77}" destId="{8E5DD861-D493-4A0A-B81E-EB2108ED9BB3}" srcOrd="0" destOrd="0" presId="urn:microsoft.com/office/officeart/2005/8/layout/hierarchy2"/>
    <dgm:cxn modelId="{D5FEE837-8A37-4893-BBC5-C03DCDF3AAB1}" type="presParOf" srcId="{8E5DD861-D493-4A0A-B81E-EB2108ED9BB3}" destId="{C0DFBE07-132A-42A3-A5E2-F594000B2340}" srcOrd="0" destOrd="0" presId="urn:microsoft.com/office/officeart/2005/8/layout/hierarchy2"/>
    <dgm:cxn modelId="{5B09B883-D6A5-431D-B0B0-882C23A24DCF}" type="presParOf" srcId="{F4FA03A4-3DA6-47F7-9A77-3B374796CB77}" destId="{D48AA310-08E8-41B2-9889-9054306545F3}" srcOrd="1" destOrd="0" presId="urn:microsoft.com/office/officeart/2005/8/layout/hierarchy2"/>
    <dgm:cxn modelId="{FD4DC6CA-A2FE-4C46-B4EF-6E8FC3E2E281}" type="presParOf" srcId="{D48AA310-08E8-41B2-9889-9054306545F3}" destId="{A21B35AB-A6E7-40B0-A48C-F2137E09EDE9}" srcOrd="0" destOrd="0" presId="urn:microsoft.com/office/officeart/2005/8/layout/hierarchy2"/>
    <dgm:cxn modelId="{B316B522-B0ED-4725-8EBD-B609036ADA4E}" type="presParOf" srcId="{D48AA310-08E8-41B2-9889-9054306545F3}" destId="{8B5CE3EF-0622-44C1-849C-2057D356BCBF}" srcOrd="1" destOrd="0" presId="urn:microsoft.com/office/officeart/2005/8/layout/hierarchy2"/>
    <dgm:cxn modelId="{1D464554-6A05-43AC-8457-A32C88D2B952}" type="presParOf" srcId="{F4FA03A4-3DA6-47F7-9A77-3B374796CB77}" destId="{D36435EE-5DD9-4CB1-80E2-64E88C5269A2}" srcOrd="2" destOrd="0" presId="urn:microsoft.com/office/officeart/2005/8/layout/hierarchy2"/>
    <dgm:cxn modelId="{4B6BF197-6981-48D6-8A4F-91A4D76991AF}" type="presParOf" srcId="{D36435EE-5DD9-4CB1-80E2-64E88C5269A2}" destId="{2FF43323-1B88-4D6E-A12C-28C1BD2304F7}" srcOrd="0" destOrd="0" presId="urn:microsoft.com/office/officeart/2005/8/layout/hierarchy2"/>
    <dgm:cxn modelId="{8C6E9422-1D12-4032-AD89-BBF14630DBC2}" type="presParOf" srcId="{F4FA03A4-3DA6-47F7-9A77-3B374796CB77}" destId="{36D12C6A-C33F-444D-985E-C87528F365EF}" srcOrd="3" destOrd="0" presId="urn:microsoft.com/office/officeart/2005/8/layout/hierarchy2"/>
    <dgm:cxn modelId="{48EA98D5-87EE-4A54-AE15-98D749DED4BA}" type="presParOf" srcId="{36D12C6A-C33F-444D-985E-C87528F365EF}" destId="{D91136A0-BBA5-4033-85D4-E551E48A4097}" srcOrd="0" destOrd="0" presId="urn:microsoft.com/office/officeart/2005/8/layout/hierarchy2"/>
    <dgm:cxn modelId="{066264E8-D12C-434F-979F-E24F170FC218}" type="presParOf" srcId="{36D12C6A-C33F-444D-985E-C87528F365EF}" destId="{18A8A596-414D-45EC-82A0-4CE6CE2BCEAF}" srcOrd="1" destOrd="0" presId="urn:microsoft.com/office/officeart/2005/8/layout/hierarchy2"/>
    <dgm:cxn modelId="{2EC9D05F-B046-4462-89A3-4E19CC04BD6B}" type="presParOf" srcId="{F4FA03A4-3DA6-47F7-9A77-3B374796CB77}" destId="{215E04C8-8ADC-4870-8072-6C6871A934E8}" srcOrd="4" destOrd="0" presId="urn:microsoft.com/office/officeart/2005/8/layout/hierarchy2"/>
    <dgm:cxn modelId="{459A97C5-8724-456D-9C46-B31BA1426690}" type="presParOf" srcId="{215E04C8-8ADC-4870-8072-6C6871A934E8}" destId="{881DB251-9FB1-4300-9BCC-5ED061EBD6BA}" srcOrd="0" destOrd="0" presId="urn:microsoft.com/office/officeart/2005/8/layout/hierarchy2"/>
    <dgm:cxn modelId="{88CE4ED6-630A-4542-BEB0-FE3E4426D6C3}" type="presParOf" srcId="{F4FA03A4-3DA6-47F7-9A77-3B374796CB77}" destId="{99095670-E0F4-480E-9255-5D1CF51C2306}" srcOrd="5" destOrd="0" presId="urn:microsoft.com/office/officeart/2005/8/layout/hierarchy2"/>
    <dgm:cxn modelId="{F1F2DFE9-9306-4E2E-AD11-779808FDAC92}" type="presParOf" srcId="{99095670-E0F4-480E-9255-5D1CF51C2306}" destId="{288590B9-AA3F-44E1-86EF-EEFFCBA51BD5}" srcOrd="0" destOrd="0" presId="urn:microsoft.com/office/officeart/2005/8/layout/hierarchy2"/>
    <dgm:cxn modelId="{E0F896B2-1BF2-4873-A165-CFBB9958CE2D}" type="presParOf" srcId="{99095670-E0F4-480E-9255-5D1CF51C2306}" destId="{C9ADEDFB-79EA-4185-B0EC-F6EC4D8F782E}" srcOrd="1" destOrd="0" presId="urn:microsoft.com/office/officeart/2005/8/layout/hierarchy2"/>
    <dgm:cxn modelId="{94B29803-FB93-4C20-84FD-3BAD5DF3646F}" type="presParOf" srcId="{F4FA03A4-3DA6-47F7-9A77-3B374796CB77}" destId="{D955C53B-B716-4B38-9366-F9DF3D076BCB}" srcOrd="6" destOrd="0" presId="urn:microsoft.com/office/officeart/2005/8/layout/hierarchy2"/>
    <dgm:cxn modelId="{8BDF3B8D-DB2C-4745-AD87-3AFB2C00CD6E}" type="presParOf" srcId="{D955C53B-B716-4B38-9366-F9DF3D076BCB}" destId="{1FDB852C-60D2-4512-8688-DBBE489C7C32}" srcOrd="0" destOrd="0" presId="urn:microsoft.com/office/officeart/2005/8/layout/hierarchy2"/>
    <dgm:cxn modelId="{A5DE1034-009F-4E0B-A478-BF622CAEBF57}" type="presParOf" srcId="{F4FA03A4-3DA6-47F7-9A77-3B374796CB77}" destId="{4D2DD327-F21E-40DF-89CF-2531CE508332}" srcOrd="7" destOrd="0" presId="urn:microsoft.com/office/officeart/2005/8/layout/hierarchy2"/>
    <dgm:cxn modelId="{316E653D-2A13-472D-BE98-291DEC40A1F9}" type="presParOf" srcId="{4D2DD327-F21E-40DF-89CF-2531CE508332}" destId="{98EDA116-065D-473B-983B-F7A1A4E0692D}" srcOrd="0" destOrd="0" presId="urn:microsoft.com/office/officeart/2005/8/layout/hierarchy2"/>
    <dgm:cxn modelId="{62844B8F-5049-4EDE-8CD0-807CD79E0A48}" type="presParOf" srcId="{4D2DD327-F21E-40DF-89CF-2531CE508332}" destId="{DF92D010-B557-4787-97CA-5DC4251ABFB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76B6350-4EE3-45E3-9904-173A771DF62A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D4D9B399-9B7F-46DA-97B2-FED098F5DA6B}">
      <dgm:prSet phldrT="[Texte]"/>
      <dgm:spPr/>
      <dgm:t>
        <a:bodyPr/>
        <a:lstStyle/>
        <a:p>
          <a:r>
            <a:rPr lang="fr-FR"/>
            <a:t>File</a:t>
          </a:r>
        </a:p>
      </dgm:t>
    </dgm:pt>
    <dgm:pt modelId="{E6A38AA6-80D6-4020-A52C-B824CD5FBB0F}" type="parTrans" cxnId="{32ABE36F-B84E-48F4-BC67-8F5D825C7F85}">
      <dgm:prSet/>
      <dgm:spPr/>
      <dgm:t>
        <a:bodyPr/>
        <a:lstStyle/>
        <a:p>
          <a:endParaRPr lang="fr-FR"/>
        </a:p>
      </dgm:t>
    </dgm:pt>
    <dgm:pt modelId="{48A5178F-146C-4A23-8FF2-2E99B30882F8}" type="sibTrans" cxnId="{32ABE36F-B84E-48F4-BC67-8F5D825C7F85}">
      <dgm:prSet/>
      <dgm:spPr/>
      <dgm:t>
        <a:bodyPr/>
        <a:lstStyle/>
        <a:p>
          <a:endParaRPr lang="fr-FR"/>
        </a:p>
      </dgm:t>
    </dgm:pt>
    <dgm:pt modelId="{C3D618C2-BF81-4220-A584-D841429B7058}">
      <dgm:prSet phldrT="[Texte]"/>
      <dgm:spPr/>
      <dgm:t>
        <a:bodyPr/>
        <a:lstStyle/>
        <a:p>
          <a:r>
            <a:rPr lang="fr-FR"/>
            <a:t>Load</a:t>
          </a:r>
        </a:p>
      </dgm:t>
    </dgm:pt>
    <dgm:pt modelId="{BABCE05A-4544-49DE-A70D-EBD4C2932AA1}" type="parTrans" cxnId="{C353768D-EED9-4E80-8091-56483B0ECF51}">
      <dgm:prSet/>
      <dgm:spPr/>
      <dgm:t>
        <a:bodyPr/>
        <a:lstStyle/>
        <a:p>
          <a:endParaRPr lang="fr-FR"/>
        </a:p>
      </dgm:t>
    </dgm:pt>
    <dgm:pt modelId="{C88A3667-CC99-4312-8DC1-79D7EC0A2D9C}" type="sibTrans" cxnId="{C353768D-EED9-4E80-8091-56483B0ECF51}">
      <dgm:prSet/>
      <dgm:spPr/>
      <dgm:t>
        <a:bodyPr/>
        <a:lstStyle/>
        <a:p>
          <a:endParaRPr lang="fr-FR"/>
        </a:p>
      </dgm:t>
    </dgm:pt>
    <dgm:pt modelId="{5AA90255-5B35-44C4-B702-E81F223BEFD8}">
      <dgm:prSet phldrT="[Texte]"/>
      <dgm:spPr/>
      <dgm:t>
        <a:bodyPr/>
        <a:lstStyle/>
        <a:p>
          <a:r>
            <a:rPr lang="fr-FR"/>
            <a:t>Edit</a:t>
          </a:r>
        </a:p>
      </dgm:t>
    </dgm:pt>
    <dgm:pt modelId="{2854FE16-3A46-47EE-A032-1136B67EB2C8}" type="parTrans" cxnId="{4CE301CD-89A8-41A8-9F17-DEC7FF5575CF}">
      <dgm:prSet/>
      <dgm:spPr/>
      <dgm:t>
        <a:bodyPr/>
        <a:lstStyle/>
        <a:p>
          <a:endParaRPr lang="fr-FR"/>
        </a:p>
      </dgm:t>
    </dgm:pt>
    <dgm:pt modelId="{7B5E0C86-564B-4BB8-9398-E23143C8B801}" type="sibTrans" cxnId="{4CE301CD-89A8-41A8-9F17-DEC7FF5575CF}">
      <dgm:prSet/>
      <dgm:spPr/>
      <dgm:t>
        <a:bodyPr/>
        <a:lstStyle/>
        <a:p>
          <a:endParaRPr lang="fr-FR"/>
        </a:p>
      </dgm:t>
    </dgm:pt>
    <dgm:pt modelId="{86643E8D-F7CB-4F7B-B35A-FF26EACC433C}">
      <dgm:prSet phldrT="[Texte]"/>
      <dgm:spPr/>
      <dgm:t>
        <a:bodyPr/>
        <a:lstStyle/>
        <a:p>
          <a:r>
            <a:rPr lang="fr-FR"/>
            <a:t>Save</a:t>
          </a:r>
        </a:p>
      </dgm:t>
    </dgm:pt>
    <dgm:pt modelId="{5E47499F-6F41-4F22-A420-01A675CE6103}" type="parTrans" cxnId="{D4445B13-46F9-4298-8EF3-3D7743530902}">
      <dgm:prSet/>
      <dgm:spPr/>
      <dgm:t>
        <a:bodyPr/>
        <a:lstStyle/>
        <a:p>
          <a:endParaRPr lang="fr-FR"/>
        </a:p>
      </dgm:t>
    </dgm:pt>
    <dgm:pt modelId="{DB2EC02B-535E-4B00-9144-23BE3F31800E}" type="sibTrans" cxnId="{D4445B13-46F9-4298-8EF3-3D7743530902}">
      <dgm:prSet/>
      <dgm:spPr/>
      <dgm:t>
        <a:bodyPr/>
        <a:lstStyle/>
        <a:p>
          <a:endParaRPr lang="fr-FR"/>
        </a:p>
      </dgm:t>
    </dgm:pt>
    <dgm:pt modelId="{3958656D-BDA3-48B8-B715-8A44FDE6304E}">
      <dgm:prSet phldrT="[Texte]"/>
      <dgm:spPr/>
      <dgm:t>
        <a:bodyPr/>
        <a:lstStyle/>
        <a:p>
          <a:r>
            <a:rPr lang="fr-FR"/>
            <a:t>Help</a:t>
          </a:r>
        </a:p>
      </dgm:t>
    </dgm:pt>
    <dgm:pt modelId="{6990C93A-7D15-43F9-A3BA-EF955BCEFB0F}" type="parTrans" cxnId="{97CD5736-54C6-4ACB-8C56-28D4F8AF533A}">
      <dgm:prSet/>
      <dgm:spPr/>
      <dgm:t>
        <a:bodyPr/>
        <a:lstStyle/>
        <a:p>
          <a:endParaRPr lang="fr-FR"/>
        </a:p>
      </dgm:t>
    </dgm:pt>
    <dgm:pt modelId="{D8D28F1D-BA72-4B54-B03D-1B8F6862319E}" type="sibTrans" cxnId="{97CD5736-54C6-4ACB-8C56-28D4F8AF533A}">
      <dgm:prSet/>
      <dgm:spPr/>
      <dgm:t>
        <a:bodyPr/>
        <a:lstStyle/>
        <a:p>
          <a:endParaRPr lang="fr-FR"/>
        </a:p>
      </dgm:t>
    </dgm:pt>
    <dgm:pt modelId="{45CDA3C7-8713-4369-838A-8B5F475DA36B}">
      <dgm:prSet phldrT="[Texte]"/>
      <dgm:spPr/>
      <dgm:t>
        <a:bodyPr/>
        <a:lstStyle/>
        <a:p>
          <a:r>
            <a:rPr lang="fr-FR"/>
            <a:t>View</a:t>
          </a:r>
        </a:p>
      </dgm:t>
    </dgm:pt>
    <dgm:pt modelId="{139FABCB-F47A-4731-86FD-9DEB34D850B8}" type="parTrans" cxnId="{F14138C1-A3B2-4AE2-A00B-7F7DE38EAA68}">
      <dgm:prSet/>
      <dgm:spPr/>
      <dgm:t>
        <a:bodyPr/>
        <a:lstStyle/>
        <a:p>
          <a:endParaRPr lang="fr-FR"/>
        </a:p>
      </dgm:t>
    </dgm:pt>
    <dgm:pt modelId="{7D179423-A3B9-4F05-A55D-89D4307A11C9}" type="sibTrans" cxnId="{F14138C1-A3B2-4AE2-A00B-7F7DE38EAA68}">
      <dgm:prSet/>
      <dgm:spPr/>
      <dgm:t>
        <a:bodyPr/>
        <a:lstStyle/>
        <a:p>
          <a:endParaRPr lang="fr-FR"/>
        </a:p>
      </dgm:t>
    </dgm:pt>
    <dgm:pt modelId="{8B8178A4-03D0-4F83-88CD-9E6E781603E6}">
      <dgm:prSet phldrT="[Texte]"/>
      <dgm:spPr/>
      <dgm:t>
        <a:bodyPr/>
        <a:lstStyle/>
        <a:p>
          <a:r>
            <a:rPr lang="fr-FR"/>
            <a:t>Month</a:t>
          </a:r>
        </a:p>
      </dgm:t>
    </dgm:pt>
    <dgm:pt modelId="{50BC2FEF-90AA-4887-A217-BCE929A4632A}" type="parTrans" cxnId="{96C6A9B5-7C0D-453A-8D3D-838B1E47CC7C}">
      <dgm:prSet/>
      <dgm:spPr/>
      <dgm:t>
        <a:bodyPr/>
        <a:lstStyle/>
        <a:p>
          <a:endParaRPr lang="fr-FR"/>
        </a:p>
      </dgm:t>
    </dgm:pt>
    <dgm:pt modelId="{0B865DCC-B624-40ED-970E-B677A52C4467}" type="sibTrans" cxnId="{96C6A9B5-7C0D-453A-8D3D-838B1E47CC7C}">
      <dgm:prSet/>
      <dgm:spPr/>
      <dgm:t>
        <a:bodyPr/>
        <a:lstStyle/>
        <a:p>
          <a:endParaRPr lang="fr-FR"/>
        </a:p>
      </dgm:t>
    </dgm:pt>
    <dgm:pt modelId="{96FC7229-231F-4CA5-9914-6E9A83756569}">
      <dgm:prSet phldrT="[Texte]"/>
      <dgm:spPr/>
      <dgm:t>
        <a:bodyPr/>
        <a:lstStyle/>
        <a:p>
          <a:r>
            <a:rPr lang="fr-FR"/>
            <a:t>Week</a:t>
          </a:r>
        </a:p>
      </dgm:t>
    </dgm:pt>
    <dgm:pt modelId="{7BC373CD-A346-4D76-9165-35DCB418DD6B}" type="parTrans" cxnId="{7E3C541B-032F-416C-A1AC-7C1BD89D5BB5}">
      <dgm:prSet/>
      <dgm:spPr/>
      <dgm:t>
        <a:bodyPr/>
        <a:lstStyle/>
        <a:p>
          <a:endParaRPr lang="fr-FR"/>
        </a:p>
      </dgm:t>
    </dgm:pt>
    <dgm:pt modelId="{2C4CAAAA-9463-4CC1-AF37-CEDDE9349C90}" type="sibTrans" cxnId="{7E3C541B-032F-416C-A1AC-7C1BD89D5BB5}">
      <dgm:prSet/>
      <dgm:spPr/>
      <dgm:t>
        <a:bodyPr/>
        <a:lstStyle/>
        <a:p>
          <a:endParaRPr lang="fr-FR"/>
        </a:p>
      </dgm:t>
    </dgm:pt>
    <dgm:pt modelId="{DC7A1CA0-5D34-4F3B-A580-15CFD66EA796}">
      <dgm:prSet phldrT="[Texte]"/>
      <dgm:spPr/>
      <dgm:t>
        <a:bodyPr/>
        <a:lstStyle/>
        <a:p>
          <a:r>
            <a:rPr lang="fr-FR"/>
            <a:t>Day</a:t>
          </a:r>
        </a:p>
      </dgm:t>
    </dgm:pt>
    <dgm:pt modelId="{753D8466-5B43-4022-9EA6-80697AD791EF}" type="parTrans" cxnId="{CD688725-DE90-4245-A4AA-E82D2275B325}">
      <dgm:prSet/>
      <dgm:spPr/>
      <dgm:t>
        <a:bodyPr/>
        <a:lstStyle/>
        <a:p>
          <a:endParaRPr lang="fr-FR"/>
        </a:p>
      </dgm:t>
    </dgm:pt>
    <dgm:pt modelId="{93D5BA25-8BAF-4D7D-969F-34AFD1EF368C}" type="sibTrans" cxnId="{CD688725-DE90-4245-A4AA-E82D2275B325}">
      <dgm:prSet/>
      <dgm:spPr/>
      <dgm:t>
        <a:bodyPr/>
        <a:lstStyle/>
        <a:p>
          <a:endParaRPr lang="fr-FR"/>
        </a:p>
      </dgm:t>
    </dgm:pt>
    <dgm:pt modelId="{7B2890D2-36E9-4029-898C-FC7E72272380}">
      <dgm:prSet phldrT="[Texte]"/>
      <dgm:spPr/>
      <dgm:t>
        <a:bodyPr/>
        <a:lstStyle/>
        <a:p>
          <a:r>
            <a:rPr lang="fr-FR"/>
            <a:t>Display</a:t>
          </a:r>
        </a:p>
      </dgm:t>
    </dgm:pt>
    <dgm:pt modelId="{F20EDC0B-CCE5-4D9D-9982-89A201087390}" type="parTrans" cxnId="{7FB55B4B-D778-485E-80DB-622F39D1A15E}">
      <dgm:prSet/>
      <dgm:spPr/>
      <dgm:t>
        <a:bodyPr/>
        <a:lstStyle/>
        <a:p>
          <a:endParaRPr lang="fr-FR"/>
        </a:p>
      </dgm:t>
    </dgm:pt>
    <dgm:pt modelId="{0DDB3E07-6F3E-4DE7-8E05-649EA4E9106B}" type="sibTrans" cxnId="{7FB55B4B-D778-485E-80DB-622F39D1A15E}">
      <dgm:prSet/>
      <dgm:spPr/>
      <dgm:t>
        <a:bodyPr/>
        <a:lstStyle/>
        <a:p>
          <a:endParaRPr lang="fr-FR"/>
        </a:p>
      </dgm:t>
    </dgm:pt>
    <dgm:pt modelId="{B503AF60-5EB5-4190-8EFC-246E35833849}">
      <dgm:prSet phldrT="[Texte]"/>
      <dgm:spPr/>
      <dgm:t>
        <a:bodyPr/>
        <a:lstStyle/>
        <a:p>
          <a:r>
            <a:rPr lang="fr-FR"/>
            <a:t>About</a:t>
          </a:r>
        </a:p>
      </dgm:t>
    </dgm:pt>
    <dgm:pt modelId="{9F4AA07C-F7C0-4EE0-B444-1A0A99B21C5A}" type="parTrans" cxnId="{A80A4F65-7375-4E8E-9CED-0483DD45593D}">
      <dgm:prSet/>
      <dgm:spPr/>
      <dgm:t>
        <a:bodyPr/>
        <a:lstStyle/>
        <a:p>
          <a:endParaRPr lang="fr-FR"/>
        </a:p>
      </dgm:t>
    </dgm:pt>
    <dgm:pt modelId="{97EEA01A-8995-4136-9B0E-B8636C2DDA04}" type="sibTrans" cxnId="{A80A4F65-7375-4E8E-9CED-0483DD45593D}">
      <dgm:prSet/>
      <dgm:spPr/>
      <dgm:t>
        <a:bodyPr/>
        <a:lstStyle/>
        <a:p>
          <a:endParaRPr lang="fr-FR"/>
        </a:p>
      </dgm:t>
    </dgm:pt>
    <dgm:pt modelId="{80D7FF03-79A4-410F-8B98-6A9724B85CBA}">
      <dgm:prSet phldrT="[Texte]"/>
      <dgm:spPr/>
      <dgm:t>
        <a:bodyPr/>
        <a:lstStyle/>
        <a:p>
          <a:r>
            <a:rPr lang="fr-FR"/>
            <a:t>quit</a:t>
          </a:r>
        </a:p>
      </dgm:t>
    </dgm:pt>
    <dgm:pt modelId="{83FAD934-5D5B-40FC-B3CA-D6105DE3D322}" type="parTrans" cxnId="{F9B1644F-E249-48EB-97B5-22C2400DED34}">
      <dgm:prSet/>
      <dgm:spPr/>
      <dgm:t>
        <a:bodyPr/>
        <a:lstStyle/>
        <a:p>
          <a:endParaRPr lang="fr-FR"/>
        </a:p>
      </dgm:t>
    </dgm:pt>
    <dgm:pt modelId="{30CB0A91-0FCE-45F8-A754-700AB3BFFDC6}" type="sibTrans" cxnId="{F9B1644F-E249-48EB-97B5-22C2400DED34}">
      <dgm:prSet/>
      <dgm:spPr/>
    </dgm:pt>
    <dgm:pt modelId="{BE306FCD-9806-4F30-B3B1-CA273857349C}" type="pres">
      <dgm:prSet presAssocID="{076B6350-4EE3-45E3-9904-173A771DF62A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BC89B9CD-5E6C-4475-ADF6-F7C2D7A5A353}" type="pres">
      <dgm:prSet presAssocID="{D4D9B399-9B7F-46DA-97B2-FED098F5DA6B}" presName="root1" presStyleCnt="0"/>
      <dgm:spPr/>
    </dgm:pt>
    <dgm:pt modelId="{6E6D9CAD-33D1-4ABE-986B-53D6D631EB94}" type="pres">
      <dgm:prSet presAssocID="{D4D9B399-9B7F-46DA-97B2-FED098F5DA6B}" presName="LevelOneTextNode" presStyleLbl="node0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7C7FA5F-116D-41D5-BE1E-63389D526519}" type="pres">
      <dgm:prSet presAssocID="{D4D9B399-9B7F-46DA-97B2-FED098F5DA6B}" presName="level2hierChild" presStyleCnt="0"/>
      <dgm:spPr/>
    </dgm:pt>
    <dgm:pt modelId="{B4361C68-E191-4E89-B0BD-BAD091626B5B}" type="pres">
      <dgm:prSet presAssocID="{BABCE05A-4544-49DE-A70D-EBD4C2932AA1}" presName="conn2-1" presStyleLbl="parChTrans1D2" presStyleIdx="0" presStyleCnt="6"/>
      <dgm:spPr/>
      <dgm:t>
        <a:bodyPr/>
        <a:lstStyle/>
        <a:p>
          <a:endParaRPr lang="fr-FR"/>
        </a:p>
      </dgm:t>
    </dgm:pt>
    <dgm:pt modelId="{12FD7525-DB42-46F9-B8FD-D33568A05731}" type="pres">
      <dgm:prSet presAssocID="{BABCE05A-4544-49DE-A70D-EBD4C2932AA1}" presName="connTx" presStyleLbl="parChTrans1D2" presStyleIdx="0" presStyleCnt="6"/>
      <dgm:spPr/>
      <dgm:t>
        <a:bodyPr/>
        <a:lstStyle/>
        <a:p>
          <a:endParaRPr lang="fr-FR"/>
        </a:p>
      </dgm:t>
    </dgm:pt>
    <dgm:pt modelId="{8D4B9DA0-8352-443E-AB23-4081880753A9}" type="pres">
      <dgm:prSet presAssocID="{C3D618C2-BF81-4220-A584-D841429B7058}" presName="root2" presStyleCnt="0"/>
      <dgm:spPr/>
    </dgm:pt>
    <dgm:pt modelId="{CA6C5886-D1D3-4819-90BD-4BAC8F1EE87D}" type="pres">
      <dgm:prSet presAssocID="{C3D618C2-BF81-4220-A584-D841429B7058}" presName="LevelTwoTextNode" presStyleLbl="node2" presStyleIdx="0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192797A-2A70-45CD-83CD-8CC844391943}" type="pres">
      <dgm:prSet presAssocID="{C3D618C2-BF81-4220-A584-D841429B7058}" presName="level3hierChild" presStyleCnt="0"/>
      <dgm:spPr/>
    </dgm:pt>
    <dgm:pt modelId="{E11C7B6F-7180-43A5-992E-3EA5851F2391}" type="pres">
      <dgm:prSet presAssocID="{5E47499F-6F41-4F22-A420-01A675CE6103}" presName="conn2-1" presStyleLbl="parChTrans1D2" presStyleIdx="1" presStyleCnt="6"/>
      <dgm:spPr/>
      <dgm:t>
        <a:bodyPr/>
        <a:lstStyle/>
        <a:p>
          <a:endParaRPr lang="fr-FR"/>
        </a:p>
      </dgm:t>
    </dgm:pt>
    <dgm:pt modelId="{FB48A239-373B-4448-BD7F-C055FA9C8C48}" type="pres">
      <dgm:prSet presAssocID="{5E47499F-6F41-4F22-A420-01A675CE6103}" presName="connTx" presStyleLbl="parChTrans1D2" presStyleIdx="1" presStyleCnt="6"/>
      <dgm:spPr/>
      <dgm:t>
        <a:bodyPr/>
        <a:lstStyle/>
        <a:p>
          <a:endParaRPr lang="fr-FR"/>
        </a:p>
      </dgm:t>
    </dgm:pt>
    <dgm:pt modelId="{49833578-BD56-4B76-A7B4-93C083AE7440}" type="pres">
      <dgm:prSet presAssocID="{86643E8D-F7CB-4F7B-B35A-FF26EACC433C}" presName="root2" presStyleCnt="0"/>
      <dgm:spPr/>
    </dgm:pt>
    <dgm:pt modelId="{419BEB18-32F6-4B18-9238-A8818FE634FC}" type="pres">
      <dgm:prSet presAssocID="{86643E8D-F7CB-4F7B-B35A-FF26EACC433C}" presName="LevelTwoTextNode" presStyleLbl="node2" presStyleIdx="1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606F08B-4F70-4EB6-983D-ED46C176903C}" type="pres">
      <dgm:prSet presAssocID="{86643E8D-F7CB-4F7B-B35A-FF26EACC433C}" presName="level3hierChild" presStyleCnt="0"/>
      <dgm:spPr/>
    </dgm:pt>
    <dgm:pt modelId="{8F195852-041E-423A-B5DF-8945941EB406}" type="pres">
      <dgm:prSet presAssocID="{83FAD934-5D5B-40FC-B3CA-D6105DE3D322}" presName="conn2-1" presStyleLbl="parChTrans1D2" presStyleIdx="2" presStyleCnt="6"/>
      <dgm:spPr/>
      <dgm:t>
        <a:bodyPr/>
        <a:lstStyle/>
        <a:p>
          <a:endParaRPr lang="fr-FR"/>
        </a:p>
      </dgm:t>
    </dgm:pt>
    <dgm:pt modelId="{19EBF599-727A-47CA-B105-7B4051DFB8C7}" type="pres">
      <dgm:prSet presAssocID="{83FAD934-5D5B-40FC-B3CA-D6105DE3D322}" presName="connTx" presStyleLbl="parChTrans1D2" presStyleIdx="2" presStyleCnt="6"/>
      <dgm:spPr/>
      <dgm:t>
        <a:bodyPr/>
        <a:lstStyle/>
        <a:p>
          <a:endParaRPr lang="fr-FR"/>
        </a:p>
      </dgm:t>
    </dgm:pt>
    <dgm:pt modelId="{5B0C94E8-6047-4A9D-A59D-4243CA01023B}" type="pres">
      <dgm:prSet presAssocID="{80D7FF03-79A4-410F-8B98-6A9724B85CBA}" presName="root2" presStyleCnt="0"/>
      <dgm:spPr/>
    </dgm:pt>
    <dgm:pt modelId="{47ACED10-AF50-4A06-8AC5-32A97AE3B1C8}" type="pres">
      <dgm:prSet presAssocID="{80D7FF03-79A4-410F-8B98-6A9724B85CBA}" presName="LevelTwoTextNode" presStyleLbl="node2" presStyleIdx="2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1C9AA23-5208-47C4-9495-ED7DF43D7949}" type="pres">
      <dgm:prSet presAssocID="{80D7FF03-79A4-410F-8B98-6A9724B85CBA}" presName="level3hierChild" presStyleCnt="0"/>
      <dgm:spPr/>
    </dgm:pt>
    <dgm:pt modelId="{8658F2C1-2E33-4716-96CE-BB95A05DA53A}" type="pres">
      <dgm:prSet presAssocID="{5AA90255-5B35-44C4-B702-E81F223BEFD8}" presName="root1" presStyleCnt="0"/>
      <dgm:spPr/>
    </dgm:pt>
    <dgm:pt modelId="{3985982F-35AF-48B0-84C6-0C8F1D9EF2FA}" type="pres">
      <dgm:prSet presAssocID="{5AA90255-5B35-44C4-B702-E81F223BEFD8}" presName="LevelOneTextNode" presStyleLbl="node0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962D45F-3934-4127-B852-040B19CBBED4}" type="pres">
      <dgm:prSet presAssocID="{5AA90255-5B35-44C4-B702-E81F223BEFD8}" presName="level2hierChild" presStyleCnt="0"/>
      <dgm:spPr/>
    </dgm:pt>
    <dgm:pt modelId="{AB7C6CD4-FF75-4E23-A8C3-0A2318DBB1D6}" type="pres">
      <dgm:prSet presAssocID="{139FABCB-F47A-4731-86FD-9DEB34D850B8}" presName="conn2-1" presStyleLbl="parChTrans1D2" presStyleIdx="3" presStyleCnt="6"/>
      <dgm:spPr/>
      <dgm:t>
        <a:bodyPr/>
        <a:lstStyle/>
        <a:p>
          <a:endParaRPr lang="fr-FR"/>
        </a:p>
      </dgm:t>
    </dgm:pt>
    <dgm:pt modelId="{86416187-05A5-41DD-ADA2-C443892DABB2}" type="pres">
      <dgm:prSet presAssocID="{139FABCB-F47A-4731-86FD-9DEB34D850B8}" presName="connTx" presStyleLbl="parChTrans1D2" presStyleIdx="3" presStyleCnt="6"/>
      <dgm:spPr/>
      <dgm:t>
        <a:bodyPr/>
        <a:lstStyle/>
        <a:p>
          <a:endParaRPr lang="fr-FR"/>
        </a:p>
      </dgm:t>
    </dgm:pt>
    <dgm:pt modelId="{F5141415-821F-4342-AEDF-E9BC97E8B75D}" type="pres">
      <dgm:prSet presAssocID="{45CDA3C7-8713-4369-838A-8B5F475DA36B}" presName="root2" presStyleCnt="0"/>
      <dgm:spPr/>
    </dgm:pt>
    <dgm:pt modelId="{A1B1FB24-4A19-4073-B3DA-7D6FAFFD6611}" type="pres">
      <dgm:prSet presAssocID="{45CDA3C7-8713-4369-838A-8B5F475DA36B}" presName="LevelTwoTextNode" presStyleLbl="node2" presStyleIdx="3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1AAB8F11-CB53-4E23-8DA2-6135C0475A27}" type="pres">
      <dgm:prSet presAssocID="{45CDA3C7-8713-4369-838A-8B5F475DA36B}" presName="level3hierChild" presStyleCnt="0"/>
      <dgm:spPr/>
    </dgm:pt>
    <dgm:pt modelId="{FDA47220-895B-4A69-B2BB-8BF8C016FF4B}" type="pres">
      <dgm:prSet presAssocID="{50BC2FEF-90AA-4887-A217-BCE929A4632A}" presName="conn2-1" presStyleLbl="parChTrans1D3" presStyleIdx="0" presStyleCnt="3"/>
      <dgm:spPr/>
      <dgm:t>
        <a:bodyPr/>
        <a:lstStyle/>
        <a:p>
          <a:endParaRPr lang="fr-FR"/>
        </a:p>
      </dgm:t>
    </dgm:pt>
    <dgm:pt modelId="{9F0B1A31-63BD-41F6-82FC-F5574A92E909}" type="pres">
      <dgm:prSet presAssocID="{50BC2FEF-90AA-4887-A217-BCE929A4632A}" presName="connTx" presStyleLbl="parChTrans1D3" presStyleIdx="0" presStyleCnt="3"/>
      <dgm:spPr/>
      <dgm:t>
        <a:bodyPr/>
        <a:lstStyle/>
        <a:p>
          <a:endParaRPr lang="fr-FR"/>
        </a:p>
      </dgm:t>
    </dgm:pt>
    <dgm:pt modelId="{519D71D9-AD17-481A-BC45-95647664C32A}" type="pres">
      <dgm:prSet presAssocID="{8B8178A4-03D0-4F83-88CD-9E6E781603E6}" presName="root2" presStyleCnt="0"/>
      <dgm:spPr/>
    </dgm:pt>
    <dgm:pt modelId="{C0C8DC8E-72DB-4A2E-A50E-DA1CA06D79E3}" type="pres">
      <dgm:prSet presAssocID="{8B8178A4-03D0-4F83-88CD-9E6E781603E6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8B01CE3-DDD6-4A2E-A4D8-B0F413861D6D}" type="pres">
      <dgm:prSet presAssocID="{8B8178A4-03D0-4F83-88CD-9E6E781603E6}" presName="level3hierChild" presStyleCnt="0"/>
      <dgm:spPr/>
    </dgm:pt>
    <dgm:pt modelId="{4E10DB54-35ED-4D9F-B388-F6C78413B8E9}" type="pres">
      <dgm:prSet presAssocID="{7BC373CD-A346-4D76-9165-35DCB418DD6B}" presName="conn2-1" presStyleLbl="parChTrans1D3" presStyleIdx="1" presStyleCnt="3"/>
      <dgm:spPr/>
      <dgm:t>
        <a:bodyPr/>
        <a:lstStyle/>
        <a:p>
          <a:endParaRPr lang="fr-FR"/>
        </a:p>
      </dgm:t>
    </dgm:pt>
    <dgm:pt modelId="{F67B909A-A307-4E9B-9469-45A779E59A51}" type="pres">
      <dgm:prSet presAssocID="{7BC373CD-A346-4D76-9165-35DCB418DD6B}" presName="connTx" presStyleLbl="parChTrans1D3" presStyleIdx="1" presStyleCnt="3"/>
      <dgm:spPr/>
      <dgm:t>
        <a:bodyPr/>
        <a:lstStyle/>
        <a:p>
          <a:endParaRPr lang="fr-FR"/>
        </a:p>
      </dgm:t>
    </dgm:pt>
    <dgm:pt modelId="{14714887-E966-470C-860D-96908FD88E18}" type="pres">
      <dgm:prSet presAssocID="{96FC7229-231F-4CA5-9914-6E9A83756569}" presName="root2" presStyleCnt="0"/>
      <dgm:spPr/>
    </dgm:pt>
    <dgm:pt modelId="{1906A700-A645-429B-8F9F-2A4F59D4835E}" type="pres">
      <dgm:prSet presAssocID="{96FC7229-231F-4CA5-9914-6E9A83756569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E21E745-5CA6-4C1A-A097-7D4CFAE8952B}" type="pres">
      <dgm:prSet presAssocID="{96FC7229-231F-4CA5-9914-6E9A83756569}" presName="level3hierChild" presStyleCnt="0"/>
      <dgm:spPr/>
    </dgm:pt>
    <dgm:pt modelId="{2938BCE4-55BC-4FA7-8B13-8D7362E71CAD}" type="pres">
      <dgm:prSet presAssocID="{753D8466-5B43-4022-9EA6-80697AD791EF}" presName="conn2-1" presStyleLbl="parChTrans1D3" presStyleIdx="2" presStyleCnt="3"/>
      <dgm:spPr/>
      <dgm:t>
        <a:bodyPr/>
        <a:lstStyle/>
        <a:p>
          <a:endParaRPr lang="fr-FR"/>
        </a:p>
      </dgm:t>
    </dgm:pt>
    <dgm:pt modelId="{A6341011-54EC-4E06-9306-EAF2DE56CD2C}" type="pres">
      <dgm:prSet presAssocID="{753D8466-5B43-4022-9EA6-80697AD791EF}" presName="connTx" presStyleLbl="parChTrans1D3" presStyleIdx="2" presStyleCnt="3"/>
      <dgm:spPr/>
      <dgm:t>
        <a:bodyPr/>
        <a:lstStyle/>
        <a:p>
          <a:endParaRPr lang="fr-FR"/>
        </a:p>
      </dgm:t>
    </dgm:pt>
    <dgm:pt modelId="{A0A8C24A-B549-4DD3-A86B-5C27239361DA}" type="pres">
      <dgm:prSet presAssocID="{DC7A1CA0-5D34-4F3B-A580-15CFD66EA796}" presName="root2" presStyleCnt="0"/>
      <dgm:spPr/>
    </dgm:pt>
    <dgm:pt modelId="{368F1645-5A66-45DB-B296-C23315AB7E22}" type="pres">
      <dgm:prSet presAssocID="{DC7A1CA0-5D34-4F3B-A580-15CFD66EA796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AB70EE2-6F5D-4397-9BEA-BD14754644EA}" type="pres">
      <dgm:prSet presAssocID="{DC7A1CA0-5D34-4F3B-A580-15CFD66EA796}" presName="level3hierChild" presStyleCnt="0"/>
      <dgm:spPr/>
    </dgm:pt>
    <dgm:pt modelId="{3EC8FEA1-FACA-4B7A-ACC4-B6309011D501}" type="pres">
      <dgm:prSet presAssocID="{3958656D-BDA3-48B8-B715-8A44FDE6304E}" presName="root1" presStyleCnt="0"/>
      <dgm:spPr/>
    </dgm:pt>
    <dgm:pt modelId="{2AEF7D3A-FF38-45BC-9B3E-D40CCE847072}" type="pres">
      <dgm:prSet presAssocID="{3958656D-BDA3-48B8-B715-8A44FDE6304E}" presName="LevelOneTextNode" presStyleLbl="node0" presStyleIdx="2" presStyleCnt="3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2E81C92C-CE54-4B34-8AD9-23F5F8E60BCB}" type="pres">
      <dgm:prSet presAssocID="{3958656D-BDA3-48B8-B715-8A44FDE6304E}" presName="level2hierChild" presStyleCnt="0"/>
      <dgm:spPr/>
    </dgm:pt>
    <dgm:pt modelId="{674BA392-5914-4B78-A520-EE26D65D05C8}" type="pres">
      <dgm:prSet presAssocID="{F20EDC0B-CCE5-4D9D-9982-89A201087390}" presName="conn2-1" presStyleLbl="parChTrans1D2" presStyleIdx="4" presStyleCnt="6"/>
      <dgm:spPr/>
      <dgm:t>
        <a:bodyPr/>
        <a:lstStyle/>
        <a:p>
          <a:endParaRPr lang="fr-FR"/>
        </a:p>
      </dgm:t>
    </dgm:pt>
    <dgm:pt modelId="{CAE1C8E1-FF9C-459C-820F-5A372E5B5202}" type="pres">
      <dgm:prSet presAssocID="{F20EDC0B-CCE5-4D9D-9982-89A201087390}" presName="connTx" presStyleLbl="parChTrans1D2" presStyleIdx="4" presStyleCnt="6"/>
      <dgm:spPr/>
      <dgm:t>
        <a:bodyPr/>
        <a:lstStyle/>
        <a:p>
          <a:endParaRPr lang="fr-FR"/>
        </a:p>
      </dgm:t>
    </dgm:pt>
    <dgm:pt modelId="{905C17AD-FE93-4469-8609-EDCF89529AA2}" type="pres">
      <dgm:prSet presAssocID="{7B2890D2-36E9-4029-898C-FC7E72272380}" presName="root2" presStyleCnt="0"/>
      <dgm:spPr/>
    </dgm:pt>
    <dgm:pt modelId="{497DB5E4-8EF3-40EA-9803-E80F51F19C35}" type="pres">
      <dgm:prSet presAssocID="{7B2890D2-36E9-4029-898C-FC7E72272380}" presName="LevelTwoTextNode" presStyleLbl="node2" presStyleIdx="4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54907F9-77D3-493A-BD14-6183BAA27BA4}" type="pres">
      <dgm:prSet presAssocID="{7B2890D2-36E9-4029-898C-FC7E72272380}" presName="level3hierChild" presStyleCnt="0"/>
      <dgm:spPr/>
    </dgm:pt>
    <dgm:pt modelId="{EB2274FC-15F8-41B7-935B-E389FD47AFD1}" type="pres">
      <dgm:prSet presAssocID="{9F4AA07C-F7C0-4EE0-B444-1A0A99B21C5A}" presName="conn2-1" presStyleLbl="parChTrans1D2" presStyleIdx="5" presStyleCnt="6"/>
      <dgm:spPr/>
      <dgm:t>
        <a:bodyPr/>
        <a:lstStyle/>
        <a:p>
          <a:endParaRPr lang="fr-FR"/>
        </a:p>
      </dgm:t>
    </dgm:pt>
    <dgm:pt modelId="{87E32AC2-4577-44E3-BD84-D5E3BD970540}" type="pres">
      <dgm:prSet presAssocID="{9F4AA07C-F7C0-4EE0-B444-1A0A99B21C5A}" presName="connTx" presStyleLbl="parChTrans1D2" presStyleIdx="5" presStyleCnt="6"/>
      <dgm:spPr/>
      <dgm:t>
        <a:bodyPr/>
        <a:lstStyle/>
        <a:p>
          <a:endParaRPr lang="fr-FR"/>
        </a:p>
      </dgm:t>
    </dgm:pt>
    <dgm:pt modelId="{9076073A-94D7-4B3A-BEDD-A7CFB249D472}" type="pres">
      <dgm:prSet presAssocID="{B503AF60-5EB5-4190-8EFC-246E35833849}" presName="root2" presStyleCnt="0"/>
      <dgm:spPr/>
    </dgm:pt>
    <dgm:pt modelId="{F53448B5-447F-4F1A-81C6-1F0D19E192DD}" type="pres">
      <dgm:prSet presAssocID="{B503AF60-5EB5-4190-8EFC-246E35833849}" presName="LevelTwoTextNode" presStyleLbl="node2" presStyleIdx="5" presStyleCnt="6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9771CB1D-2BA5-42D9-9957-3E7E79F8490A}" type="pres">
      <dgm:prSet presAssocID="{B503AF60-5EB5-4190-8EFC-246E35833849}" presName="level3hierChild" presStyleCnt="0"/>
      <dgm:spPr/>
    </dgm:pt>
  </dgm:ptLst>
  <dgm:cxnLst>
    <dgm:cxn modelId="{8F368041-9C13-41AF-BE50-9CDF02D4B567}" type="presOf" srcId="{C3D618C2-BF81-4220-A584-D841429B7058}" destId="{CA6C5886-D1D3-4819-90BD-4BAC8F1EE87D}" srcOrd="0" destOrd="0" presId="urn:microsoft.com/office/officeart/2005/8/layout/hierarchy2"/>
    <dgm:cxn modelId="{A94B9B22-84F7-4354-859F-D18306C18A11}" type="presOf" srcId="{7BC373CD-A346-4D76-9165-35DCB418DD6B}" destId="{F67B909A-A307-4E9B-9469-45A779E59A51}" srcOrd="1" destOrd="0" presId="urn:microsoft.com/office/officeart/2005/8/layout/hierarchy2"/>
    <dgm:cxn modelId="{D6635D42-8CB8-42FF-B313-43D556969352}" type="presOf" srcId="{80D7FF03-79A4-410F-8B98-6A9724B85CBA}" destId="{47ACED10-AF50-4A06-8AC5-32A97AE3B1C8}" srcOrd="0" destOrd="0" presId="urn:microsoft.com/office/officeart/2005/8/layout/hierarchy2"/>
    <dgm:cxn modelId="{FF95FF14-3CB9-4F5B-AEB2-869D3363C30F}" type="presOf" srcId="{45CDA3C7-8713-4369-838A-8B5F475DA36B}" destId="{A1B1FB24-4A19-4073-B3DA-7D6FAFFD6611}" srcOrd="0" destOrd="0" presId="urn:microsoft.com/office/officeart/2005/8/layout/hierarchy2"/>
    <dgm:cxn modelId="{DC82CCE7-BC82-4DBF-B664-2EC260193B9B}" type="presOf" srcId="{BABCE05A-4544-49DE-A70D-EBD4C2932AA1}" destId="{12FD7525-DB42-46F9-B8FD-D33568A05731}" srcOrd="1" destOrd="0" presId="urn:microsoft.com/office/officeart/2005/8/layout/hierarchy2"/>
    <dgm:cxn modelId="{D4445B13-46F9-4298-8EF3-3D7743530902}" srcId="{D4D9B399-9B7F-46DA-97B2-FED098F5DA6B}" destId="{86643E8D-F7CB-4F7B-B35A-FF26EACC433C}" srcOrd="1" destOrd="0" parTransId="{5E47499F-6F41-4F22-A420-01A675CE6103}" sibTransId="{DB2EC02B-535E-4B00-9144-23BE3F31800E}"/>
    <dgm:cxn modelId="{F0E23B36-4F9B-4B1C-9997-40A02BBA4FB1}" type="presOf" srcId="{139FABCB-F47A-4731-86FD-9DEB34D850B8}" destId="{AB7C6CD4-FF75-4E23-A8C3-0A2318DBB1D6}" srcOrd="0" destOrd="0" presId="urn:microsoft.com/office/officeart/2005/8/layout/hierarchy2"/>
    <dgm:cxn modelId="{BB4CC936-2B14-456F-8EFA-2B8B6690308B}" type="presOf" srcId="{96FC7229-231F-4CA5-9914-6E9A83756569}" destId="{1906A700-A645-429B-8F9F-2A4F59D4835E}" srcOrd="0" destOrd="0" presId="urn:microsoft.com/office/officeart/2005/8/layout/hierarchy2"/>
    <dgm:cxn modelId="{D9359DEC-F553-4C06-A43A-73C658DFC613}" type="presOf" srcId="{B503AF60-5EB5-4190-8EFC-246E35833849}" destId="{F53448B5-447F-4F1A-81C6-1F0D19E192DD}" srcOrd="0" destOrd="0" presId="urn:microsoft.com/office/officeart/2005/8/layout/hierarchy2"/>
    <dgm:cxn modelId="{218B7A65-F9E4-48A3-8CBA-7861341571AC}" type="presOf" srcId="{DC7A1CA0-5D34-4F3B-A580-15CFD66EA796}" destId="{368F1645-5A66-45DB-B296-C23315AB7E22}" srcOrd="0" destOrd="0" presId="urn:microsoft.com/office/officeart/2005/8/layout/hierarchy2"/>
    <dgm:cxn modelId="{266773A0-C56B-4730-A4F7-EAFCE9B0878E}" type="presOf" srcId="{076B6350-4EE3-45E3-9904-173A771DF62A}" destId="{BE306FCD-9806-4F30-B3B1-CA273857349C}" srcOrd="0" destOrd="0" presId="urn:microsoft.com/office/officeart/2005/8/layout/hierarchy2"/>
    <dgm:cxn modelId="{F14138C1-A3B2-4AE2-A00B-7F7DE38EAA68}" srcId="{5AA90255-5B35-44C4-B702-E81F223BEFD8}" destId="{45CDA3C7-8713-4369-838A-8B5F475DA36B}" srcOrd="0" destOrd="0" parTransId="{139FABCB-F47A-4731-86FD-9DEB34D850B8}" sibTransId="{7D179423-A3B9-4F05-A55D-89D4307A11C9}"/>
    <dgm:cxn modelId="{C353768D-EED9-4E80-8091-56483B0ECF51}" srcId="{D4D9B399-9B7F-46DA-97B2-FED098F5DA6B}" destId="{C3D618C2-BF81-4220-A584-D841429B7058}" srcOrd="0" destOrd="0" parTransId="{BABCE05A-4544-49DE-A70D-EBD4C2932AA1}" sibTransId="{C88A3667-CC99-4312-8DC1-79D7EC0A2D9C}"/>
    <dgm:cxn modelId="{AC65B295-1D3A-47B4-AED5-211880298857}" type="presOf" srcId="{50BC2FEF-90AA-4887-A217-BCE929A4632A}" destId="{9F0B1A31-63BD-41F6-82FC-F5574A92E909}" srcOrd="1" destOrd="0" presId="urn:microsoft.com/office/officeart/2005/8/layout/hierarchy2"/>
    <dgm:cxn modelId="{BCA12DD8-D94C-4867-A336-6AD0980A4848}" type="presOf" srcId="{8B8178A4-03D0-4F83-88CD-9E6E781603E6}" destId="{C0C8DC8E-72DB-4A2E-A50E-DA1CA06D79E3}" srcOrd="0" destOrd="0" presId="urn:microsoft.com/office/officeart/2005/8/layout/hierarchy2"/>
    <dgm:cxn modelId="{7AC2DF02-E388-4F37-8C08-C39FF4781243}" type="presOf" srcId="{83FAD934-5D5B-40FC-B3CA-D6105DE3D322}" destId="{19EBF599-727A-47CA-B105-7B4051DFB8C7}" srcOrd="1" destOrd="0" presId="urn:microsoft.com/office/officeart/2005/8/layout/hierarchy2"/>
    <dgm:cxn modelId="{FDA3CE0B-1552-46CE-A54F-3489287A5C69}" type="presOf" srcId="{753D8466-5B43-4022-9EA6-80697AD791EF}" destId="{2938BCE4-55BC-4FA7-8B13-8D7362E71CAD}" srcOrd="0" destOrd="0" presId="urn:microsoft.com/office/officeart/2005/8/layout/hierarchy2"/>
    <dgm:cxn modelId="{54AEBF3C-56B5-4BBA-A8F3-F0887CC052BC}" type="presOf" srcId="{7B2890D2-36E9-4029-898C-FC7E72272380}" destId="{497DB5E4-8EF3-40EA-9803-E80F51F19C35}" srcOrd="0" destOrd="0" presId="urn:microsoft.com/office/officeart/2005/8/layout/hierarchy2"/>
    <dgm:cxn modelId="{2F6F06CA-F9A9-4FAA-85C5-007D4A2BADC2}" type="presOf" srcId="{83FAD934-5D5B-40FC-B3CA-D6105DE3D322}" destId="{8F195852-041E-423A-B5DF-8945941EB406}" srcOrd="0" destOrd="0" presId="urn:microsoft.com/office/officeart/2005/8/layout/hierarchy2"/>
    <dgm:cxn modelId="{A80A4F65-7375-4E8E-9CED-0483DD45593D}" srcId="{3958656D-BDA3-48B8-B715-8A44FDE6304E}" destId="{B503AF60-5EB5-4190-8EFC-246E35833849}" srcOrd="1" destOrd="0" parTransId="{9F4AA07C-F7C0-4EE0-B444-1A0A99B21C5A}" sibTransId="{97EEA01A-8995-4136-9B0E-B8636C2DDA04}"/>
    <dgm:cxn modelId="{32ABE36F-B84E-48F4-BC67-8F5D825C7F85}" srcId="{076B6350-4EE3-45E3-9904-173A771DF62A}" destId="{D4D9B399-9B7F-46DA-97B2-FED098F5DA6B}" srcOrd="0" destOrd="0" parTransId="{E6A38AA6-80D6-4020-A52C-B824CD5FBB0F}" sibTransId="{48A5178F-146C-4A23-8FF2-2E99B30882F8}"/>
    <dgm:cxn modelId="{F1ED59BA-51A5-4FFB-A6B5-7AE8C2996872}" type="presOf" srcId="{F20EDC0B-CCE5-4D9D-9982-89A201087390}" destId="{674BA392-5914-4B78-A520-EE26D65D05C8}" srcOrd="0" destOrd="0" presId="urn:microsoft.com/office/officeart/2005/8/layout/hierarchy2"/>
    <dgm:cxn modelId="{A839C5A0-68B9-43E6-9B41-5AB58D526942}" type="presOf" srcId="{D4D9B399-9B7F-46DA-97B2-FED098F5DA6B}" destId="{6E6D9CAD-33D1-4ABE-986B-53D6D631EB94}" srcOrd="0" destOrd="0" presId="urn:microsoft.com/office/officeart/2005/8/layout/hierarchy2"/>
    <dgm:cxn modelId="{B4A3DB66-CF75-4B31-BE3C-4659654CA362}" type="presOf" srcId="{5AA90255-5B35-44C4-B702-E81F223BEFD8}" destId="{3985982F-35AF-48B0-84C6-0C8F1D9EF2FA}" srcOrd="0" destOrd="0" presId="urn:microsoft.com/office/officeart/2005/8/layout/hierarchy2"/>
    <dgm:cxn modelId="{55E9F28B-10E6-455E-B567-7389BF0AA273}" type="presOf" srcId="{3958656D-BDA3-48B8-B715-8A44FDE6304E}" destId="{2AEF7D3A-FF38-45BC-9B3E-D40CCE847072}" srcOrd="0" destOrd="0" presId="urn:microsoft.com/office/officeart/2005/8/layout/hierarchy2"/>
    <dgm:cxn modelId="{311F3349-5940-4A09-845C-9D64CC5307D5}" type="presOf" srcId="{139FABCB-F47A-4731-86FD-9DEB34D850B8}" destId="{86416187-05A5-41DD-ADA2-C443892DABB2}" srcOrd="1" destOrd="0" presId="urn:microsoft.com/office/officeart/2005/8/layout/hierarchy2"/>
    <dgm:cxn modelId="{72701A40-C46D-497C-863F-DDCB048F3F04}" type="presOf" srcId="{86643E8D-F7CB-4F7B-B35A-FF26EACC433C}" destId="{419BEB18-32F6-4B18-9238-A8818FE634FC}" srcOrd="0" destOrd="0" presId="urn:microsoft.com/office/officeart/2005/8/layout/hierarchy2"/>
    <dgm:cxn modelId="{356BE778-6DD7-4CF5-9825-03A50D23C769}" type="presOf" srcId="{9F4AA07C-F7C0-4EE0-B444-1A0A99B21C5A}" destId="{EB2274FC-15F8-41B7-935B-E389FD47AFD1}" srcOrd="0" destOrd="0" presId="urn:microsoft.com/office/officeart/2005/8/layout/hierarchy2"/>
    <dgm:cxn modelId="{97CD5736-54C6-4ACB-8C56-28D4F8AF533A}" srcId="{076B6350-4EE3-45E3-9904-173A771DF62A}" destId="{3958656D-BDA3-48B8-B715-8A44FDE6304E}" srcOrd="2" destOrd="0" parTransId="{6990C93A-7D15-43F9-A3BA-EF955BCEFB0F}" sibTransId="{D8D28F1D-BA72-4B54-B03D-1B8F6862319E}"/>
    <dgm:cxn modelId="{BA9F6392-C37D-4661-ADEB-30239611C893}" type="presOf" srcId="{5E47499F-6F41-4F22-A420-01A675CE6103}" destId="{E11C7B6F-7180-43A5-992E-3EA5851F2391}" srcOrd="0" destOrd="0" presId="urn:microsoft.com/office/officeart/2005/8/layout/hierarchy2"/>
    <dgm:cxn modelId="{CD688725-DE90-4245-A4AA-E82D2275B325}" srcId="{45CDA3C7-8713-4369-838A-8B5F475DA36B}" destId="{DC7A1CA0-5D34-4F3B-A580-15CFD66EA796}" srcOrd="2" destOrd="0" parTransId="{753D8466-5B43-4022-9EA6-80697AD791EF}" sibTransId="{93D5BA25-8BAF-4D7D-969F-34AFD1EF368C}"/>
    <dgm:cxn modelId="{7E3C541B-032F-416C-A1AC-7C1BD89D5BB5}" srcId="{45CDA3C7-8713-4369-838A-8B5F475DA36B}" destId="{96FC7229-231F-4CA5-9914-6E9A83756569}" srcOrd="1" destOrd="0" parTransId="{7BC373CD-A346-4D76-9165-35DCB418DD6B}" sibTransId="{2C4CAAAA-9463-4CC1-AF37-CEDDE9349C90}"/>
    <dgm:cxn modelId="{ACD5175D-C06B-446F-ADDB-35A011F17F56}" type="presOf" srcId="{7BC373CD-A346-4D76-9165-35DCB418DD6B}" destId="{4E10DB54-35ED-4D9F-B388-F6C78413B8E9}" srcOrd="0" destOrd="0" presId="urn:microsoft.com/office/officeart/2005/8/layout/hierarchy2"/>
    <dgm:cxn modelId="{2A959562-9E98-4A91-B37B-EED6F00B8045}" type="presOf" srcId="{9F4AA07C-F7C0-4EE0-B444-1A0A99B21C5A}" destId="{87E32AC2-4577-44E3-BD84-D5E3BD970540}" srcOrd="1" destOrd="0" presId="urn:microsoft.com/office/officeart/2005/8/layout/hierarchy2"/>
    <dgm:cxn modelId="{B1DE385F-545D-437A-BCB9-A0403736521C}" type="presOf" srcId="{5E47499F-6F41-4F22-A420-01A675CE6103}" destId="{FB48A239-373B-4448-BD7F-C055FA9C8C48}" srcOrd="1" destOrd="0" presId="urn:microsoft.com/office/officeart/2005/8/layout/hierarchy2"/>
    <dgm:cxn modelId="{F9B1644F-E249-48EB-97B5-22C2400DED34}" srcId="{D4D9B399-9B7F-46DA-97B2-FED098F5DA6B}" destId="{80D7FF03-79A4-410F-8B98-6A9724B85CBA}" srcOrd="2" destOrd="0" parTransId="{83FAD934-5D5B-40FC-B3CA-D6105DE3D322}" sibTransId="{30CB0A91-0FCE-45F8-A754-700AB3BFFDC6}"/>
    <dgm:cxn modelId="{4CE301CD-89A8-41A8-9F17-DEC7FF5575CF}" srcId="{076B6350-4EE3-45E3-9904-173A771DF62A}" destId="{5AA90255-5B35-44C4-B702-E81F223BEFD8}" srcOrd="1" destOrd="0" parTransId="{2854FE16-3A46-47EE-A032-1136B67EB2C8}" sibTransId="{7B5E0C86-564B-4BB8-9398-E23143C8B801}"/>
    <dgm:cxn modelId="{3ECC4749-3A9F-42CD-87B7-D29F616F5807}" type="presOf" srcId="{753D8466-5B43-4022-9EA6-80697AD791EF}" destId="{A6341011-54EC-4E06-9306-EAF2DE56CD2C}" srcOrd="1" destOrd="0" presId="urn:microsoft.com/office/officeart/2005/8/layout/hierarchy2"/>
    <dgm:cxn modelId="{7FB55B4B-D778-485E-80DB-622F39D1A15E}" srcId="{3958656D-BDA3-48B8-B715-8A44FDE6304E}" destId="{7B2890D2-36E9-4029-898C-FC7E72272380}" srcOrd="0" destOrd="0" parTransId="{F20EDC0B-CCE5-4D9D-9982-89A201087390}" sibTransId="{0DDB3E07-6F3E-4DE7-8E05-649EA4E9106B}"/>
    <dgm:cxn modelId="{5C33A1BA-7294-4F63-AAD9-A1EF40CA75B6}" type="presOf" srcId="{F20EDC0B-CCE5-4D9D-9982-89A201087390}" destId="{CAE1C8E1-FF9C-459C-820F-5A372E5B5202}" srcOrd="1" destOrd="0" presId="urn:microsoft.com/office/officeart/2005/8/layout/hierarchy2"/>
    <dgm:cxn modelId="{91E338B6-C379-40FB-9ED8-7845FC3FB2D1}" type="presOf" srcId="{BABCE05A-4544-49DE-A70D-EBD4C2932AA1}" destId="{B4361C68-E191-4E89-B0BD-BAD091626B5B}" srcOrd="0" destOrd="0" presId="urn:microsoft.com/office/officeart/2005/8/layout/hierarchy2"/>
    <dgm:cxn modelId="{088FFEB3-C8A9-4A94-8898-2261548F3967}" type="presOf" srcId="{50BC2FEF-90AA-4887-A217-BCE929A4632A}" destId="{FDA47220-895B-4A69-B2BB-8BF8C016FF4B}" srcOrd="0" destOrd="0" presId="urn:microsoft.com/office/officeart/2005/8/layout/hierarchy2"/>
    <dgm:cxn modelId="{96C6A9B5-7C0D-453A-8D3D-838B1E47CC7C}" srcId="{45CDA3C7-8713-4369-838A-8B5F475DA36B}" destId="{8B8178A4-03D0-4F83-88CD-9E6E781603E6}" srcOrd="0" destOrd="0" parTransId="{50BC2FEF-90AA-4887-A217-BCE929A4632A}" sibTransId="{0B865DCC-B624-40ED-970E-B677A52C4467}"/>
    <dgm:cxn modelId="{E59536C3-BAC7-4B38-89BF-1D8857D7A4AF}" type="presParOf" srcId="{BE306FCD-9806-4F30-B3B1-CA273857349C}" destId="{BC89B9CD-5E6C-4475-ADF6-F7C2D7A5A353}" srcOrd="0" destOrd="0" presId="urn:microsoft.com/office/officeart/2005/8/layout/hierarchy2"/>
    <dgm:cxn modelId="{872839EF-6300-49DE-BAA0-6B3009C3106E}" type="presParOf" srcId="{BC89B9CD-5E6C-4475-ADF6-F7C2D7A5A353}" destId="{6E6D9CAD-33D1-4ABE-986B-53D6D631EB94}" srcOrd="0" destOrd="0" presId="urn:microsoft.com/office/officeart/2005/8/layout/hierarchy2"/>
    <dgm:cxn modelId="{0B202DF0-C7E6-4072-8E26-FA230E23C750}" type="presParOf" srcId="{BC89B9CD-5E6C-4475-ADF6-F7C2D7A5A353}" destId="{47C7FA5F-116D-41D5-BE1E-63389D526519}" srcOrd="1" destOrd="0" presId="urn:microsoft.com/office/officeart/2005/8/layout/hierarchy2"/>
    <dgm:cxn modelId="{836BCF08-6C46-4CB9-9E70-C732F60DB563}" type="presParOf" srcId="{47C7FA5F-116D-41D5-BE1E-63389D526519}" destId="{B4361C68-E191-4E89-B0BD-BAD091626B5B}" srcOrd="0" destOrd="0" presId="urn:microsoft.com/office/officeart/2005/8/layout/hierarchy2"/>
    <dgm:cxn modelId="{33FBADD8-8BFE-417B-BA33-3FFE31F5DF93}" type="presParOf" srcId="{B4361C68-E191-4E89-B0BD-BAD091626B5B}" destId="{12FD7525-DB42-46F9-B8FD-D33568A05731}" srcOrd="0" destOrd="0" presId="urn:microsoft.com/office/officeart/2005/8/layout/hierarchy2"/>
    <dgm:cxn modelId="{489B5DC1-49DA-4F76-B55F-C411A5ACED8F}" type="presParOf" srcId="{47C7FA5F-116D-41D5-BE1E-63389D526519}" destId="{8D4B9DA0-8352-443E-AB23-4081880753A9}" srcOrd="1" destOrd="0" presId="urn:microsoft.com/office/officeart/2005/8/layout/hierarchy2"/>
    <dgm:cxn modelId="{3775EDAB-F7AD-4009-9A31-61DCC086A9B6}" type="presParOf" srcId="{8D4B9DA0-8352-443E-AB23-4081880753A9}" destId="{CA6C5886-D1D3-4819-90BD-4BAC8F1EE87D}" srcOrd="0" destOrd="0" presId="urn:microsoft.com/office/officeart/2005/8/layout/hierarchy2"/>
    <dgm:cxn modelId="{C84EB898-1712-44E5-AAF3-DA8E633215B6}" type="presParOf" srcId="{8D4B9DA0-8352-443E-AB23-4081880753A9}" destId="{9192797A-2A70-45CD-83CD-8CC844391943}" srcOrd="1" destOrd="0" presId="urn:microsoft.com/office/officeart/2005/8/layout/hierarchy2"/>
    <dgm:cxn modelId="{9B228CA9-3D54-439A-8E3A-FEBEB45B418B}" type="presParOf" srcId="{47C7FA5F-116D-41D5-BE1E-63389D526519}" destId="{E11C7B6F-7180-43A5-992E-3EA5851F2391}" srcOrd="2" destOrd="0" presId="urn:microsoft.com/office/officeart/2005/8/layout/hierarchy2"/>
    <dgm:cxn modelId="{02AB6A44-F0A9-4210-A462-B576ADBC0E86}" type="presParOf" srcId="{E11C7B6F-7180-43A5-992E-3EA5851F2391}" destId="{FB48A239-373B-4448-BD7F-C055FA9C8C48}" srcOrd="0" destOrd="0" presId="urn:microsoft.com/office/officeart/2005/8/layout/hierarchy2"/>
    <dgm:cxn modelId="{7A10EAC9-9CB6-4D04-B115-A2EF5C82ABE1}" type="presParOf" srcId="{47C7FA5F-116D-41D5-BE1E-63389D526519}" destId="{49833578-BD56-4B76-A7B4-93C083AE7440}" srcOrd="3" destOrd="0" presId="urn:microsoft.com/office/officeart/2005/8/layout/hierarchy2"/>
    <dgm:cxn modelId="{66AFF336-1553-44F0-AFB2-B51BB03E544F}" type="presParOf" srcId="{49833578-BD56-4B76-A7B4-93C083AE7440}" destId="{419BEB18-32F6-4B18-9238-A8818FE634FC}" srcOrd="0" destOrd="0" presId="urn:microsoft.com/office/officeart/2005/8/layout/hierarchy2"/>
    <dgm:cxn modelId="{5CD64324-A307-4D21-97A4-D043742A1BBD}" type="presParOf" srcId="{49833578-BD56-4B76-A7B4-93C083AE7440}" destId="{9606F08B-4F70-4EB6-983D-ED46C176903C}" srcOrd="1" destOrd="0" presId="urn:microsoft.com/office/officeart/2005/8/layout/hierarchy2"/>
    <dgm:cxn modelId="{43FF6C68-BA0C-4C34-8E8C-DAEF394372B1}" type="presParOf" srcId="{47C7FA5F-116D-41D5-BE1E-63389D526519}" destId="{8F195852-041E-423A-B5DF-8945941EB406}" srcOrd="4" destOrd="0" presId="urn:microsoft.com/office/officeart/2005/8/layout/hierarchy2"/>
    <dgm:cxn modelId="{6D603B36-D158-4636-A5E7-39FDBF85DB15}" type="presParOf" srcId="{8F195852-041E-423A-B5DF-8945941EB406}" destId="{19EBF599-727A-47CA-B105-7B4051DFB8C7}" srcOrd="0" destOrd="0" presId="urn:microsoft.com/office/officeart/2005/8/layout/hierarchy2"/>
    <dgm:cxn modelId="{8EA5E997-B3F8-4423-846C-09F80EA64657}" type="presParOf" srcId="{47C7FA5F-116D-41D5-BE1E-63389D526519}" destId="{5B0C94E8-6047-4A9D-A59D-4243CA01023B}" srcOrd="5" destOrd="0" presId="urn:microsoft.com/office/officeart/2005/8/layout/hierarchy2"/>
    <dgm:cxn modelId="{63CEC410-2684-44DF-BAD8-A8F6F02E1B79}" type="presParOf" srcId="{5B0C94E8-6047-4A9D-A59D-4243CA01023B}" destId="{47ACED10-AF50-4A06-8AC5-32A97AE3B1C8}" srcOrd="0" destOrd="0" presId="urn:microsoft.com/office/officeart/2005/8/layout/hierarchy2"/>
    <dgm:cxn modelId="{EAE89820-F9CE-4DD3-AFB5-7964B9B14573}" type="presParOf" srcId="{5B0C94E8-6047-4A9D-A59D-4243CA01023B}" destId="{51C9AA23-5208-47C4-9495-ED7DF43D7949}" srcOrd="1" destOrd="0" presId="urn:microsoft.com/office/officeart/2005/8/layout/hierarchy2"/>
    <dgm:cxn modelId="{F61F8039-C0B4-499C-AD90-69D2D85C49BB}" type="presParOf" srcId="{BE306FCD-9806-4F30-B3B1-CA273857349C}" destId="{8658F2C1-2E33-4716-96CE-BB95A05DA53A}" srcOrd="1" destOrd="0" presId="urn:microsoft.com/office/officeart/2005/8/layout/hierarchy2"/>
    <dgm:cxn modelId="{B90E9F01-2B2C-44A1-8DD3-D0D4DDE4931C}" type="presParOf" srcId="{8658F2C1-2E33-4716-96CE-BB95A05DA53A}" destId="{3985982F-35AF-48B0-84C6-0C8F1D9EF2FA}" srcOrd="0" destOrd="0" presId="urn:microsoft.com/office/officeart/2005/8/layout/hierarchy2"/>
    <dgm:cxn modelId="{04B7481C-CC49-42B8-B281-EB0C24CD9B40}" type="presParOf" srcId="{8658F2C1-2E33-4716-96CE-BB95A05DA53A}" destId="{E962D45F-3934-4127-B852-040B19CBBED4}" srcOrd="1" destOrd="0" presId="urn:microsoft.com/office/officeart/2005/8/layout/hierarchy2"/>
    <dgm:cxn modelId="{8C9DBAC2-DF80-4364-B772-E6D05E4E9C03}" type="presParOf" srcId="{E962D45F-3934-4127-B852-040B19CBBED4}" destId="{AB7C6CD4-FF75-4E23-A8C3-0A2318DBB1D6}" srcOrd="0" destOrd="0" presId="urn:microsoft.com/office/officeart/2005/8/layout/hierarchy2"/>
    <dgm:cxn modelId="{E6B9BC89-95AE-4607-BF5D-8826F4194A64}" type="presParOf" srcId="{AB7C6CD4-FF75-4E23-A8C3-0A2318DBB1D6}" destId="{86416187-05A5-41DD-ADA2-C443892DABB2}" srcOrd="0" destOrd="0" presId="urn:microsoft.com/office/officeart/2005/8/layout/hierarchy2"/>
    <dgm:cxn modelId="{D6BBC65E-F9C4-4378-8105-E65B1F7E635B}" type="presParOf" srcId="{E962D45F-3934-4127-B852-040B19CBBED4}" destId="{F5141415-821F-4342-AEDF-E9BC97E8B75D}" srcOrd="1" destOrd="0" presId="urn:microsoft.com/office/officeart/2005/8/layout/hierarchy2"/>
    <dgm:cxn modelId="{8FDFC60B-FC0E-4862-9CC8-17531E142D02}" type="presParOf" srcId="{F5141415-821F-4342-AEDF-E9BC97E8B75D}" destId="{A1B1FB24-4A19-4073-B3DA-7D6FAFFD6611}" srcOrd="0" destOrd="0" presId="urn:microsoft.com/office/officeart/2005/8/layout/hierarchy2"/>
    <dgm:cxn modelId="{D04F3319-3DA5-4185-8D8F-8514168A3080}" type="presParOf" srcId="{F5141415-821F-4342-AEDF-E9BC97E8B75D}" destId="{1AAB8F11-CB53-4E23-8DA2-6135C0475A27}" srcOrd="1" destOrd="0" presId="urn:microsoft.com/office/officeart/2005/8/layout/hierarchy2"/>
    <dgm:cxn modelId="{FBB3E693-4BA6-457C-B00F-F303E3A4AA4A}" type="presParOf" srcId="{1AAB8F11-CB53-4E23-8DA2-6135C0475A27}" destId="{FDA47220-895B-4A69-B2BB-8BF8C016FF4B}" srcOrd="0" destOrd="0" presId="urn:microsoft.com/office/officeart/2005/8/layout/hierarchy2"/>
    <dgm:cxn modelId="{D23F5D85-0CFB-4C20-A401-E5FD79101A6D}" type="presParOf" srcId="{FDA47220-895B-4A69-B2BB-8BF8C016FF4B}" destId="{9F0B1A31-63BD-41F6-82FC-F5574A92E909}" srcOrd="0" destOrd="0" presId="urn:microsoft.com/office/officeart/2005/8/layout/hierarchy2"/>
    <dgm:cxn modelId="{3EE2A7B8-5973-4E63-97F6-6CA1DE91D588}" type="presParOf" srcId="{1AAB8F11-CB53-4E23-8DA2-6135C0475A27}" destId="{519D71D9-AD17-481A-BC45-95647664C32A}" srcOrd="1" destOrd="0" presId="urn:microsoft.com/office/officeart/2005/8/layout/hierarchy2"/>
    <dgm:cxn modelId="{7F788BC5-8581-4363-AF24-55C675BA81B2}" type="presParOf" srcId="{519D71D9-AD17-481A-BC45-95647664C32A}" destId="{C0C8DC8E-72DB-4A2E-A50E-DA1CA06D79E3}" srcOrd="0" destOrd="0" presId="urn:microsoft.com/office/officeart/2005/8/layout/hierarchy2"/>
    <dgm:cxn modelId="{71DA1170-3664-454C-8496-890A1096A119}" type="presParOf" srcId="{519D71D9-AD17-481A-BC45-95647664C32A}" destId="{98B01CE3-DDD6-4A2E-A4D8-B0F413861D6D}" srcOrd="1" destOrd="0" presId="urn:microsoft.com/office/officeart/2005/8/layout/hierarchy2"/>
    <dgm:cxn modelId="{91EA51D6-1029-4D65-BF75-E3F30452E944}" type="presParOf" srcId="{1AAB8F11-CB53-4E23-8DA2-6135C0475A27}" destId="{4E10DB54-35ED-4D9F-B388-F6C78413B8E9}" srcOrd="2" destOrd="0" presId="urn:microsoft.com/office/officeart/2005/8/layout/hierarchy2"/>
    <dgm:cxn modelId="{3BE756AE-3CA2-4BF9-8865-488B055C7338}" type="presParOf" srcId="{4E10DB54-35ED-4D9F-B388-F6C78413B8E9}" destId="{F67B909A-A307-4E9B-9469-45A779E59A51}" srcOrd="0" destOrd="0" presId="urn:microsoft.com/office/officeart/2005/8/layout/hierarchy2"/>
    <dgm:cxn modelId="{FA36BEA1-7037-483A-9CE6-FC0D6FD756FA}" type="presParOf" srcId="{1AAB8F11-CB53-4E23-8DA2-6135C0475A27}" destId="{14714887-E966-470C-860D-96908FD88E18}" srcOrd="3" destOrd="0" presId="urn:microsoft.com/office/officeart/2005/8/layout/hierarchy2"/>
    <dgm:cxn modelId="{7596C669-4D39-4FE3-96ED-B33D0520E30C}" type="presParOf" srcId="{14714887-E966-470C-860D-96908FD88E18}" destId="{1906A700-A645-429B-8F9F-2A4F59D4835E}" srcOrd="0" destOrd="0" presId="urn:microsoft.com/office/officeart/2005/8/layout/hierarchy2"/>
    <dgm:cxn modelId="{BF885B3B-7C59-49E3-BC01-676424FDBF0F}" type="presParOf" srcId="{14714887-E966-470C-860D-96908FD88E18}" destId="{9E21E745-5CA6-4C1A-A097-7D4CFAE8952B}" srcOrd="1" destOrd="0" presId="urn:microsoft.com/office/officeart/2005/8/layout/hierarchy2"/>
    <dgm:cxn modelId="{3A131F2D-3F98-42AD-8313-2BF55B641DC5}" type="presParOf" srcId="{1AAB8F11-CB53-4E23-8DA2-6135C0475A27}" destId="{2938BCE4-55BC-4FA7-8B13-8D7362E71CAD}" srcOrd="4" destOrd="0" presId="urn:microsoft.com/office/officeart/2005/8/layout/hierarchy2"/>
    <dgm:cxn modelId="{99640A23-EE12-4E4F-A6FB-2A13AEBE760A}" type="presParOf" srcId="{2938BCE4-55BC-4FA7-8B13-8D7362E71CAD}" destId="{A6341011-54EC-4E06-9306-EAF2DE56CD2C}" srcOrd="0" destOrd="0" presId="urn:microsoft.com/office/officeart/2005/8/layout/hierarchy2"/>
    <dgm:cxn modelId="{350E7166-8BEB-42A5-B02F-A946F277A2C9}" type="presParOf" srcId="{1AAB8F11-CB53-4E23-8DA2-6135C0475A27}" destId="{A0A8C24A-B549-4DD3-A86B-5C27239361DA}" srcOrd="5" destOrd="0" presId="urn:microsoft.com/office/officeart/2005/8/layout/hierarchy2"/>
    <dgm:cxn modelId="{DAC44A2B-D22F-4F4A-981C-FF0CA2F06483}" type="presParOf" srcId="{A0A8C24A-B549-4DD3-A86B-5C27239361DA}" destId="{368F1645-5A66-45DB-B296-C23315AB7E22}" srcOrd="0" destOrd="0" presId="urn:microsoft.com/office/officeart/2005/8/layout/hierarchy2"/>
    <dgm:cxn modelId="{90F9DB41-8D49-422F-9225-85E1AC54CD73}" type="presParOf" srcId="{A0A8C24A-B549-4DD3-A86B-5C27239361DA}" destId="{AAB70EE2-6F5D-4397-9BEA-BD14754644EA}" srcOrd="1" destOrd="0" presId="urn:microsoft.com/office/officeart/2005/8/layout/hierarchy2"/>
    <dgm:cxn modelId="{ADDEB5F5-8F97-4588-8098-94B4B6AECA80}" type="presParOf" srcId="{BE306FCD-9806-4F30-B3B1-CA273857349C}" destId="{3EC8FEA1-FACA-4B7A-ACC4-B6309011D501}" srcOrd="2" destOrd="0" presId="urn:microsoft.com/office/officeart/2005/8/layout/hierarchy2"/>
    <dgm:cxn modelId="{1282D6EE-41EE-479D-9E1A-A5DA859D7E8E}" type="presParOf" srcId="{3EC8FEA1-FACA-4B7A-ACC4-B6309011D501}" destId="{2AEF7D3A-FF38-45BC-9B3E-D40CCE847072}" srcOrd="0" destOrd="0" presId="urn:microsoft.com/office/officeart/2005/8/layout/hierarchy2"/>
    <dgm:cxn modelId="{AC1397B6-1FB2-4EAF-BD85-1852D4CDBF50}" type="presParOf" srcId="{3EC8FEA1-FACA-4B7A-ACC4-B6309011D501}" destId="{2E81C92C-CE54-4B34-8AD9-23F5F8E60BCB}" srcOrd="1" destOrd="0" presId="urn:microsoft.com/office/officeart/2005/8/layout/hierarchy2"/>
    <dgm:cxn modelId="{8CBC4443-FF3C-4A2B-A56A-4116D9A4542B}" type="presParOf" srcId="{2E81C92C-CE54-4B34-8AD9-23F5F8E60BCB}" destId="{674BA392-5914-4B78-A520-EE26D65D05C8}" srcOrd="0" destOrd="0" presId="urn:microsoft.com/office/officeart/2005/8/layout/hierarchy2"/>
    <dgm:cxn modelId="{26E09E18-86B2-4A58-975E-90184B70534B}" type="presParOf" srcId="{674BA392-5914-4B78-A520-EE26D65D05C8}" destId="{CAE1C8E1-FF9C-459C-820F-5A372E5B5202}" srcOrd="0" destOrd="0" presId="urn:microsoft.com/office/officeart/2005/8/layout/hierarchy2"/>
    <dgm:cxn modelId="{65E9E95D-49F3-45EB-8E45-D0BB7878EDA8}" type="presParOf" srcId="{2E81C92C-CE54-4B34-8AD9-23F5F8E60BCB}" destId="{905C17AD-FE93-4469-8609-EDCF89529AA2}" srcOrd="1" destOrd="0" presId="urn:microsoft.com/office/officeart/2005/8/layout/hierarchy2"/>
    <dgm:cxn modelId="{56F9F220-94ED-4315-BEB6-4A0F879F922F}" type="presParOf" srcId="{905C17AD-FE93-4469-8609-EDCF89529AA2}" destId="{497DB5E4-8EF3-40EA-9803-E80F51F19C35}" srcOrd="0" destOrd="0" presId="urn:microsoft.com/office/officeart/2005/8/layout/hierarchy2"/>
    <dgm:cxn modelId="{A2E380FD-7F03-4067-8CD8-A82C418CCA0B}" type="presParOf" srcId="{905C17AD-FE93-4469-8609-EDCF89529AA2}" destId="{A54907F9-77D3-493A-BD14-6183BAA27BA4}" srcOrd="1" destOrd="0" presId="urn:microsoft.com/office/officeart/2005/8/layout/hierarchy2"/>
    <dgm:cxn modelId="{BFEE9C72-1657-496B-8891-540777C2FCD0}" type="presParOf" srcId="{2E81C92C-CE54-4B34-8AD9-23F5F8E60BCB}" destId="{EB2274FC-15F8-41B7-935B-E389FD47AFD1}" srcOrd="2" destOrd="0" presId="urn:microsoft.com/office/officeart/2005/8/layout/hierarchy2"/>
    <dgm:cxn modelId="{1506416E-A8A2-4674-85AD-C5581DAEAE1B}" type="presParOf" srcId="{EB2274FC-15F8-41B7-935B-E389FD47AFD1}" destId="{87E32AC2-4577-44E3-BD84-D5E3BD970540}" srcOrd="0" destOrd="0" presId="urn:microsoft.com/office/officeart/2005/8/layout/hierarchy2"/>
    <dgm:cxn modelId="{AECFE621-0D01-4F3C-8429-246284DDDBF9}" type="presParOf" srcId="{2E81C92C-CE54-4B34-8AD9-23F5F8E60BCB}" destId="{9076073A-94D7-4B3A-BEDD-A7CFB249D472}" srcOrd="3" destOrd="0" presId="urn:microsoft.com/office/officeart/2005/8/layout/hierarchy2"/>
    <dgm:cxn modelId="{1433B909-900D-4A6E-94F8-167A79DB708F}" type="presParOf" srcId="{9076073A-94D7-4B3A-BEDD-A7CFB249D472}" destId="{F53448B5-447F-4F1A-81C6-1F0D19E192DD}" srcOrd="0" destOrd="0" presId="urn:microsoft.com/office/officeart/2005/8/layout/hierarchy2"/>
    <dgm:cxn modelId="{3BBF4A49-B3F8-4A1D-A9CC-366C8A9773C3}" type="presParOf" srcId="{9076073A-94D7-4B3A-BEDD-A7CFB249D472}" destId="{9771CB1D-2BA5-42D9-9957-3E7E79F8490A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D8842D7-E959-42FA-BA94-C6E6A8D46F08}">
      <dsp:nvSpPr>
        <dsp:cNvPr id="0" name=""/>
        <dsp:cNvSpPr/>
      </dsp:nvSpPr>
      <dsp:spPr>
        <a:xfrm>
          <a:off x="44576" y="1215564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iutjava</a:t>
          </a:r>
        </a:p>
      </dsp:txBody>
      <dsp:txXfrm>
        <a:off x="55821" y="1226809"/>
        <a:ext cx="745355" cy="361432"/>
      </dsp:txXfrm>
    </dsp:sp>
    <dsp:sp modelId="{F84282DA-A190-4AE4-80A2-887CA41C8DE9}">
      <dsp:nvSpPr>
        <dsp:cNvPr id="0" name=""/>
        <dsp:cNvSpPr/>
      </dsp:nvSpPr>
      <dsp:spPr>
        <a:xfrm rot="17500715">
          <a:off x="550265" y="1009821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000417"/>
        <a:ext cx="41572" cy="41572"/>
      </dsp:txXfrm>
    </dsp:sp>
    <dsp:sp modelId="{B96A10A5-DFF5-46F1-944C-3675766C550F}">
      <dsp:nvSpPr>
        <dsp:cNvPr id="0" name=""/>
        <dsp:cNvSpPr/>
      </dsp:nvSpPr>
      <dsp:spPr>
        <a:xfrm>
          <a:off x="1119561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workspace</a:t>
          </a:r>
        </a:p>
      </dsp:txBody>
      <dsp:txXfrm>
        <a:off x="1130806" y="454164"/>
        <a:ext cx="745355" cy="361432"/>
      </dsp:txXfrm>
    </dsp:sp>
    <dsp:sp modelId="{C26101A3-172C-4AFD-8AA5-00EF71442597}">
      <dsp:nvSpPr>
        <dsp:cNvPr id="0" name=""/>
        <dsp:cNvSpPr/>
      </dsp:nvSpPr>
      <dsp:spPr>
        <a:xfrm>
          <a:off x="1887407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3297" y="627202"/>
        <a:ext cx="15356" cy="15356"/>
      </dsp:txXfrm>
    </dsp:sp>
    <dsp:sp modelId="{3F3231AA-D37A-47E2-AA64-F3C7B7B2954D}">
      <dsp:nvSpPr>
        <dsp:cNvPr id="0" name=""/>
        <dsp:cNvSpPr/>
      </dsp:nvSpPr>
      <dsp:spPr>
        <a:xfrm>
          <a:off x="2194545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iuttp</a:t>
          </a:r>
        </a:p>
      </dsp:txBody>
      <dsp:txXfrm>
        <a:off x="2205790" y="454164"/>
        <a:ext cx="745355" cy="361432"/>
      </dsp:txXfrm>
    </dsp:sp>
    <dsp:sp modelId="{968AF4BE-4974-4BD5-85C7-35A0B47C6F8A}">
      <dsp:nvSpPr>
        <dsp:cNvPr id="0" name=""/>
        <dsp:cNvSpPr/>
      </dsp:nvSpPr>
      <dsp:spPr>
        <a:xfrm rot="18289469">
          <a:off x="2847043" y="402743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400679"/>
        <a:ext cx="26891" cy="26891"/>
      </dsp:txXfrm>
    </dsp:sp>
    <dsp:sp modelId="{D63F150D-0E96-4C27-A427-95C317656D1D}">
      <dsp:nvSpPr>
        <dsp:cNvPr id="0" name=""/>
        <dsp:cNvSpPr/>
      </dsp:nvSpPr>
      <dsp:spPr>
        <a:xfrm>
          <a:off x="3269529" y="1408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bin</a:t>
          </a:r>
        </a:p>
      </dsp:txBody>
      <dsp:txXfrm>
        <a:off x="3280774" y="12653"/>
        <a:ext cx="745355" cy="361432"/>
      </dsp:txXfrm>
    </dsp:sp>
    <dsp:sp modelId="{AEBC5B76-A737-49A2-B533-66F2022C87AD}">
      <dsp:nvSpPr>
        <dsp:cNvPr id="0" name=""/>
        <dsp:cNvSpPr/>
      </dsp:nvSpPr>
      <dsp:spPr>
        <a:xfrm>
          <a:off x="2962391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8282" y="627202"/>
        <a:ext cx="15356" cy="15356"/>
      </dsp:txXfrm>
    </dsp:sp>
    <dsp:sp modelId="{DE27DD97-4305-47FC-AFB0-35E1E791B27F}">
      <dsp:nvSpPr>
        <dsp:cNvPr id="0" name=""/>
        <dsp:cNvSpPr/>
      </dsp:nvSpPr>
      <dsp:spPr>
        <a:xfrm>
          <a:off x="3269529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src</a:t>
          </a:r>
        </a:p>
      </dsp:txBody>
      <dsp:txXfrm>
        <a:off x="3280774" y="454164"/>
        <a:ext cx="745355" cy="361432"/>
      </dsp:txXfrm>
    </dsp:sp>
    <dsp:sp modelId="{EBFADA6F-FD50-43FB-87CB-15B1D9AA94CD}">
      <dsp:nvSpPr>
        <dsp:cNvPr id="0" name=""/>
        <dsp:cNvSpPr/>
      </dsp:nvSpPr>
      <dsp:spPr>
        <a:xfrm>
          <a:off x="4037375" y="623499"/>
          <a:ext cx="30713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0713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4183266" y="627202"/>
        <a:ext cx="15356" cy="15356"/>
      </dsp:txXfrm>
    </dsp:sp>
    <dsp:sp modelId="{858F7110-3310-4783-BBA8-7EC1E711C660}">
      <dsp:nvSpPr>
        <dsp:cNvPr id="0" name=""/>
        <dsp:cNvSpPr/>
      </dsp:nvSpPr>
      <dsp:spPr>
        <a:xfrm>
          <a:off x="4344514" y="442919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edu/iut/...</a:t>
          </a:r>
        </a:p>
      </dsp:txBody>
      <dsp:txXfrm>
        <a:off x="4355759" y="454164"/>
        <a:ext cx="745355" cy="361432"/>
      </dsp:txXfrm>
    </dsp:sp>
    <dsp:sp modelId="{9EFBE792-9572-41CC-B394-D06BBCFDDEA7}">
      <dsp:nvSpPr>
        <dsp:cNvPr id="0" name=""/>
        <dsp:cNvSpPr/>
      </dsp:nvSpPr>
      <dsp:spPr>
        <a:xfrm rot="3310531">
          <a:off x="2847043" y="844255"/>
          <a:ext cx="53783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3783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3102514" y="842190"/>
        <a:ext cx="26891" cy="26891"/>
      </dsp:txXfrm>
    </dsp:sp>
    <dsp:sp modelId="{37C38F7E-4D19-426C-A64E-1CBDFC363BB7}">
      <dsp:nvSpPr>
        <dsp:cNvPr id="0" name=""/>
        <dsp:cNvSpPr/>
      </dsp:nvSpPr>
      <dsp:spPr>
        <a:xfrm>
          <a:off x="3269529" y="884431"/>
          <a:ext cx="767845" cy="383922"/>
        </a:xfrm>
        <a:prstGeom prst="roundRect">
          <a:avLst>
            <a:gd name="adj" fmla="val 10000"/>
          </a:avLst>
        </a:prstGeom>
        <a:solidFill>
          <a:schemeClr val="accent3"/>
        </a:solidFill>
        <a:ln w="15875" cap="rnd" cmpd="sng" algn="ctr">
          <a:solidFill>
            <a:schemeClr val="accent3">
              <a:shade val="50000"/>
            </a:schemeClr>
          </a:solidFill>
          <a:prstDash val="solid"/>
        </a:ln>
        <a:effectLst/>
      </dsp:spPr>
      <dsp:style>
        <a:lnRef idx="2">
          <a:schemeClr val="accent3">
            <a:shade val="50000"/>
          </a:schemeClr>
        </a:lnRef>
        <a:fillRef idx="1">
          <a:schemeClr val="accent3"/>
        </a:fillRef>
        <a:effectRef idx="0">
          <a:schemeClr val="accent3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libs</a:t>
          </a:r>
        </a:p>
      </dsp:txBody>
      <dsp:txXfrm>
        <a:off x="3280774" y="895676"/>
        <a:ext cx="745355" cy="361432"/>
      </dsp:txXfrm>
    </dsp:sp>
    <dsp:sp modelId="{A8464F86-5444-4B1D-8904-D5D84FB93A63}">
      <dsp:nvSpPr>
        <dsp:cNvPr id="0" name=""/>
        <dsp:cNvSpPr/>
      </dsp:nvSpPr>
      <dsp:spPr>
        <a:xfrm rot="4099285">
          <a:off x="550265" y="1782466"/>
          <a:ext cx="831453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831453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205" y="1773062"/>
        <a:ext cx="41572" cy="41572"/>
      </dsp:txXfrm>
    </dsp:sp>
    <dsp:sp modelId="{FFF314B7-9492-4462-8B1C-7BC33784FA0A}">
      <dsp:nvSpPr>
        <dsp:cNvPr id="0" name=""/>
        <dsp:cNvSpPr/>
      </dsp:nvSpPr>
      <dsp:spPr>
        <a:xfrm>
          <a:off x="1119561" y="1988209"/>
          <a:ext cx="767845" cy="38392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train</a:t>
          </a:r>
        </a:p>
      </dsp:txBody>
      <dsp:txXfrm>
        <a:off x="1130806" y="1999454"/>
        <a:ext cx="745355" cy="361432"/>
      </dsp:txXfrm>
    </dsp:sp>
    <dsp:sp modelId="{8E5DD861-D493-4A0A-B81E-EB2108ED9BB3}">
      <dsp:nvSpPr>
        <dsp:cNvPr id="0" name=""/>
        <dsp:cNvSpPr/>
      </dsp:nvSpPr>
      <dsp:spPr>
        <a:xfrm rot="17692822">
          <a:off x="1675965" y="1837655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1830787"/>
        <a:ext cx="36501" cy="36501"/>
      </dsp:txXfrm>
    </dsp:sp>
    <dsp:sp modelId="{A21B35AB-A6E7-40B0-A48C-F2137E09EDE9}">
      <dsp:nvSpPr>
        <dsp:cNvPr id="0" name=""/>
        <dsp:cNvSpPr/>
      </dsp:nvSpPr>
      <dsp:spPr>
        <a:xfrm>
          <a:off x="2194545" y="1325942"/>
          <a:ext cx="1449816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IUT-TD-TP-2015.doc</a:t>
          </a:r>
        </a:p>
      </dsp:txBody>
      <dsp:txXfrm>
        <a:off x="2205790" y="1337187"/>
        <a:ext cx="1427326" cy="361432"/>
      </dsp:txXfrm>
    </dsp:sp>
    <dsp:sp modelId="{D36435EE-5DD9-4CB1-80E2-64E88C5269A2}">
      <dsp:nvSpPr>
        <dsp:cNvPr id="0" name=""/>
        <dsp:cNvSpPr/>
      </dsp:nvSpPr>
      <dsp:spPr>
        <a:xfrm rot="19457599">
          <a:off x="1851855" y="2058411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060337"/>
        <a:ext cx="18912" cy="18912"/>
      </dsp:txXfrm>
    </dsp:sp>
    <dsp:sp modelId="{D91136A0-BBA5-4033-85D4-E551E48A4097}">
      <dsp:nvSpPr>
        <dsp:cNvPr id="0" name=""/>
        <dsp:cNvSpPr/>
      </dsp:nvSpPr>
      <dsp:spPr>
        <a:xfrm>
          <a:off x="2194545" y="1767453"/>
          <a:ext cx="1556961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i="1" kern="1200"/>
            <a:t>&lt;livrables&gt;</a:t>
          </a:r>
          <a:r>
            <a:rPr lang="fr-FR" sz="1000" kern="1200"/>
            <a:t>.[jar &amp; war]</a:t>
          </a:r>
        </a:p>
      </dsp:txBody>
      <dsp:txXfrm>
        <a:off x="2205790" y="1778698"/>
        <a:ext cx="1534471" cy="361432"/>
      </dsp:txXfrm>
    </dsp:sp>
    <dsp:sp modelId="{215E04C8-8ADC-4870-8072-6C6871A934E8}">
      <dsp:nvSpPr>
        <dsp:cNvPr id="0" name=""/>
        <dsp:cNvSpPr/>
      </dsp:nvSpPr>
      <dsp:spPr>
        <a:xfrm rot="2142401">
          <a:off x="1851855" y="2279167"/>
          <a:ext cx="37824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378242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31520" y="2281092"/>
        <a:ext cx="18912" cy="18912"/>
      </dsp:txXfrm>
    </dsp:sp>
    <dsp:sp modelId="{288590B9-AA3F-44E1-86EF-EEFFCBA51BD5}">
      <dsp:nvSpPr>
        <dsp:cNvPr id="0" name=""/>
        <dsp:cNvSpPr/>
      </dsp:nvSpPr>
      <dsp:spPr>
        <a:xfrm>
          <a:off x="2194545" y="2208965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run.sh</a:t>
          </a:r>
        </a:p>
      </dsp:txBody>
      <dsp:txXfrm>
        <a:off x="2205790" y="2220210"/>
        <a:ext cx="745355" cy="361432"/>
      </dsp:txXfrm>
    </dsp:sp>
    <dsp:sp modelId="{D955C53B-B716-4B38-9366-F9DF3D076BCB}">
      <dsp:nvSpPr>
        <dsp:cNvPr id="0" name=""/>
        <dsp:cNvSpPr/>
      </dsp:nvSpPr>
      <dsp:spPr>
        <a:xfrm rot="3907178">
          <a:off x="1675965" y="2499922"/>
          <a:ext cx="730021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730021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2022725" y="2493054"/>
        <a:ext cx="36501" cy="36501"/>
      </dsp:txXfrm>
    </dsp:sp>
    <dsp:sp modelId="{98EDA116-065D-473B-983B-F7A1A4E0692D}">
      <dsp:nvSpPr>
        <dsp:cNvPr id="0" name=""/>
        <dsp:cNvSpPr/>
      </dsp:nvSpPr>
      <dsp:spPr>
        <a:xfrm>
          <a:off x="2194545" y="2650476"/>
          <a:ext cx="767845" cy="383922"/>
        </a:xfrm>
        <a:prstGeom prst="roundRect">
          <a:avLst>
            <a:gd name="adj" fmla="val 10000"/>
          </a:avLst>
        </a:prstGeom>
        <a:solidFill>
          <a:schemeClr val="accent6"/>
        </a:solidFill>
        <a:ln w="15875" cap="rnd" cmpd="sng" algn="ctr">
          <a:solidFill>
            <a:schemeClr val="accent6">
              <a:shade val="50000"/>
            </a:schemeClr>
          </a:solidFill>
          <a:prstDash val="solid"/>
        </a:ln>
        <a:effectLst/>
      </dsp:spPr>
      <dsp:style>
        <a:lnRef idx="2">
          <a:schemeClr val="accent6">
            <a:shade val="50000"/>
          </a:schemeClr>
        </a:lnRef>
        <a:fillRef idx="1">
          <a:schemeClr val="accent6"/>
        </a:fillRef>
        <a:effectRef idx="0">
          <a:schemeClr val="accent6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000" kern="1200"/>
            <a:t>run.bat </a:t>
          </a:r>
        </a:p>
      </dsp:txBody>
      <dsp:txXfrm>
        <a:off x="2205790" y="2661721"/>
        <a:ext cx="745355" cy="36143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6D9CAD-33D1-4ABE-986B-53D6D631EB94}">
      <dsp:nvSpPr>
        <dsp:cNvPr id="0" name=""/>
        <dsp:cNvSpPr/>
      </dsp:nvSpPr>
      <dsp:spPr>
        <a:xfrm>
          <a:off x="449045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File</a:t>
          </a:r>
        </a:p>
      </dsp:txBody>
      <dsp:txXfrm>
        <a:off x="455196" y="248419"/>
        <a:ext cx="407694" cy="197696"/>
      </dsp:txXfrm>
    </dsp:sp>
    <dsp:sp modelId="{B4361C68-E191-4E89-B0BD-BAD091626B5B}">
      <dsp:nvSpPr>
        <dsp:cNvPr id="0" name=""/>
        <dsp:cNvSpPr/>
      </dsp:nvSpPr>
      <dsp:spPr>
        <a:xfrm rot="18289469">
          <a:off x="805948" y="215136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219163"/>
        <a:ext cx="14709" cy="14709"/>
      </dsp:txXfrm>
    </dsp:sp>
    <dsp:sp modelId="{CA6C5886-D1D3-4819-90BD-4BAC8F1EE87D}">
      <dsp:nvSpPr>
        <dsp:cNvPr id="0" name=""/>
        <dsp:cNvSpPr/>
      </dsp:nvSpPr>
      <dsp:spPr>
        <a:xfrm>
          <a:off x="1037040" y="770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Load</a:t>
          </a:r>
        </a:p>
      </dsp:txBody>
      <dsp:txXfrm>
        <a:off x="1043191" y="6921"/>
        <a:ext cx="407694" cy="197696"/>
      </dsp:txXfrm>
    </dsp:sp>
    <dsp:sp modelId="{E11C7B6F-7180-43A5-992E-3EA5851F2391}">
      <dsp:nvSpPr>
        <dsp:cNvPr id="0" name=""/>
        <dsp:cNvSpPr/>
      </dsp:nvSpPr>
      <dsp:spPr>
        <a:xfrm>
          <a:off x="869042" y="335885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343067"/>
        <a:ext cx="8399" cy="8399"/>
      </dsp:txXfrm>
    </dsp:sp>
    <dsp:sp modelId="{419BEB18-32F6-4B18-9238-A8818FE634FC}">
      <dsp:nvSpPr>
        <dsp:cNvPr id="0" name=""/>
        <dsp:cNvSpPr/>
      </dsp:nvSpPr>
      <dsp:spPr>
        <a:xfrm>
          <a:off x="1037040" y="24226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Save</a:t>
          </a:r>
        </a:p>
      </dsp:txBody>
      <dsp:txXfrm>
        <a:off x="1043191" y="248419"/>
        <a:ext cx="407694" cy="197696"/>
      </dsp:txXfrm>
    </dsp:sp>
    <dsp:sp modelId="{8F195852-041E-423A-B5DF-8945941EB406}">
      <dsp:nvSpPr>
        <dsp:cNvPr id="0" name=""/>
        <dsp:cNvSpPr/>
      </dsp:nvSpPr>
      <dsp:spPr>
        <a:xfrm rot="3310531">
          <a:off x="805948" y="456634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5686" y="460661"/>
        <a:ext cx="14709" cy="14709"/>
      </dsp:txXfrm>
    </dsp:sp>
    <dsp:sp modelId="{47ACED10-AF50-4A06-8AC5-32A97AE3B1C8}">
      <dsp:nvSpPr>
        <dsp:cNvPr id="0" name=""/>
        <dsp:cNvSpPr/>
      </dsp:nvSpPr>
      <dsp:spPr>
        <a:xfrm>
          <a:off x="1037040" y="483765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quit</a:t>
          </a:r>
        </a:p>
      </dsp:txBody>
      <dsp:txXfrm>
        <a:off x="1043191" y="489916"/>
        <a:ext cx="407694" cy="197696"/>
      </dsp:txXfrm>
    </dsp:sp>
    <dsp:sp modelId="{3985982F-35AF-48B0-84C6-0C8F1D9EF2FA}">
      <dsp:nvSpPr>
        <dsp:cNvPr id="0" name=""/>
        <dsp:cNvSpPr/>
      </dsp:nvSpPr>
      <dsp:spPr>
        <a:xfrm>
          <a:off x="449045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Edit</a:t>
          </a:r>
        </a:p>
      </dsp:txBody>
      <dsp:txXfrm>
        <a:off x="455196" y="972912"/>
        <a:ext cx="407694" cy="197696"/>
      </dsp:txXfrm>
    </dsp:sp>
    <dsp:sp modelId="{AB7C6CD4-FF75-4E23-A8C3-0A2318DBB1D6}">
      <dsp:nvSpPr>
        <dsp:cNvPr id="0" name=""/>
        <dsp:cNvSpPr/>
      </dsp:nvSpPr>
      <dsp:spPr>
        <a:xfrm>
          <a:off x="869042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8841" y="1067560"/>
        <a:ext cx="8399" cy="8399"/>
      </dsp:txXfrm>
    </dsp:sp>
    <dsp:sp modelId="{A1B1FB24-4A19-4073-B3DA-7D6FAFFD6611}">
      <dsp:nvSpPr>
        <dsp:cNvPr id="0" name=""/>
        <dsp:cNvSpPr/>
      </dsp:nvSpPr>
      <dsp:spPr>
        <a:xfrm>
          <a:off x="1037040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View</a:t>
          </a:r>
        </a:p>
      </dsp:txBody>
      <dsp:txXfrm>
        <a:off x="1043191" y="972912"/>
        <a:ext cx="407694" cy="197696"/>
      </dsp:txXfrm>
    </dsp:sp>
    <dsp:sp modelId="{FDA47220-895B-4A69-B2BB-8BF8C016FF4B}">
      <dsp:nvSpPr>
        <dsp:cNvPr id="0" name=""/>
        <dsp:cNvSpPr/>
      </dsp:nvSpPr>
      <dsp:spPr>
        <a:xfrm rot="18289469">
          <a:off x="1393943" y="939629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943656"/>
        <a:ext cx="14709" cy="14709"/>
      </dsp:txXfrm>
    </dsp:sp>
    <dsp:sp modelId="{C0C8DC8E-72DB-4A2E-A50E-DA1CA06D79E3}">
      <dsp:nvSpPr>
        <dsp:cNvPr id="0" name=""/>
        <dsp:cNvSpPr/>
      </dsp:nvSpPr>
      <dsp:spPr>
        <a:xfrm>
          <a:off x="1625034" y="725263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Month</a:t>
          </a:r>
        </a:p>
      </dsp:txBody>
      <dsp:txXfrm>
        <a:off x="1631185" y="731414"/>
        <a:ext cx="407694" cy="197696"/>
      </dsp:txXfrm>
    </dsp:sp>
    <dsp:sp modelId="{4E10DB54-35ED-4D9F-B388-F6C78413B8E9}">
      <dsp:nvSpPr>
        <dsp:cNvPr id="0" name=""/>
        <dsp:cNvSpPr/>
      </dsp:nvSpPr>
      <dsp:spPr>
        <a:xfrm>
          <a:off x="1457036" y="1060378"/>
          <a:ext cx="167998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7998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6835" y="1067560"/>
        <a:ext cx="8399" cy="8399"/>
      </dsp:txXfrm>
    </dsp:sp>
    <dsp:sp modelId="{1906A700-A645-429B-8F9F-2A4F59D4835E}">
      <dsp:nvSpPr>
        <dsp:cNvPr id="0" name=""/>
        <dsp:cNvSpPr/>
      </dsp:nvSpPr>
      <dsp:spPr>
        <a:xfrm>
          <a:off x="1625034" y="966761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Week</a:t>
          </a:r>
        </a:p>
      </dsp:txBody>
      <dsp:txXfrm>
        <a:off x="1631185" y="972912"/>
        <a:ext cx="407694" cy="197696"/>
      </dsp:txXfrm>
    </dsp:sp>
    <dsp:sp modelId="{2938BCE4-55BC-4FA7-8B13-8D7362E71CAD}">
      <dsp:nvSpPr>
        <dsp:cNvPr id="0" name=""/>
        <dsp:cNvSpPr/>
      </dsp:nvSpPr>
      <dsp:spPr>
        <a:xfrm rot="3310531">
          <a:off x="1393943" y="1181127"/>
          <a:ext cx="294184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94184" y="11381"/>
              </a:lnTo>
            </a:path>
          </a:pathLst>
        </a:custGeom>
        <a:noFill/>
        <a:ln w="15875" cap="rnd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1533681" y="1185154"/>
        <a:ext cx="14709" cy="14709"/>
      </dsp:txXfrm>
    </dsp:sp>
    <dsp:sp modelId="{368F1645-5A66-45DB-B296-C23315AB7E22}">
      <dsp:nvSpPr>
        <dsp:cNvPr id="0" name=""/>
        <dsp:cNvSpPr/>
      </dsp:nvSpPr>
      <dsp:spPr>
        <a:xfrm>
          <a:off x="1625034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Day</a:t>
          </a:r>
        </a:p>
      </dsp:txBody>
      <dsp:txXfrm>
        <a:off x="1631185" y="1214409"/>
        <a:ext cx="407694" cy="197696"/>
      </dsp:txXfrm>
    </dsp:sp>
    <dsp:sp modelId="{2AEF7D3A-FF38-45BC-9B3E-D40CCE847072}">
      <dsp:nvSpPr>
        <dsp:cNvPr id="0" name=""/>
        <dsp:cNvSpPr/>
      </dsp:nvSpPr>
      <dsp:spPr>
        <a:xfrm>
          <a:off x="449045" y="1329007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Help</a:t>
          </a:r>
        </a:p>
      </dsp:txBody>
      <dsp:txXfrm>
        <a:off x="455196" y="1335158"/>
        <a:ext cx="407694" cy="197696"/>
      </dsp:txXfrm>
    </dsp:sp>
    <dsp:sp modelId="{674BA392-5914-4B78-A520-EE26D65D05C8}">
      <dsp:nvSpPr>
        <dsp:cNvPr id="0" name=""/>
        <dsp:cNvSpPr/>
      </dsp:nvSpPr>
      <dsp:spPr>
        <a:xfrm rot="19457599">
          <a:off x="849595" y="1362250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368460"/>
        <a:ext cx="10344" cy="10344"/>
      </dsp:txXfrm>
    </dsp:sp>
    <dsp:sp modelId="{497DB5E4-8EF3-40EA-9803-E80F51F19C35}">
      <dsp:nvSpPr>
        <dsp:cNvPr id="0" name=""/>
        <dsp:cNvSpPr/>
      </dsp:nvSpPr>
      <dsp:spPr>
        <a:xfrm>
          <a:off x="1037040" y="1208258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Display</a:t>
          </a:r>
        </a:p>
      </dsp:txBody>
      <dsp:txXfrm>
        <a:off x="1043191" y="1214409"/>
        <a:ext cx="407694" cy="197696"/>
      </dsp:txXfrm>
    </dsp:sp>
    <dsp:sp modelId="{EB2274FC-15F8-41B7-935B-E389FD47AFD1}">
      <dsp:nvSpPr>
        <dsp:cNvPr id="0" name=""/>
        <dsp:cNvSpPr/>
      </dsp:nvSpPr>
      <dsp:spPr>
        <a:xfrm rot="2142401">
          <a:off x="849595" y="1482999"/>
          <a:ext cx="20689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06890" y="11381"/>
              </a:lnTo>
            </a:path>
          </a:pathLst>
        </a:custGeom>
        <a:noFill/>
        <a:ln w="15875" cap="rnd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fr-FR" sz="500" kern="1200"/>
        </a:p>
      </dsp:txBody>
      <dsp:txXfrm>
        <a:off x="947868" y="1489209"/>
        <a:ext cx="10344" cy="10344"/>
      </dsp:txXfrm>
    </dsp:sp>
    <dsp:sp modelId="{F53448B5-447F-4F1A-81C6-1F0D19E192DD}">
      <dsp:nvSpPr>
        <dsp:cNvPr id="0" name=""/>
        <dsp:cNvSpPr/>
      </dsp:nvSpPr>
      <dsp:spPr>
        <a:xfrm>
          <a:off x="1037040" y="1449756"/>
          <a:ext cx="419996" cy="20999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5875" cap="rnd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900" kern="1200"/>
            <a:t>About</a:t>
          </a:r>
        </a:p>
      </dsp:txBody>
      <dsp:txXfrm>
        <a:off x="1043191" y="1455907"/>
        <a:ext cx="407694" cy="197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rdoise">
  <a:themeElements>
    <a:clrScheme name="Ardoise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oise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oi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eric.blaudez@u-psud.fr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C027B1-4BA3-4888-AAB4-DAC04C19B4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D414A8-4CA5-413F-962D-C63378C137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Page de garde Business pour rapport</Template>
  <TotalTime>0</TotalTime>
  <Pages>14</Pages>
  <Words>3622</Words>
  <Characters>19926</Characters>
  <Application>Microsoft Office Word</Application>
  <DocSecurity>0</DocSecurity>
  <Lines>166</Lines>
  <Paragraphs>47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IUT 2015-2016
TD / TP JAVA – Programmation avancée</vt:lpstr>
    </vt:vector>
  </TitlesOfParts>
  <Company/>
  <LinksUpToDate>false</LinksUpToDate>
  <CharactersWithSpaces>23501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IUT 2015-2016
TD / TP JAVA – Programmation avancée</dc:title>
  <dc:subject>Programmation avancée</dc:subject>
  <dc:creator/>
  <cp:keywords/>
  <dc:description/>
  <cp:lastModifiedBy/>
  <cp:revision>1</cp:revision>
  <dcterms:created xsi:type="dcterms:W3CDTF">2015-11-09T20:22:00Z</dcterms:created>
  <dcterms:modified xsi:type="dcterms:W3CDTF">2015-11-24T06:17:00Z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TC043191959991</vt:lpwstr>
  </property>
</Properties>
</file>